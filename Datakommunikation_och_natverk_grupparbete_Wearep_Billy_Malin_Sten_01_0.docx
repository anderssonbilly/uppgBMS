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9F63AB" w:rsidRDefault="00456588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CB28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igur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F334C0" id="Figur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MyugIAALk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zi8zMroC&#10;AAC5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B28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ktangel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215A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215AF" w:rsidRDefault="00B215AF">
                                      <w:pPr>
                                        <w:pStyle w:val="Ingetavst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215A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B215AF" w:rsidRDefault="00456588">
                                      <w:pPr>
                                        <w:pStyle w:val="Ingetavst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7F1024525AFD4B4F87B5EBCDBD2B4D13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A33FFE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Wearep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215A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215AF" w:rsidRDefault="00B215AF">
                                      <w:pPr>
                                        <w:pStyle w:val="Ingetavst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215A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B215AF" w:rsidRDefault="00456588">
                                      <w:pPr>
                                        <w:pStyle w:val="Ingetavst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764E7B443204590B781A8EF9855693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B786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En </w:t>
                                          </w:r>
                                          <w:proofErr w:type="spellStart"/>
                                          <w:r w:rsidR="00DB786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app</w:t>
                                          </w:r>
                                          <w:proofErr w:type="spellEnd"/>
                                          <w:r w:rsidR="00DB786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för att rapportera väderdata för en utvald plats på </w:t>
                                          </w:r>
                                          <w:proofErr w:type="spellStart"/>
                                          <w:r w:rsidR="00DB786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twitter</w:t>
                                          </w:r>
                                          <w:proofErr w:type="spellEnd"/>
                                          <w:r w:rsidR="00DB786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eller i html.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215AF" w:rsidRDefault="00B215AF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fY2Q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K4uN9j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215A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215AF" w:rsidRDefault="00B215AF">
                                <w:pPr>
                                  <w:pStyle w:val="Ingetavst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215A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B215AF" w:rsidRDefault="00456588">
                                <w:pPr>
                                  <w:pStyle w:val="Ingetavst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7F1024525AFD4B4F87B5EBCDBD2B4D13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33FFE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Wearep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B215A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B215AF" w:rsidRDefault="00B215AF">
                                <w:pPr>
                                  <w:pStyle w:val="Ingetavst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215A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B215AF" w:rsidRDefault="00456588">
                                <w:pPr>
                                  <w:pStyle w:val="Ingetavst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764E7B443204590B781A8EF9855693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786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En </w:t>
                                    </w:r>
                                    <w:proofErr w:type="spellStart"/>
                                    <w:r w:rsidR="00DB7868">
                                      <w:rPr>
                                        <w:sz w:val="36"/>
                                        <w:szCs w:val="36"/>
                                      </w:rPr>
                                      <w:t>app</w:t>
                                    </w:r>
                                    <w:proofErr w:type="spellEnd"/>
                                    <w:r w:rsidR="00DB786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för att rapportera väderdata för en utvald plats på </w:t>
                                    </w:r>
                                    <w:proofErr w:type="spellStart"/>
                                    <w:r w:rsidR="00DB7868">
                                      <w:rPr>
                                        <w:sz w:val="36"/>
                                        <w:szCs w:val="36"/>
                                      </w:rPr>
                                      <w:t>twitter</w:t>
                                    </w:r>
                                    <w:proofErr w:type="spellEnd"/>
                                    <w:r w:rsidR="00DB786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eller i html.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215AF" w:rsidRDefault="00B215A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B28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ktangel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215AF" w:rsidRDefault="00456588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15AF" w:rsidRPr="00D912AA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SYSTEMINTEGRATÖR YHSIPI17/</w:t>
                                    </w:r>
                                    <w:r w:rsidR="00143C5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Datakommunikation och nätverk</w:t>
                                    </w:r>
                                  </w:sdtContent>
                                </w:sdt>
                              </w:p>
                              <w:p w:rsidR="00B215AF" w:rsidRDefault="00B215AF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B215AF" w:rsidRDefault="00456588">
                                <w:pPr>
                                  <w:pStyle w:val="Ingetavst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01T00:00:00Z">
                                      <w:dateFormat w:val="'den 'd MMMM yyyy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43C51">
                                      <w:t>den 1 oktober 2018</w:t>
                                    </w:r>
                                  </w:sdtContent>
                                </w:sdt>
                              </w:p>
                              <w:p w:rsidR="00B215AF" w:rsidRDefault="00456588">
                                <w:pPr>
                                  <w:pStyle w:val="Ingetavstnd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15AF">
                                      <w:t xml:space="preserve">Billy Andersson, Malin Albinsson, </w:t>
                                    </w:r>
                                    <w:r w:rsidR="00143C51">
                                      <w:t>Sten Karlsson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ktangel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NQN1UO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B215AF" w:rsidRDefault="00456588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15AF" w:rsidRPr="00D912AA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SYSTEMINTEGRATÖR YHSIPI17/</w:t>
                              </w:r>
                              <w:r w:rsidR="00143C5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Datakommunikation och nätverk</w:t>
                              </w:r>
                            </w:sdtContent>
                          </w:sdt>
                        </w:p>
                        <w:p w:rsidR="00B215AF" w:rsidRDefault="00B215AF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B215AF" w:rsidRDefault="00456588">
                          <w:pPr>
                            <w:pStyle w:val="Ingetavst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1T00:00:00Z">
                                <w:dateFormat w:val="'den 'd MMMM yyyy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43C51">
                                <w:t>den 1 oktober 2018</w:t>
                              </w:r>
                            </w:sdtContent>
                          </w:sdt>
                        </w:p>
                        <w:p w:rsidR="00B215AF" w:rsidRDefault="00456588">
                          <w:pPr>
                            <w:pStyle w:val="Ingetavstnd"/>
                            <w:spacing w:line="276" w:lineRule="auto"/>
                            <w:jc w:val="center"/>
                          </w:pP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15AF">
                                <w:t xml:space="preserve">Billy Andersson, Malin Albinsson, </w:t>
                              </w:r>
                              <w:r w:rsidR="00143C51">
                                <w:t>Sten Karlsson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B284F">
            <w:br w:type="page"/>
          </w:r>
        </w:sdtContent>
      </w:sdt>
    </w:p>
    <w:p w:rsidR="009F63AB" w:rsidRDefault="00456588">
      <w:pPr>
        <w:pStyle w:val="Rubrik"/>
        <w:rPr>
          <w:smallCaps/>
        </w:rPr>
      </w:pPr>
      <w:sdt>
        <w:sdtPr>
          <w:rPr>
            <w:smallCaps/>
          </w:rPr>
          <w:alias w:val="Rubrik"/>
          <w:tag w:val="Rubrik"/>
          <w:id w:val="11808329"/>
          <w:placeholder>
            <w:docPart w:val="68C81429A428467E831F1350E570EAE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A33FFE">
            <w:rPr>
              <w:smallCaps/>
            </w:rPr>
            <w:t>Wearep</w:t>
          </w:r>
          <w:proofErr w:type="spellEnd"/>
        </w:sdtContent>
      </w:sdt>
    </w:p>
    <w:p w:rsidR="009F63AB" w:rsidRDefault="00456588">
      <w:pPr>
        <w:pStyle w:val="Underrubrik"/>
      </w:pPr>
      <w:sdt>
        <w:sdtPr>
          <w:alias w:val="Underrubrik"/>
          <w:tag w:val="Underrubrik"/>
          <w:id w:val="11808339"/>
          <w:placeholder>
            <w:docPart w:val="0A743E1A45874ED5B8C0C9278F92DAC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B7868">
            <w:t xml:space="preserve">En </w:t>
          </w:r>
          <w:proofErr w:type="spellStart"/>
          <w:r w:rsidR="00DB7868">
            <w:t>app</w:t>
          </w:r>
          <w:proofErr w:type="spellEnd"/>
          <w:r w:rsidR="00DB7868">
            <w:t xml:space="preserve"> för att rapportera väderdata för en utvald plats på </w:t>
          </w:r>
          <w:proofErr w:type="spellStart"/>
          <w:r w:rsidR="00DB7868">
            <w:t>twitter</w:t>
          </w:r>
          <w:proofErr w:type="spellEnd"/>
          <w:r w:rsidR="00DB7868">
            <w:t xml:space="preserve"> eller i html.</w:t>
          </w:r>
        </w:sdtContent>
      </w:sdt>
    </w:p>
    <w:bookmarkStart w:id="1" w:name="_Hlk49954459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066029311"/>
        <w:docPartObj>
          <w:docPartGallery w:val="Table of Contents"/>
          <w:docPartUnique/>
        </w:docPartObj>
      </w:sdtPr>
      <w:sdtEndPr/>
      <w:sdtContent>
        <w:p w:rsidR="00530258" w:rsidRDefault="00530258">
          <w:pPr>
            <w:pStyle w:val="Innehllsfrteckningsrubrik"/>
          </w:pPr>
          <w:r>
            <w:t>Innehåll</w:t>
          </w:r>
        </w:p>
        <w:p w:rsidR="00291576" w:rsidRDefault="004E6024">
          <w:pPr>
            <w:pStyle w:val="Innehll1"/>
            <w:tabs>
              <w:tab w:val="left" w:pos="446"/>
            </w:tabs>
            <w:rPr>
              <w:smallCaps w:val="0"/>
              <w:noProof/>
              <w:color w:val="auto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"1-5" \h \z \u </w:instrText>
          </w:r>
          <w:r>
            <w:rPr>
              <w:smallCaps w:val="0"/>
            </w:rPr>
            <w:fldChar w:fldCharType="separate"/>
          </w:r>
          <w:hyperlink w:anchor="_Toc526375050" w:history="1">
            <w:r w:rsidR="00291576" w:rsidRPr="00FE78EC">
              <w:rPr>
                <w:rStyle w:val="Hyperlnk"/>
                <w:noProof/>
              </w:rPr>
              <w:t>2</w:t>
            </w:r>
            <w:r w:rsidR="00291576">
              <w:rPr>
                <w:smallCaps w:val="0"/>
                <w:noProof/>
                <w:color w:val="auto"/>
              </w:rPr>
              <w:tab/>
            </w:r>
            <w:r w:rsidR="00291576" w:rsidRPr="00FE78EC">
              <w:rPr>
                <w:rStyle w:val="Hyperlnk"/>
                <w:noProof/>
              </w:rPr>
              <w:t>Inledning</w:t>
            </w:r>
            <w:r w:rsidR="00291576">
              <w:rPr>
                <w:noProof/>
                <w:webHidden/>
              </w:rPr>
              <w:tab/>
            </w:r>
            <w:r w:rsidR="00291576">
              <w:rPr>
                <w:noProof/>
                <w:webHidden/>
              </w:rPr>
              <w:fldChar w:fldCharType="begin"/>
            </w:r>
            <w:r w:rsidR="00291576">
              <w:rPr>
                <w:noProof/>
                <w:webHidden/>
              </w:rPr>
              <w:instrText xml:space="preserve"> PAGEREF _Toc526375050 \h </w:instrText>
            </w:r>
            <w:r w:rsidR="00291576">
              <w:rPr>
                <w:noProof/>
                <w:webHidden/>
              </w:rPr>
            </w:r>
            <w:r w:rsidR="00291576">
              <w:rPr>
                <w:noProof/>
                <w:webHidden/>
              </w:rPr>
              <w:fldChar w:fldCharType="separate"/>
            </w:r>
            <w:r w:rsidR="00291576">
              <w:rPr>
                <w:noProof/>
                <w:webHidden/>
              </w:rPr>
              <w:t>2</w:t>
            </w:r>
            <w:r w:rsidR="00291576"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51" w:history="1">
            <w:r w:rsidRPr="00FE78EC">
              <w:rPr>
                <w:rStyle w:val="Hyperlnk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Sammanfattning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52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>Inledning/Syfte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53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Definitioner och förkortningar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54" w:history="1">
            <w:r w:rsidRPr="00FE78EC">
              <w:rPr>
                <w:rStyle w:val="Hyperlnk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Referenser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1"/>
            <w:tabs>
              <w:tab w:val="left" w:pos="446"/>
            </w:tabs>
            <w:rPr>
              <w:smallCaps w:val="0"/>
              <w:noProof/>
              <w:color w:val="auto"/>
            </w:rPr>
          </w:pPr>
          <w:hyperlink w:anchor="_Toc526375055" w:history="1">
            <w:r w:rsidRPr="00FE78EC">
              <w:rPr>
                <w:rStyle w:val="Hyperlnk"/>
                <w:noProof/>
              </w:rPr>
              <w:t>3</w:t>
            </w:r>
            <w:r>
              <w:rPr>
                <w:smallCaps w:val="0"/>
                <w:noProof/>
                <w:color w:val="auto"/>
              </w:rPr>
              <w:tab/>
            </w:r>
            <w:r w:rsidRPr="00FE78EC">
              <w:rPr>
                <w:rStyle w:val="Hyperlnk"/>
                <w:noProof/>
              </w:rPr>
              <w:t>Genomförande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56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Övergripande mål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57" w:history="1">
            <w:r w:rsidRPr="00FE78EC">
              <w:rPr>
                <w:rStyle w:val="Hyperlnk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avgränsningar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58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Arbetsmetodik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1"/>
            <w:tabs>
              <w:tab w:val="left" w:pos="446"/>
            </w:tabs>
            <w:rPr>
              <w:smallCaps w:val="0"/>
              <w:noProof/>
              <w:color w:val="auto"/>
            </w:rPr>
          </w:pPr>
          <w:hyperlink w:anchor="_Toc526375059" w:history="1">
            <w:r w:rsidRPr="00FE78EC">
              <w:rPr>
                <w:rStyle w:val="Hyperlnk"/>
                <w:noProof/>
              </w:rPr>
              <w:t>4</w:t>
            </w:r>
            <w:r>
              <w:rPr>
                <w:smallCaps w:val="0"/>
                <w:noProof/>
                <w:color w:val="auto"/>
              </w:rPr>
              <w:tab/>
            </w:r>
            <w:r w:rsidRPr="00FE78EC">
              <w:rPr>
                <w:rStyle w:val="Hyperlnk"/>
                <w:noProof/>
              </w:rPr>
              <w:t>Wearep-appen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60" w:history="1">
            <w:r w:rsidRPr="00FE78EC">
              <w:rPr>
                <w:rStyle w:val="Hyperlnk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Översikt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61" w:history="1">
            <w:r w:rsidRPr="00FE78EC">
              <w:rPr>
                <w:rStyle w:val="Hyperlnk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Platsdata  från Google Maps API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62" w:history="1">
            <w:r w:rsidRPr="00FE78EC">
              <w:rPr>
                <w:rStyle w:val="Hyperlnk"/>
                <w:noProof/>
              </w:rPr>
              <w:t>4.2.1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Google Maps API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63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Väderdata från SMHIs API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64" w:history="1">
            <w:r w:rsidRPr="00FE78EC">
              <w:rPr>
                <w:rStyle w:val="Hyperlnk"/>
                <w:noProof/>
              </w:rPr>
              <w:t>4.3.1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SMHIs API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65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Twitter-möjlighet från Twitters API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66" w:history="1">
            <w:r w:rsidRPr="00FE78EC">
              <w:rPr>
                <w:rStyle w:val="Hyperlnk"/>
                <w:noProof/>
              </w:rPr>
              <w:t>4.4.1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Twitters API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67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>Publicera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68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>Teknisk lösning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69" w:history="1">
            <w:r w:rsidRPr="00FE78EC">
              <w:rPr>
                <w:rStyle w:val="Hyperlnk"/>
                <w:noProof/>
              </w:rPr>
              <w:t>4.6.1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JavaFx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70" w:history="1">
            <w:r w:rsidRPr="00FE78EC">
              <w:rPr>
                <w:rStyle w:val="Hyperlnk"/>
                <w:noProof/>
              </w:rPr>
              <w:t>4.6.2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Utvecklingsmiljö och utvecklingsverktyg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71" w:history="1">
            <w:r w:rsidRPr="00FE78EC">
              <w:rPr>
                <w:rStyle w:val="Hyperlnk"/>
                <w:noProof/>
              </w:rPr>
              <w:t>4.6.3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>Felhantering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4"/>
            <w:tabs>
              <w:tab w:val="left" w:pos="1540"/>
            </w:tabs>
            <w:rPr>
              <w:smallCaps w:val="0"/>
              <w:noProof/>
            </w:rPr>
          </w:pPr>
          <w:hyperlink w:anchor="_Toc526375072" w:history="1">
            <w:r w:rsidRPr="00FE78EC">
              <w:rPr>
                <w:rStyle w:val="Hyperlnk"/>
                <w:noProof/>
              </w:rPr>
              <w:t>4.6.3.1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>Regler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4"/>
            <w:tabs>
              <w:tab w:val="left" w:pos="1540"/>
            </w:tabs>
            <w:rPr>
              <w:smallCaps w:val="0"/>
              <w:noProof/>
            </w:rPr>
          </w:pPr>
          <w:hyperlink w:anchor="_Toc526375073" w:history="1">
            <w:r w:rsidRPr="00FE78EC">
              <w:rPr>
                <w:rStyle w:val="Hyperlnk"/>
                <w:noProof/>
              </w:rPr>
              <w:t>4.6.3.2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>Dataformatering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74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Säkerhet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75" w:history="1">
            <w:r w:rsidRPr="00FE78EC">
              <w:rPr>
                <w:rStyle w:val="Hyperlnk"/>
                <w:noProof/>
              </w:rPr>
              <w:t>4.7.1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Autenticiering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76" w:history="1">
            <w:r w:rsidRPr="00FE78EC">
              <w:rPr>
                <w:rStyle w:val="Hyperlnk"/>
                <w:noProof/>
              </w:rPr>
              <w:t>4.7.2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Dataexponering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77" w:history="1">
            <w:r w:rsidRPr="00FE78EC">
              <w:rPr>
                <w:rStyle w:val="Hyperlnk"/>
                <w:noProof/>
              </w:rPr>
              <w:t>4.7.3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Sessionshantering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3"/>
            <w:tabs>
              <w:tab w:val="left" w:pos="1325"/>
            </w:tabs>
            <w:rPr>
              <w:smallCaps w:val="0"/>
              <w:noProof/>
            </w:rPr>
          </w:pPr>
          <w:hyperlink w:anchor="_Toc526375078" w:history="1">
            <w:r w:rsidRPr="00FE78EC">
              <w:rPr>
                <w:rStyle w:val="Hyperlnk"/>
                <w:noProof/>
                <w:highlight w:val="yellow"/>
              </w:rPr>
              <w:t>4.7.4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Sårbarheter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1"/>
            <w:tabs>
              <w:tab w:val="left" w:pos="446"/>
            </w:tabs>
            <w:rPr>
              <w:smallCaps w:val="0"/>
              <w:noProof/>
              <w:color w:val="auto"/>
            </w:rPr>
          </w:pPr>
          <w:hyperlink w:anchor="_Toc526375079" w:history="1">
            <w:r w:rsidRPr="00FE78EC">
              <w:rPr>
                <w:rStyle w:val="Hyperlnk"/>
                <w:noProof/>
              </w:rPr>
              <w:t>5</w:t>
            </w:r>
            <w:r>
              <w:rPr>
                <w:smallCaps w:val="0"/>
                <w:noProof/>
                <w:color w:val="auto"/>
              </w:rPr>
              <w:tab/>
            </w:r>
            <w:r w:rsidRPr="00FE78EC">
              <w:rPr>
                <w:rStyle w:val="Hyperlnk"/>
                <w:noProof/>
              </w:rPr>
              <w:t>Slutsatser/Diskussion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80" w:history="1">
            <w:r w:rsidRPr="00FE78EC">
              <w:rPr>
                <w:rStyle w:val="Hyperlnk"/>
                <w:noProof/>
                <w:highlight w:val="yellow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Appens implementering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81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Säkerhetsaspekter 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576" w:rsidRDefault="00291576">
          <w:pPr>
            <w:pStyle w:val="Innehll2"/>
            <w:tabs>
              <w:tab w:val="left" w:pos="878"/>
            </w:tabs>
            <w:rPr>
              <w:smallCaps w:val="0"/>
              <w:noProof/>
            </w:rPr>
          </w:pPr>
          <w:hyperlink w:anchor="_Toc526375082" w:history="1">
            <w:r w:rsidRPr="00FE78EC">
              <w:rPr>
                <w:rStyle w:val="Hyperl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smallCaps w:val="0"/>
                <w:noProof/>
              </w:rPr>
              <w:tab/>
            </w:r>
            <w:r w:rsidRPr="00FE78EC">
              <w:rPr>
                <w:rStyle w:val="Hyperlnk"/>
                <w:noProof/>
              </w:rPr>
              <w:t xml:space="preserve">Resultat </w:t>
            </w:r>
            <w:r w:rsidRPr="00FE78EC">
              <w:rPr>
                <w:rStyle w:val="Hyperlnk"/>
                <w:noProof/>
                <w:highlight w:val="yellow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258" w:rsidRDefault="004E6024">
          <w:r>
            <w:rPr>
              <w:smallCaps/>
              <w:color w:val="9B2D1F" w:themeColor="accent2"/>
            </w:rPr>
            <w:fldChar w:fldCharType="end"/>
          </w:r>
        </w:p>
      </w:sdtContent>
    </w:sdt>
    <w:p w:rsidR="00530258" w:rsidRDefault="0053025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E710E0" w:rsidRDefault="00E710E0" w:rsidP="00900C87">
      <w:pPr>
        <w:pStyle w:val="Rubrik1"/>
      </w:pPr>
      <w:bookmarkStart w:id="2" w:name="_Toc526375050"/>
      <w:r>
        <w:lastRenderedPageBreak/>
        <w:t>Inledning</w:t>
      </w:r>
      <w:bookmarkEnd w:id="2"/>
    </w:p>
    <w:p w:rsidR="00A33FFE" w:rsidRDefault="00E710E0" w:rsidP="000239B6">
      <w:pPr>
        <w:pStyle w:val="Rubrik2"/>
        <w:rPr>
          <w:highlight w:val="yellow"/>
        </w:rPr>
      </w:pPr>
      <w:bookmarkStart w:id="3" w:name="_Toc526375051"/>
      <w:r w:rsidRPr="000239B6">
        <w:t>S</w:t>
      </w:r>
      <w:r w:rsidR="00143C51" w:rsidRPr="000239B6">
        <w:t>ammanfattning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3"/>
    </w:p>
    <w:p w:rsidR="000239B6" w:rsidRPr="000239B6" w:rsidRDefault="000239B6" w:rsidP="000239B6">
      <w:pPr>
        <w:rPr>
          <w:highlight w:val="yellow"/>
        </w:rPr>
      </w:pPr>
    </w:p>
    <w:p w:rsidR="009E5CAC" w:rsidRDefault="002955A6" w:rsidP="000239B6">
      <w:proofErr w:type="spellStart"/>
      <w:r>
        <w:rPr>
          <w:highlight w:val="yellow"/>
        </w:rPr>
        <w:t>Wearep</w:t>
      </w:r>
      <w:proofErr w:type="spellEnd"/>
      <w:r>
        <w:rPr>
          <w:highlight w:val="yellow"/>
        </w:rPr>
        <w:t xml:space="preserve"> är en </w:t>
      </w:r>
      <w:proofErr w:type="spellStart"/>
      <w:r>
        <w:rPr>
          <w:highlight w:val="yellow"/>
        </w:rPr>
        <w:t>app</w:t>
      </w:r>
      <w:proofErr w:type="spellEnd"/>
      <w:r>
        <w:rPr>
          <w:highlight w:val="yellow"/>
        </w:rPr>
        <w:t xml:space="preserve"> för att rapportera väderdata för en utvald plats på </w:t>
      </w:r>
      <w:proofErr w:type="spellStart"/>
      <w:r>
        <w:rPr>
          <w:highlight w:val="yellow"/>
        </w:rPr>
        <w:t>twitter</w:t>
      </w:r>
      <w:proofErr w:type="spellEnd"/>
      <w:r>
        <w:rPr>
          <w:highlight w:val="yellow"/>
        </w:rPr>
        <w:t xml:space="preserve"> eller i </w:t>
      </w:r>
      <w:proofErr w:type="spellStart"/>
      <w:proofErr w:type="gramStart"/>
      <w:r>
        <w:rPr>
          <w:highlight w:val="yellow"/>
        </w:rPr>
        <w:t>html.</w:t>
      </w:r>
      <w:r w:rsidR="00696F79" w:rsidRPr="00B12CCD">
        <w:rPr>
          <w:highlight w:val="yellow"/>
        </w:rPr>
        <w:t>TODO</w:t>
      </w:r>
      <w:proofErr w:type="spellEnd"/>
      <w:proofErr w:type="gramEnd"/>
      <w:r w:rsidRPr="002955A6">
        <w:t xml:space="preserve"> </w:t>
      </w:r>
      <w:r>
        <w:t xml:space="preserve">Vi valde en </w:t>
      </w:r>
      <w:r w:rsidRPr="00696F79">
        <w:rPr>
          <w:highlight w:val="green"/>
        </w:rPr>
        <w:t xml:space="preserve">MIT-licens därför att detta är en enkel applikation där källkoden kommer vara åtkomlig för alla via </w:t>
      </w:r>
      <w:proofErr w:type="spellStart"/>
      <w:r w:rsidRPr="00696F79">
        <w:rPr>
          <w:highlight w:val="green"/>
        </w:rPr>
        <w:t>github</w:t>
      </w:r>
      <w:proofErr w:type="spellEnd"/>
      <w:r w:rsidRPr="00696F79">
        <w:rPr>
          <w:highlight w:val="green"/>
        </w:rPr>
        <w:t>. Det är inte heller något nytt, komplicerat eller innovativt så det finns anledning till större begränsningar av den anledningen.</w:t>
      </w:r>
    </w:p>
    <w:p w:rsidR="00A33FFE" w:rsidRPr="00A33FFE" w:rsidRDefault="00A33FFE" w:rsidP="000239B6">
      <w:pPr>
        <w:pStyle w:val="Rubrik2"/>
      </w:pPr>
      <w:bookmarkStart w:id="4" w:name="_Toc526375052"/>
      <w:r w:rsidRPr="00A33FFE">
        <w:t>Inledning/Syfte</w:t>
      </w:r>
      <w:bookmarkEnd w:id="4"/>
    </w:p>
    <w:p w:rsidR="00A33FFE" w:rsidRDefault="00A33FFE" w:rsidP="00A33FFE">
      <w:r>
        <w:t xml:space="preserve">Vår uppgift var att leverera ett projekt som skulle skrivas i Java och ha någon form av koppling till webb, exempelvis interaktion med Twitters eller Facebooks </w:t>
      </w:r>
      <w:proofErr w:type="spellStart"/>
      <w:r>
        <w:t>APIer</w:t>
      </w:r>
      <w:proofErr w:type="spellEnd"/>
      <w:r>
        <w:t>. JSON eller XML skulle ingå i flödet för programmet, alternativt att hämta en hemsida och med hjälp av en DOM-parser hämta ut information från den, det vill säga, projektet skulle visa att vi kan hämta information från JSON, XML eller DOM-struktur i HTML.</w:t>
      </w:r>
    </w:p>
    <w:p w:rsidR="00A33FFE" w:rsidRDefault="00A33FFE" w:rsidP="00A33FFE">
      <w:r>
        <w:t>Programmet behövde inte vara supersnyggt. Grafiskt eller kommandoradsbaserat spelade ingen roll. Det var tillåtet att använda andra komponenter som databaser eller javabibliotek för att lösa uppgiften.</w:t>
      </w:r>
    </w:p>
    <w:p w:rsidR="00A33FFE" w:rsidRDefault="00A33FFE" w:rsidP="00A33FFE">
      <w:r>
        <w:t xml:space="preserve">Huvuduppgiften var att visa att vi kan hantera nätverksanslutningar från Java, med fokus på webben. </w:t>
      </w:r>
      <w:r w:rsidR="00B12CCD">
        <w:t xml:space="preserve">Vi skulle också beskriva hur vi analyserat säkerhetsaspekten i det program vi skrivit, vad vi tänkt på och hur vi löst det. </w:t>
      </w:r>
      <w:r w:rsidRPr="00687B46">
        <w:t>Källkoden s</w:t>
      </w:r>
      <w:r>
        <w:t xml:space="preserve">kulle </w:t>
      </w:r>
      <w:proofErr w:type="spellStart"/>
      <w:r w:rsidRPr="00687B46">
        <w:t>versionshanteras</w:t>
      </w:r>
      <w:proofErr w:type="spellEnd"/>
      <w:r w:rsidRPr="00687B46">
        <w:t xml:space="preserve"> med </w:t>
      </w:r>
      <w:proofErr w:type="spellStart"/>
      <w:r w:rsidRPr="00687B46">
        <w:t>git</w:t>
      </w:r>
      <w:proofErr w:type="spellEnd"/>
      <w:r>
        <w:t>.</w:t>
      </w:r>
    </w:p>
    <w:p w:rsidR="00AB6F05" w:rsidRDefault="00DE45AC" w:rsidP="00A33FFE">
      <w:r w:rsidRPr="00DB7868">
        <w:t>V</w:t>
      </w:r>
      <w:r w:rsidR="00AB6F05" w:rsidRPr="00DB7868">
        <w:t xml:space="preserve">i valde att bygga en </w:t>
      </w:r>
      <w:proofErr w:type="spellStart"/>
      <w:r w:rsidR="00AB6F05" w:rsidRPr="00DB7868">
        <w:t>app</w:t>
      </w:r>
      <w:proofErr w:type="spellEnd"/>
      <w:r w:rsidR="00AB6F05" w:rsidRPr="00DB7868">
        <w:t xml:space="preserve"> som kan </w:t>
      </w:r>
      <w:proofErr w:type="spellStart"/>
      <w:r w:rsidR="00AB6F05" w:rsidRPr="00DB7868">
        <w:t>twittra</w:t>
      </w:r>
      <w:proofErr w:type="spellEnd"/>
      <w:r w:rsidR="00AB6F05" w:rsidRPr="00DB7868">
        <w:t>, hämta och publicera väderdata för en utvald plats</w:t>
      </w:r>
      <w:r w:rsidR="00DB7868" w:rsidRPr="00DB7868">
        <w:t xml:space="preserve"> endera som html eller i en </w:t>
      </w:r>
      <w:proofErr w:type="spellStart"/>
      <w:r w:rsidR="00DB7868" w:rsidRPr="00DB7868">
        <w:t>tweet</w:t>
      </w:r>
      <w:proofErr w:type="spellEnd"/>
      <w:r w:rsidR="00DB7868" w:rsidRPr="00DB7868">
        <w:t>.</w:t>
      </w:r>
    </w:p>
    <w:p w:rsidR="00534BA5" w:rsidRPr="009E5CAC" w:rsidRDefault="00534BA5" w:rsidP="009E5CAC"/>
    <w:p w:rsidR="00E710E0" w:rsidRDefault="00E710E0" w:rsidP="00E710E0">
      <w:pPr>
        <w:pStyle w:val="Rubrik2"/>
      </w:pPr>
      <w:bookmarkStart w:id="5" w:name="_Toc526375053"/>
      <w:r>
        <w:t>Definitioner och förkortningar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5"/>
    </w:p>
    <w:p w:rsidR="00E710E0" w:rsidRDefault="00E710E0" w:rsidP="00E710E0">
      <w:pPr>
        <w:pStyle w:val="Rubrik2"/>
        <w:rPr>
          <w:highlight w:val="yellow"/>
        </w:rPr>
      </w:pPr>
      <w:bookmarkStart w:id="6" w:name="_Toc526375054"/>
      <w:r>
        <w:t>Referenser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6"/>
    </w:p>
    <w:p w:rsidR="00633638" w:rsidRDefault="00633638" w:rsidP="00633638">
      <w:r>
        <w:t xml:space="preserve">Länk till </w:t>
      </w:r>
      <w:proofErr w:type="spellStart"/>
      <w:r>
        <w:t>git</w:t>
      </w:r>
      <w:proofErr w:type="spellEnd"/>
      <w:r>
        <w:t>-repo</w:t>
      </w:r>
    </w:p>
    <w:p w:rsidR="00633638" w:rsidRDefault="00633638" w:rsidP="00633638">
      <w:r>
        <w:t xml:space="preserve">Länk till </w:t>
      </w:r>
      <w:proofErr w:type="spellStart"/>
      <w:r>
        <w:t>Trello</w:t>
      </w:r>
      <w:proofErr w:type="spellEnd"/>
      <w:r>
        <w:t>-tavla</w:t>
      </w:r>
    </w:p>
    <w:p w:rsidR="00633638" w:rsidRDefault="00633638" w:rsidP="00633638">
      <w:r>
        <w:t>Twitters API-dokumentation</w:t>
      </w:r>
    </w:p>
    <w:p w:rsidR="00633638" w:rsidRDefault="00633638" w:rsidP="00633638">
      <w:proofErr w:type="gramStart"/>
      <w:r>
        <w:t>SMHIs</w:t>
      </w:r>
      <w:proofErr w:type="gramEnd"/>
      <w:r>
        <w:t xml:space="preserve"> API-dokumentation</w:t>
      </w:r>
    </w:p>
    <w:p w:rsidR="00633638" w:rsidRPr="00633638" w:rsidRDefault="00633638" w:rsidP="00633638">
      <w:r>
        <w:t xml:space="preserve">Google </w:t>
      </w:r>
      <w:proofErr w:type="spellStart"/>
      <w:r>
        <w:t>Maps</w:t>
      </w:r>
      <w:proofErr w:type="spellEnd"/>
      <w:r>
        <w:t xml:space="preserve"> API-dokumentation</w:t>
      </w:r>
    </w:p>
    <w:p w:rsidR="00E710E0" w:rsidRDefault="00143C51" w:rsidP="00E710E0">
      <w:pPr>
        <w:pStyle w:val="Rubrik1"/>
      </w:pPr>
      <w:bookmarkStart w:id="7" w:name="_Toc526375055"/>
      <w:r>
        <w:t>Genomförande</w:t>
      </w:r>
      <w:bookmarkEnd w:id="7"/>
    </w:p>
    <w:p w:rsidR="00BE542B" w:rsidRDefault="00CD123C" w:rsidP="009E5CAC">
      <w:pPr>
        <w:pStyle w:val="Rubrik2"/>
      </w:pPr>
      <w:bookmarkStart w:id="8" w:name="_Toc526375056"/>
      <w:r>
        <w:t>Övergripande</w:t>
      </w:r>
      <w:r w:rsidR="00DB0B05">
        <w:t xml:space="preserve"> </w:t>
      </w:r>
      <w:r w:rsidR="00DB0B05" w:rsidRPr="001C2E61">
        <w:t>mål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8"/>
    </w:p>
    <w:p w:rsidR="009E5CAC" w:rsidRDefault="00534BA5" w:rsidP="009E5CAC">
      <w:pPr>
        <w:pStyle w:val="Rubrik2"/>
        <w:rPr>
          <w:highlight w:val="yellow"/>
        </w:rPr>
      </w:pPr>
      <w:r w:rsidRPr="001C2E61">
        <w:t xml:space="preserve"> </w:t>
      </w:r>
      <w:bookmarkStart w:id="9" w:name="_Toc526375057"/>
      <w:r w:rsidRPr="001C2E61">
        <w:t>avgränsningar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9"/>
    </w:p>
    <w:p w:rsidR="008D00A5" w:rsidRPr="008D00A5" w:rsidRDefault="008D00A5" w:rsidP="008D00A5">
      <w:r>
        <w:t>Felhanteringen, testningen, kan inte välja vilken väderdata som visas</w:t>
      </w:r>
    </w:p>
    <w:p w:rsidR="00143C51" w:rsidRDefault="00143C51" w:rsidP="00143C51">
      <w:pPr>
        <w:pStyle w:val="Rubrik2"/>
      </w:pPr>
      <w:bookmarkStart w:id="10" w:name="_Toc526375058"/>
      <w:r>
        <w:lastRenderedPageBreak/>
        <w:t>Arbetsmetodik</w:t>
      </w:r>
      <w:r w:rsidR="00BE542B" w:rsidRPr="00BE542B">
        <w:t xml:space="preserve"> </w:t>
      </w:r>
      <w:r w:rsidR="00BE542B" w:rsidRPr="00BE542B">
        <w:rPr>
          <w:highlight w:val="yellow"/>
        </w:rPr>
        <w:t>TODO</w:t>
      </w:r>
      <w:bookmarkEnd w:id="10"/>
    </w:p>
    <w:p w:rsidR="00143C51" w:rsidRDefault="000D2CAA" w:rsidP="00143C51">
      <w:r>
        <w:t xml:space="preserve">Vi använde ett </w:t>
      </w:r>
      <w:proofErr w:type="spellStart"/>
      <w:r>
        <w:t>repository</w:t>
      </w:r>
      <w:proofErr w:type="spellEnd"/>
      <w:r>
        <w:t xml:space="preserve"> på github.com </w:t>
      </w:r>
      <w:r w:rsidR="008D00A5" w:rsidRPr="008D00A5">
        <w:rPr>
          <w:highlight w:val="yellow"/>
        </w:rPr>
        <w:t>TODO</w:t>
      </w:r>
      <w:r w:rsidR="008D00A5">
        <w:t xml:space="preserve"> länk </w:t>
      </w:r>
      <w:r>
        <w:t xml:space="preserve">där vi alla hade skrivrättigheter. Vi förde det mesta av diskussionerna via Slack. </w:t>
      </w:r>
      <w:proofErr w:type="spellStart"/>
      <w:r w:rsidRPr="000D2CAA">
        <w:rPr>
          <w:highlight w:val="green"/>
        </w:rPr>
        <w:t>Trello</w:t>
      </w:r>
      <w:proofErr w:type="spellEnd"/>
      <w:r w:rsidRPr="000D2CAA">
        <w:rPr>
          <w:highlight w:val="green"/>
        </w:rPr>
        <w:t xml:space="preserve"> fick fungera både för KANBAN och</w:t>
      </w:r>
      <w:r>
        <w:t xml:space="preserve"> </w:t>
      </w:r>
    </w:p>
    <w:p w:rsidR="00BE64CF" w:rsidRDefault="00BE64CF" w:rsidP="00143C51">
      <w:r w:rsidRPr="00BE64CF">
        <w:rPr>
          <w:highlight w:val="yellow"/>
        </w:rPr>
        <w:t>Licens TODO</w:t>
      </w:r>
      <w:r>
        <w:rPr>
          <w:highlight w:val="yellow"/>
        </w:rPr>
        <w:t xml:space="preserve"> MIT?</w:t>
      </w:r>
    </w:p>
    <w:p w:rsidR="00BE64CF" w:rsidRPr="00BE64CF" w:rsidRDefault="000D2CAA" w:rsidP="00143C51">
      <w:pPr>
        <w:rPr>
          <w:highlight w:val="yellow"/>
        </w:rPr>
      </w:pPr>
      <w:r>
        <w:t xml:space="preserve">Initialt fördelade vi arbetet så att vi arbetade med varsitt API; Billy med Twitter, Sten med Google </w:t>
      </w:r>
      <w:proofErr w:type="spellStart"/>
      <w:r>
        <w:t>Maps</w:t>
      </w:r>
      <w:proofErr w:type="spellEnd"/>
      <w:r>
        <w:t xml:space="preserve"> och Malin med SMHI. Därutöver arbetade vi med…</w:t>
      </w:r>
      <w:r w:rsidRPr="000D2CAA">
        <w:rPr>
          <w:highlight w:val="yellow"/>
        </w:rPr>
        <w:t>TODO</w:t>
      </w:r>
      <w:r w:rsidR="00BE64CF" w:rsidRPr="00BE64CF">
        <w:t xml:space="preserve">. Varje </w:t>
      </w:r>
      <w:r w:rsidR="00BE64CF">
        <w:t xml:space="preserve">API fick varsin </w:t>
      </w:r>
      <w:proofErr w:type="spellStart"/>
      <w:r w:rsidR="00BE64CF">
        <w:t>branch</w:t>
      </w:r>
      <w:proofErr w:type="spellEnd"/>
      <w:r w:rsidR="00BE64CF">
        <w:t xml:space="preserve"> (även om de fick namn efter oss), </w:t>
      </w:r>
      <w:proofErr w:type="spellStart"/>
      <w:r w:rsidR="00BE64CF">
        <w:t>JavaFX</w:t>
      </w:r>
      <w:proofErr w:type="spellEnd"/>
      <w:r w:rsidR="00BE64CF">
        <w:t>-skalet fick en egen och därutöver hade vi en test-</w:t>
      </w:r>
      <w:proofErr w:type="spellStart"/>
      <w:r w:rsidR="00BE64CF">
        <w:t>branch</w:t>
      </w:r>
      <w:proofErr w:type="spellEnd"/>
      <w:r w:rsidR="00BE64CF">
        <w:t xml:space="preserve"> för att kunna testa att de olika delarna fungerar tillsammans innan vi släppte dem till master. </w:t>
      </w:r>
    </w:p>
    <w:p w:rsidR="00143C51" w:rsidRDefault="00143C51" w:rsidP="00143C51">
      <w:pPr>
        <w:pStyle w:val="Rubrik1"/>
      </w:pPr>
      <w:bookmarkStart w:id="11" w:name="_Toc526375059"/>
      <w:proofErr w:type="spellStart"/>
      <w:r>
        <w:t>Wearep-appen</w:t>
      </w:r>
      <w:bookmarkEnd w:id="11"/>
      <w:proofErr w:type="spellEnd"/>
    </w:p>
    <w:p w:rsidR="00FF6ACA" w:rsidRDefault="00FF6ACA" w:rsidP="00143C51">
      <w:pPr>
        <w:pStyle w:val="Rubrik2"/>
        <w:rPr>
          <w:highlight w:val="yellow"/>
        </w:rPr>
      </w:pPr>
      <w:bookmarkStart w:id="12" w:name="_Toc526375060"/>
      <w:r>
        <w:t>Översikt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12"/>
    </w:p>
    <w:p w:rsidR="00DB7868" w:rsidRDefault="00DB7868" w:rsidP="00DB7868">
      <w:proofErr w:type="spellStart"/>
      <w:r>
        <w:t>Appen</w:t>
      </w:r>
      <w:proofErr w:type="spellEnd"/>
      <w:r>
        <w:t xml:space="preserve"> </w:t>
      </w:r>
      <w:proofErr w:type="spellStart"/>
      <w:r>
        <w:t>Wearep</w:t>
      </w:r>
      <w:proofErr w:type="spellEnd"/>
      <w:r w:rsidRPr="00DB7868">
        <w:t xml:space="preserve"> kan </w:t>
      </w:r>
      <w:r>
        <w:t xml:space="preserve">logga in på Twitter, hämta och posta </w:t>
      </w:r>
      <w:proofErr w:type="spellStart"/>
      <w:r>
        <w:t>tweets</w:t>
      </w:r>
      <w:proofErr w:type="spellEnd"/>
      <w:proofErr w:type="gramStart"/>
      <w:r>
        <w:t xml:space="preserve">. </w:t>
      </w:r>
      <w:proofErr w:type="gramEnd"/>
      <w:r>
        <w:t>Den kan också</w:t>
      </w:r>
      <w:r w:rsidRPr="00DB7868">
        <w:t xml:space="preserve"> hämta och publicera väderdata </w:t>
      </w:r>
      <w:r>
        <w:t xml:space="preserve">från SMHI </w:t>
      </w:r>
      <w:r w:rsidRPr="00DB7868">
        <w:t xml:space="preserve">för en utvald plats endera som html eller i en </w:t>
      </w:r>
      <w:proofErr w:type="spellStart"/>
      <w:r w:rsidRPr="00DB7868">
        <w:t>tweet</w:t>
      </w:r>
      <w:proofErr w:type="spellEnd"/>
      <w:r w:rsidRPr="00DB7868">
        <w:t>.</w:t>
      </w:r>
      <w:r>
        <w:t xml:space="preserve"> Platsens koordinater hämtas från Google </w:t>
      </w:r>
      <w:proofErr w:type="spellStart"/>
      <w:r>
        <w:t>Maps</w:t>
      </w:r>
      <w:proofErr w:type="spellEnd"/>
      <w:r>
        <w:t xml:space="preserve">. Vi har således interagerat med tre olika </w:t>
      </w:r>
      <w:proofErr w:type="spellStart"/>
      <w:r>
        <w:t>API:er</w:t>
      </w:r>
      <w:proofErr w:type="spellEnd"/>
      <w:r w:rsidR="00867D69">
        <w:t>.</w:t>
      </w:r>
    </w:p>
    <w:p w:rsidR="00DB7868" w:rsidRPr="00DB7868" w:rsidRDefault="00DB7868" w:rsidP="00DB7868"/>
    <w:p w:rsidR="00143C51" w:rsidRDefault="00FF6ACA" w:rsidP="00143C51">
      <w:pPr>
        <w:pStyle w:val="Rubrik2"/>
        <w:rPr>
          <w:highlight w:val="yellow"/>
        </w:rPr>
      </w:pPr>
      <w:bookmarkStart w:id="13" w:name="_Toc526375061"/>
      <w:proofErr w:type="gramStart"/>
      <w:r>
        <w:t>Platsdata</w:t>
      </w:r>
      <w:r w:rsidR="00143C51">
        <w:t xml:space="preserve"> </w:t>
      </w:r>
      <w:r>
        <w:t xml:space="preserve"> från</w:t>
      </w:r>
      <w:proofErr w:type="gramEnd"/>
      <w:r>
        <w:t xml:space="preserve"> Google </w:t>
      </w:r>
      <w:proofErr w:type="spellStart"/>
      <w:r>
        <w:t>Maps</w:t>
      </w:r>
      <w:proofErr w:type="spellEnd"/>
      <w:r>
        <w:t xml:space="preserve"> API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13"/>
    </w:p>
    <w:p w:rsidR="00684B3A" w:rsidRPr="00684B3A" w:rsidRDefault="000D2CAA" w:rsidP="00684B3A">
      <w:r>
        <w:t>TODO Översiktlig text här</w:t>
      </w:r>
    </w:p>
    <w:p w:rsidR="000D2CAA" w:rsidRPr="00FF6ACA" w:rsidRDefault="000D2CAA" w:rsidP="000D2CAA">
      <w:pPr>
        <w:pStyle w:val="Rubrik3"/>
      </w:pPr>
      <w:bookmarkStart w:id="14" w:name="_Toc526375062"/>
      <w:r>
        <w:t xml:space="preserve">Google </w:t>
      </w:r>
      <w:proofErr w:type="spellStart"/>
      <w:r>
        <w:t>Maps</w:t>
      </w:r>
      <w:proofErr w:type="spellEnd"/>
      <w:r>
        <w:t xml:space="preserve"> API </w:t>
      </w:r>
      <w:r w:rsidRPr="00684B3A">
        <w:rPr>
          <w:highlight w:val="yellow"/>
        </w:rPr>
        <w:t>TODO</w:t>
      </w:r>
      <w:bookmarkEnd w:id="14"/>
      <w:r>
        <w:t xml:space="preserve"> </w:t>
      </w:r>
    </w:p>
    <w:p w:rsidR="00FF6ACA" w:rsidRDefault="00FF6ACA" w:rsidP="00FF6ACA"/>
    <w:p w:rsidR="00FF6ACA" w:rsidRDefault="00FF6ACA" w:rsidP="00FF6ACA">
      <w:pPr>
        <w:pStyle w:val="Rubrik2"/>
      </w:pPr>
      <w:bookmarkStart w:id="15" w:name="_Toc526375063"/>
      <w:r>
        <w:t>Väderdata från SMHIs API</w:t>
      </w:r>
      <w:r w:rsidR="00BE542B" w:rsidRPr="00BE542B">
        <w:t xml:space="preserve"> </w:t>
      </w:r>
      <w:r w:rsidR="00BE542B" w:rsidRPr="00BE542B">
        <w:rPr>
          <w:highlight w:val="yellow"/>
        </w:rPr>
        <w:t>TODO</w:t>
      </w:r>
      <w:bookmarkEnd w:id="15"/>
    </w:p>
    <w:p w:rsidR="00684B3A" w:rsidRDefault="00BC603C" w:rsidP="00FF6ACA">
      <w:r>
        <w:t>Väderdata hämta</w:t>
      </w:r>
      <w:r w:rsidR="00684B3A">
        <w:t>s</w:t>
      </w:r>
      <w:r>
        <w:t xml:space="preserve"> från </w:t>
      </w:r>
      <w:proofErr w:type="gramStart"/>
      <w:r>
        <w:t>SMHIs</w:t>
      </w:r>
      <w:proofErr w:type="gramEnd"/>
      <w:r>
        <w:t xml:space="preserve"> API (</w:t>
      </w:r>
      <w:r w:rsidRPr="00684B3A">
        <w:rPr>
          <w:highlight w:val="yellow"/>
        </w:rPr>
        <w:t>TODO</w:t>
      </w:r>
      <w:r>
        <w:t xml:space="preserve"> länk) i JSON-format.</w:t>
      </w:r>
      <w:r w:rsidR="00684B3A">
        <w:t xml:space="preserve"> JSON-objektet bryts ner i </w:t>
      </w:r>
      <w:proofErr w:type="spellStart"/>
      <w:r w:rsidR="00684B3A">
        <w:t>Weather</w:t>
      </w:r>
      <w:proofErr w:type="spellEnd"/>
      <w:r w:rsidR="00684B3A">
        <w:t>-klassen så att enskilda variabler kan avläsas.</w:t>
      </w:r>
      <w:r w:rsidR="00B42065">
        <w:t xml:space="preserve"> Klassen levererar en JSON-</w:t>
      </w:r>
      <w:proofErr w:type="spellStart"/>
      <w:r w:rsidR="00B42065">
        <w:t>array</w:t>
      </w:r>
      <w:proofErr w:type="spellEnd"/>
      <w:r w:rsidR="00B42065">
        <w:t xml:space="preserve"> som endera utnyttjas av klassen </w:t>
      </w:r>
      <w:proofErr w:type="spellStart"/>
      <w:r w:rsidR="00B42065">
        <w:t>WeatherSelector</w:t>
      </w:r>
      <w:proofErr w:type="spellEnd"/>
      <w:r w:rsidR="00B42065">
        <w:t xml:space="preserve"> där</w:t>
      </w:r>
      <w:r w:rsidR="00684B3A">
        <w:t xml:space="preserve"> förhandsdefinierade </w:t>
      </w:r>
      <w:r>
        <w:t>variabler för den närmaste timmen</w:t>
      </w:r>
      <w:r w:rsidR="00684B3A">
        <w:t xml:space="preserve">s prognos </w:t>
      </w:r>
      <w:r w:rsidR="00B42065">
        <w:t xml:space="preserve">plockas </w:t>
      </w:r>
      <w:r w:rsidR="00684B3A">
        <w:t xml:space="preserve">ut </w:t>
      </w:r>
      <w:r>
        <w:t>och pack</w:t>
      </w:r>
      <w:r w:rsidR="00684B3A">
        <w:t>as</w:t>
      </w:r>
      <w:r>
        <w:t xml:space="preserve"> ihop i ett nytt JSON-objekt</w:t>
      </w:r>
      <w:r w:rsidR="00B42065">
        <w:t xml:space="preserve">, eller används direkt i klassen </w:t>
      </w:r>
      <w:proofErr w:type="spellStart"/>
      <w:r w:rsidR="00B42065">
        <w:t>HtmlPrinter</w:t>
      </w:r>
      <w:proofErr w:type="spellEnd"/>
      <w:r w:rsidR="00B42065">
        <w:t>.</w:t>
      </w:r>
    </w:p>
    <w:p w:rsidR="00FF6ACA" w:rsidRPr="00FF6ACA" w:rsidRDefault="00684B3A" w:rsidP="00684B3A">
      <w:pPr>
        <w:pStyle w:val="Rubrik3"/>
      </w:pPr>
      <w:bookmarkStart w:id="16" w:name="_Toc526375064"/>
      <w:proofErr w:type="gramStart"/>
      <w:r>
        <w:t>SMHIs</w:t>
      </w:r>
      <w:proofErr w:type="gramEnd"/>
      <w:r>
        <w:t xml:space="preserve"> API </w:t>
      </w:r>
      <w:r w:rsidRPr="00684B3A">
        <w:rPr>
          <w:highlight w:val="yellow"/>
        </w:rPr>
        <w:t>TODO</w:t>
      </w:r>
      <w:bookmarkEnd w:id="16"/>
      <w:r>
        <w:t xml:space="preserve"> </w:t>
      </w:r>
    </w:p>
    <w:p w:rsidR="00FF6ACA" w:rsidRDefault="00FF6ACA" w:rsidP="00FF6ACA">
      <w:pPr>
        <w:pStyle w:val="Rubrik2"/>
      </w:pPr>
      <w:bookmarkStart w:id="17" w:name="_Toc526375065"/>
      <w:r>
        <w:t>Twitter-möjlighet från Twitters API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17"/>
    </w:p>
    <w:p w:rsidR="000D2CAA" w:rsidRPr="00FF6ACA" w:rsidRDefault="000D2CAA" w:rsidP="000D2CAA">
      <w:pPr>
        <w:pStyle w:val="Rubrik3"/>
      </w:pPr>
      <w:bookmarkStart w:id="18" w:name="_Toc526375066"/>
      <w:r>
        <w:t xml:space="preserve">Twitters API </w:t>
      </w:r>
      <w:r w:rsidRPr="00684B3A">
        <w:rPr>
          <w:highlight w:val="yellow"/>
        </w:rPr>
        <w:t>TODO</w:t>
      </w:r>
      <w:bookmarkEnd w:id="18"/>
      <w:r>
        <w:t xml:space="preserve"> </w:t>
      </w:r>
    </w:p>
    <w:p w:rsidR="00FF6ACA" w:rsidRPr="00FF6ACA" w:rsidRDefault="00FF6ACA" w:rsidP="00FF6ACA"/>
    <w:p w:rsidR="00FF6ACA" w:rsidRPr="00684B3A" w:rsidRDefault="00FF6ACA" w:rsidP="00FF6ACA">
      <w:pPr>
        <w:pStyle w:val="Rubrik2"/>
      </w:pPr>
      <w:bookmarkStart w:id="19" w:name="_Toc526375067"/>
      <w:r>
        <w:t>Publicera HTML</w:t>
      </w:r>
      <w:bookmarkEnd w:id="19"/>
    </w:p>
    <w:p w:rsidR="00684B3A" w:rsidRPr="00684B3A" w:rsidRDefault="00684B3A" w:rsidP="00684B3A">
      <w:r>
        <w:t xml:space="preserve">Klassen </w:t>
      </w:r>
      <w:proofErr w:type="spellStart"/>
      <w:r>
        <w:t>HtmlPrinter</w:t>
      </w:r>
      <w:proofErr w:type="spellEnd"/>
      <w:r>
        <w:t xml:space="preserve"> omvandlar JSON-objektet från </w:t>
      </w:r>
      <w:proofErr w:type="spellStart"/>
      <w:r>
        <w:t>WeatherSelector</w:t>
      </w:r>
      <w:proofErr w:type="spellEnd"/>
      <w:r w:rsidR="00DB7868">
        <w:t xml:space="preserve"> </w:t>
      </w:r>
      <w:r>
        <w:t xml:space="preserve">till en sträng </w:t>
      </w:r>
      <w:r w:rsidR="00B42065">
        <w:t>som kan</w:t>
      </w:r>
      <w:r>
        <w:t xml:space="preserve"> hämtas upp och </w:t>
      </w:r>
      <w:proofErr w:type="spellStart"/>
      <w:r>
        <w:t>twittras</w:t>
      </w:r>
      <w:proofErr w:type="spellEnd"/>
      <w:r>
        <w:t xml:space="preserve"> ut.</w:t>
      </w:r>
      <w:r w:rsidR="00B42065">
        <w:t xml:space="preserve"> Klassen bryter även ner </w:t>
      </w:r>
      <w:r w:rsidR="00B42065">
        <w:t>JSON-</w:t>
      </w:r>
      <w:proofErr w:type="spellStart"/>
      <w:r w:rsidR="00B42065">
        <w:t>arrayen</w:t>
      </w:r>
      <w:proofErr w:type="spellEnd"/>
      <w:r w:rsidR="00B42065">
        <w:t xml:space="preserve"> från </w:t>
      </w:r>
      <w:proofErr w:type="spellStart"/>
      <w:r w:rsidR="00B42065">
        <w:t>Weather</w:t>
      </w:r>
      <w:proofErr w:type="spellEnd"/>
      <w:r w:rsidR="00B42065">
        <w:t xml:space="preserve"> till en sträng </w:t>
      </w:r>
      <w:r w:rsidR="00B42065">
        <w:t>och skriver den till html.</w:t>
      </w:r>
    </w:p>
    <w:p w:rsidR="00FF6ACA" w:rsidRDefault="00FF6ACA" w:rsidP="00FF6ACA">
      <w:pPr>
        <w:pStyle w:val="Rubrik2"/>
      </w:pPr>
      <w:bookmarkStart w:id="20" w:name="_Toc526375068"/>
      <w:r>
        <w:t>Teknisk lösning</w:t>
      </w:r>
      <w:bookmarkEnd w:id="20"/>
    </w:p>
    <w:p w:rsidR="00FF6ACA" w:rsidRDefault="00FF6ACA" w:rsidP="00FF6ACA">
      <w:pPr>
        <w:pStyle w:val="Rubrik3"/>
      </w:pPr>
      <w:bookmarkStart w:id="21" w:name="_Toc526375069"/>
      <w:proofErr w:type="spellStart"/>
      <w:r>
        <w:t>JavaFx</w:t>
      </w:r>
      <w:proofErr w:type="spellEnd"/>
      <w:r w:rsidR="00BE542B">
        <w:t xml:space="preserve"> </w:t>
      </w:r>
      <w:r w:rsidR="00BE542B" w:rsidRPr="00BE542B">
        <w:rPr>
          <w:highlight w:val="yellow"/>
        </w:rPr>
        <w:t>TODO</w:t>
      </w:r>
      <w:bookmarkEnd w:id="21"/>
    </w:p>
    <w:p w:rsidR="00FF6ACA" w:rsidRDefault="00FF6ACA" w:rsidP="00FF6ACA">
      <w:pPr>
        <w:pStyle w:val="Rubrik3"/>
      </w:pPr>
      <w:bookmarkStart w:id="22" w:name="_Toc526375070"/>
      <w:r>
        <w:t xml:space="preserve">Utvecklingsmiljö och utvecklingsverktyg </w:t>
      </w:r>
      <w:r w:rsidR="00BE542B" w:rsidRPr="00BE542B">
        <w:rPr>
          <w:highlight w:val="yellow"/>
        </w:rPr>
        <w:t>TODO</w:t>
      </w:r>
      <w:bookmarkEnd w:id="22"/>
    </w:p>
    <w:p w:rsidR="00FF6ACA" w:rsidRDefault="00FF6ACA" w:rsidP="00FF6ACA">
      <w:pPr>
        <w:pStyle w:val="Brdtext"/>
      </w:pPr>
      <w:proofErr w:type="spellStart"/>
      <w:r>
        <w:t>Följande</w:t>
      </w:r>
      <w:proofErr w:type="spellEnd"/>
      <w:r>
        <w:t xml:space="preserve"> </w:t>
      </w:r>
      <w:proofErr w:type="spellStart"/>
      <w:r>
        <w:t>miljöer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verktyg</w:t>
      </w:r>
      <w:proofErr w:type="spellEnd"/>
      <w:r>
        <w:t xml:space="preserve"> </w:t>
      </w:r>
      <w:proofErr w:type="spellStart"/>
      <w:r w:rsidR="008D00A5">
        <w:t>användes</w:t>
      </w:r>
      <w:proofErr w:type="spellEnd"/>
      <w:r>
        <w:t xml:space="preserve"> </w:t>
      </w:r>
      <w:proofErr w:type="spellStart"/>
      <w:r>
        <w:t>för</w:t>
      </w:r>
      <w:proofErr w:type="spellEnd"/>
      <w:r>
        <w:t xml:space="preserve"> </w:t>
      </w:r>
      <w:proofErr w:type="spellStart"/>
      <w:r>
        <w:t>realisering</w:t>
      </w:r>
      <w:proofErr w:type="spellEnd"/>
      <w:r>
        <w:t xml:space="preserve">, </w:t>
      </w:r>
      <w:proofErr w:type="spellStart"/>
      <w:r>
        <w:t>byggande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tester: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7119"/>
      </w:tblGrid>
      <w:tr w:rsidR="00FF6ACA" w:rsidTr="00FF6ACA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FF6ACA" w:rsidRDefault="00FF6ACA" w:rsidP="00971B47">
            <w:pPr>
              <w:pStyle w:val="Brdtext"/>
              <w:jc w:val="center"/>
            </w:pPr>
            <w:proofErr w:type="spellStart"/>
            <w:r>
              <w:lastRenderedPageBreak/>
              <w:t>Produkt</w:t>
            </w:r>
            <w:proofErr w:type="spellEnd"/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FF6ACA" w:rsidRDefault="00FF6ACA" w:rsidP="00971B47">
            <w:pPr>
              <w:pStyle w:val="Brdtext"/>
              <w:jc w:val="center"/>
            </w:pPr>
            <w:proofErr w:type="spellStart"/>
            <w:r>
              <w:t>Ansvar</w:t>
            </w:r>
            <w:proofErr w:type="spellEnd"/>
          </w:p>
        </w:tc>
      </w:tr>
      <w:tr w:rsidR="00FF6ACA" w:rsidTr="00FF6ACA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ACA" w:rsidRDefault="00FF6ACA" w:rsidP="00971B47">
            <w:pPr>
              <w:pStyle w:val="Brdtext"/>
            </w:pPr>
            <w:r w:rsidRPr="00450EFA">
              <w:t>Eclipse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ACA" w:rsidRDefault="00FF6ACA" w:rsidP="00971B47">
            <w:pPr>
              <w:pStyle w:val="Brdtext"/>
            </w:pPr>
            <w:proofErr w:type="spellStart"/>
            <w:r>
              <w:t>Programmeringsverktyg</w:t>
            </w:r>
            <w:proofErr w:type="spellEnd"/>
            <w:r>
              <w:t xml:space="preserve"> (IDE)</w:t>
            </w:r>
          </w:p>
        </w:tc>
      </w:tr>
      <w:tr w:rsidR="00FF6ACA" w:rsidTr="00FF6ACA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ACA" w:rsidRDefault="00FF6ACA" w:rsidP="00971B47">
            <w:pPr>
              <w:pStyle w:val="Brdtext"/>
            </w:pPr>
            <w:r>
              <w:t>JUnit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ACA" w:rsidRDefault="00FF6ACA" w:rsidP="00971B47">
            <w:pPr>
              <w:pStyle w:val="Brdtext"/>
            </w:pPr>
            <w:proofErr w:type="spellStart"/>
            <w:r>
              <w:t>Enhetstestning</w:t>
            </w:r>
            <w:proofErr w:type="spellEnd"/>
            <w:r>
              <w:t xml:space="preserve"> av </w:t>
            </w:r>
            <w:proofErr w:type="spellStart"/>
            <w:r>
              <w:t>kod</w:t>
            </w:r>
            <w:proofErr w:type="spellEnd"/>
          </w:p>
        </w:tc>
      </w:tr>
      <w:tr w:rsidR="00FF6ACA" w:rsidTr="00FF6ACA"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ACA" w:rsidRDefault="00FF6ACA" w:rsidP="00971B47">
            <w:pPr>
              <w:pStyle w:val="Brdtext"/>
            </w:pPr>
            <w:r w:rsidRPr="00EA3D45">
              <w:rPr>
                <w:highlight w:val="yellow"/>
              </w:rPr>
              <w:t>xxx</w:t>
            </w:r>
          </w:p>
        </w:tc>
        <w:tc>
          <w:tcPr>
            <w:tcW w:w="7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ACA" w:rsidRDefault="00FF6ACA" w:rsidP="00971B47">
            <w:pPr>
              <w:pStyle w:val="Brdtext"/>
            </w:pPr>
            <w:proofErr w:type="spellStart"/>
            <w:r w:rsidRPr="00EA3D45">
              <w:rPr>
                <w:highlight w:val="yellow"/>
              </w:rPr>
              <w:t>Byggstöd</w:t>
            </w:r>
            <w:proofErr w:type="spellEnd"/>
            <w:r w:rsidRPr="00EA3D45">
              <w:rPr>
                <w:highlight w:val="yellow"/>
              </w:rPr>
              <w:t xml:space="preserve"> </w:t>
            </w:r>
            <w:proofErr w:type="spellStart"/>
            <w:r w:rsidRPr="00EA3D45">
              <w:rPr>
                <w:highlight w:val="yellow"/>
              </w:rPr>
              <w:t>och</w:t>
            </w:r>
            <w:proofErr w:type="spellEnd"/>
            <w:r w:rsidRPr="00EA3D45">
              <w:rPr>
                <w:highlight w:val="yellow"/>
              </w:rPr>
              <w:t xml:space="preserve"> </w:t>
            </w:r>
            <w:proofErr w:type="spellStart"/>
            <w:r w:rsidRPr="00EA3D45">
              <w:rPr>
                <w:highlight w:val="yellow"/>
              </w:rPr>
              <w:t>rapporteringsverktyg</w:t>
            </w:r>
            <w:proofErr w:type="spellEnd"/>
          </w:p>
        </w:tc>
      </w:tr>
    </w:tbl>
    <w:p w:rsidR="00FF6ACA" w:rsidRDefault="00FF6ACA" w:rsidP="00FF6ACA">
      <w:pPr>
        <w:pStyle w:val="Rubrik3"/>
      </w:pPr>
      <w:bookmarkStart w:id="23" w:name="_Toc526375071"/>
      <w:r>
        <w:t>Felhantering</w:t>
      </w:r>
      <w:bookmarkEnd w:id="23"/>
    </w:p>
    <w:p w:rsidR="00FF6ACA" w:rsidRDefault="00FF6ACA" w:rsidP="00FF6ACA">
      <w:r>
        <w:t xml:space="preserve">Javas </w:t>
      </w:r>
      <w:proofErr w:type="spellStart"/>
      <w:r>
        <w:t>Exceptions</w:t>
      </w:r>
      <w:proofErr w:type="spellEnd"/>
      <w:r>
        <w:t xml:space="preserve"> används för felhantering i applikationen. </w:t>
      </w:r>
    </w:p>
    <w:p w:rsidR="00FF6ACA" w:rsidRDefault="00FF6ACA" w:rsidP="00FF6ACA">
      <w:pPr>
        <w:pStyle w:val="Rubrik4"/>
      </w:pPr>
      <w:bookmarkStart w:id="24" w:name="_Toc526375072"/>
      <w:r>
        <w:t>Regler</w:t>
      </w:r>
      <w:bookmarkEnd w:id="24"/>
    </w:p>
    <w:p w:rsidR="00FF6ACA" w:rsidRDefault="00FF6ACA" w:rsidP="00FF6ACA">
      <w:r>
        <w:t>När ett fel inträffar ska problemet i första hand åtgärdas. Om felhanteringsrutinen inte kan åtgärda problemet ska det kastas vidare.</w:t>
      </w:r>
    </w:p>
    <w:p w:rsidR="00FF6ACA" w:rsidRDefault="00FF6ACA" w:rsidP="00FF6ACA">
      <w:r>
        <w:t xml:space="preserve">De fel som kastas ska i första hand vara egendefinierade, för att dölja </w:t>
      </w:r>
      <w:proofErr w:type="spellStart"/>
      <w:r>
        <w:t>implentationsdetaljer</w:t>
      </w:r>
      <w:proofErr w:type="spellEnd"/>
      <w:r>
        <w:t xml:space="preserve"> som inte bör framgå i det publika användargränssnittet. På så vis förbättras också systemets underhållsbarhet.</w:t>
      </w:r>
    </w:p>
    <w:p w:rsidR="00FF6ACA" w:rsidRDefault="00FF6ACA" w:rsidP="00FF6ACA">
      <w:pPr>
        <w:pStyle w:val="Rubrik4"/>
      </w:pPr>
      <w:bookmarkStart w:id="25" w:name="_Toc526375073"/>
      <w:r>
        <w:t>Dataformatering</w:t>
      </w:r>
      <w:bookmarkEnd w:id="25"/>
    </w:p>
    <w:p w:rsidR="00FF6ACA" w:rsidRDefault="00FF6ACA" w:rsidP="00FF6ACA">
      <w:r>
        <w:t xml:space="preserve">Datum skall formateras till ÅÅÅÅ-MM-DD </w:t>
      </w:r>
      <w:r w:rsidR="00D56F7B">
        <w:t xml:space="preserve">HH24MM </w:t>
      </w:r>
      <w:r>
        <w:t>format, t ex 2018-07-12</w:t>
      </w:r>
      <w:r w:rsidR="00D56F7B">
        <w:t xml:space="preserve"> 15:00</w:t>
      </w:r>
      <w:r>
        <w:t>.</w:t>
      </w:r>
    </w:p>
    <w:p w:rsidR="00581303" w:rsidRDefault="00095C39" w:rsidP="00095C39">
      <w:pPr>
        <w:pStyle w:val="Rubrik2"/>
      </w:pPr>
      <w:bookmarkStart w:id="26" w:name="_Toc526375074"/>
      <w:r>
        <w:t xml:space="preserve">Säkerhet </w:t>
      </w:r>
      <w:r w:rsidRPr="00095C39">
        <w:rPr>
          <w:highlight w:val="yellow"/>
        </w:rPr>
        <w:t>TODO</w:t>
      </w:r>
      <w:bookmarkEnd w:id="26"/>
    </w:p>
    <w:p w:rsidR="00095C39" w:rsidRDefault="00095C39" w:rsidP="00095C39">
      <w:pPr>
        <w:pStyle w:val="Rubrik3"/>
      </w:pPr>
      <w:bookmarkStart w:id="27" w:name="_Toc526375075"/>
      <w:proofErr w:type="spellStart"/>
      <w:r>
        <w:t>Autenticiering</w:t>
      </w:r>
      <w:proofErr w:type="spellEnd"/>
      <w:r>
        <w:t xml:space="preserve"> </w:t>
      </w:r>
      <w:r w:rsidRPr="00095C39">
        <w:rPr>
          <w:highlight w:val="yellow"/>
        </w:rPr>
        <w:t>TODO</w:t>
      </w:r>
      <w:bookmarkEnd w:id="27"/>
    </w:p>
    <w:p w:rsidR="00095C39" w:rsidRDefault="00095C39" w:rsidP="00095C39">
      <w:r w:rsidRPr="00095C39">
        <w:rPr>
          <w:highlight w:val="yellow"/>
        </w:rPr>
        <w:t>TODO</w:t>
      </w:r>
    </w:p>
    <w:p w:rsidR="00095C39" w:rsidRDefault="00095C39" w:rsidP="00095C39">
      <w:pPr>
        <w:pStyle w:val="Rubrik3"/>
      </w:pPr>
      <w:bookmarkStart w:id="28" w:name="_Toc526375076"/>
      <w:r>
        <w:t xml:space="preserve">Dataexponering </w:t>
      </w:r>
      <w:r w:rsidRPr="00095C39">
        <w:rPr>
          <w:highlight w:val="yellow"/>
        </w:rPr>
        <w:t>TODO</w:t>
      </w:r>
      <w:bookmarkEnd w:id="28"/>
    </w:p>
    <w:p w:rsidR="00095C39" w:rsidRDefault="00095C39" w:rsidP="00095C39">
      <w:r w:rsidRPr="00095C39">
        <w:rPr>
          <w:highlight w:val="yellow"/>
        </w:rPr>
        <w:t>TODO</w:t>
      </w:r>
    </w:p>
    <w:p w:rsidR="00095C39" w:rsidRDefault="00095C39" w:rsidP="00095C39">
      <w:pPr>
        <w:pStyle w:val="Rubrik3"/>
      </w:pPr>
      <w:bookmarkStart w:id="29" w:name="_Toc526375077"/>
      <w:r>
        <w:t xml:space="preserve">Sessionshantering </w:t>
      </w:r>
      <w:r w:rsidRPr="00095C39">
        <w:rPr>
          <w:highlight w:val="yellow"/>
        </w:rPr>
        <w:t>TODO</w:t>
      </w:r>
      <w:bookmarkEnd w:id="29"/>
    </w:p>
    <w:p w:rsidR="00095C39" w:rsidRDefault="00095C39" w:rsidP="00095C39">
      <w:r w:rsidRPr="00095C39">
        <w:rPr>
          <w:highlight w:val="yellow"/>
        </w:rPr>
        <w:t>TODO</w:t>
      </w:r>
    </w:p>
    <w:p w:rsidR="00095C39" w:rsidRDefault="00095C39" w:rsidP="00095C39">
      <w:pPr>
        <w:pStyle w:val="Rubrik3"/>
        <w:rPr>
          <w:highlight w:val="yellow"/>
        </w:rPr>
      </w:pPr>
      <w:bookmarkStart w:id="30" w:name="_Toc526375078"/>
      <w:r>
        <w:t xml:space="preserve">Sårbarheter </w:t>
      </w:r>
      <w:r w:rsidRPr="00095C39">
        <w:rPr>
          <w:highlight w:val="yellow"/>
        </w:rPr>
        <w:t>TODO</w:t>
      </w:r>
      <w:bookmarkEnd w:id="30"/>
    </w:p>
    <w:p w:rsidR="00095C39" w:rsidRPr="00095C39" w:rsidRDefault="00095C39" w:rsidP="00095C39">
      <w:r w:rsidRPr="00095C39">
        <w:rPr>
          <w:highlight w:val="yellow"/>
        </w:rPr>
        <w:t>TODO</w:t>
      </w:r>
    </w:p>
    <w:p w:rsidR="00FF6ACA" w:rsidRDefault="00FF6ACA" w:rsidP="00FF6ACA">
      <w:pPr>
        <w:pStyle w:val="Rubrik1"/>
      </w:pPr>
      <w:bookmarkStart w:id="31" w:name="_Toc526375079"/>
      <w:r>
        <w:t>Slutsatser/Diskussion</w:t>
      </w:r>
      <w:bookmarkEnd w:id="31"/>
    </w:p>
    <w:p w:rsidR="00FF6ACA" w:rsidRDefault="00FF6ACA" w:rsidP="00FF6ACA">
      <w:pPr>
        <w:pStyle w:val="Rubrik2"/>
        <w:rPr>
          <w:highlight w:val="yellow"/>
        </w:rPr>
      </w:pPr>
      <w:bookmarkStart w:id="32" w:name="_Toc526375080"/>
      <w:proofErr w:type="spellStart"/>
      <w:r>
        <w:t>Appens</w:t>
      </w:r>
      <w:proofErr w:type="spellEnd"/>
      <w:r>
        <w:t xml:space="preserve"> implementering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32"/>
    </w:p>
    <w:p w:rsidR="00095C39" w:rsidRPr="00095C39" w:rsidRDefault="00095C39" w:rsidP="00095C39">
      <w:r w:rsidRPr="00BE542B">
        <w:rPr>
          <w:highlight w:val="yellow"/>
        </w:rPr>
        <w:t>TODO</w:t>
      </w:r>
    </w:p>
    <w:p w:rsidR="00095C39" w:rsidRPr="00095C39" w:rsidRDefault="00095C39" w:rsidP="00095C39">
      <w:pPr>
        <w:pStyle w:val="Rubrik2"/>
      </w:pPr>
      <w:bookmarkStart w:id="33" w:name="_Toc526375081"/>
      <w:proofErr w:type="gramStart"/>
      <w:r>
        <w:t xml:space="preserve">Säkerhetsaspekter  </w:t>
      </w:r>
      <w:r w:rsidRPr="00BE542B">
        <w:rPr>
          <w:highlight w:val="yellow"/>
        </w:rPr>
        <w:t>TODO</w:t>
      </w:r>
      <w:bookmarkEnd w:id="33"/>
      <w:proofErr w:type="gramEnd"/>
    </w:p>
    <w:p w:rsidR="00BE542B" w:rsidRPr="00BE542B" w:rsidRDefault="00BE542B" w:rsidP="00BE542B">
      <w:r w:rsidRPr="00BE542B">
        <w:rPr>
          <w:highlight w:val="yellow"/>
        </w:rPr>
        <w:t>TODO</w:t>
      </w:r>
    </w:p>
    <w:p w:rsidR="00FF6ACA" w:rsidRDefault="00FF6ACA" w:rsidP="00FF6ACA">
      <w:pPr>
        <w:pStyle w:val="Rubrik2"/>
      </w:pPr>
      <w:bookmarkStart w:id="34" w:name="_Toc526375082"/>
      <w:r>
        <w:t>Resultat</w:t>
      </w:r>
      <w:r w:rsidR="00BE542B">
        <w:t xml:space="preserve"> </w:t>
      </w:r>
      <w:r w:rsidR="00BE542B" w:rsidRPr="00BE542B">
        <w:rPr>
          <w:highlight w:val="yellow"/>
        </w:rPr>
        <w:t>TODO</w:t>
      </w:r>
      <w:bookmarkEnd w:id="34"/>
    </w:p>
    <w:p w:rsidR="00BE542B" w:rsidRPr="00BE542B" w:rsidRDefault="00BE542B" w:rsidP="00BE542B">
      <w:r w:rsidRPr="00BE542B">
        <w:rPr>
          <w:highlight w:val="yellow"/>
        </w:rPr>
        <w:t>TODO</w:t>
      </w:r>
    </w:p>
    <w:p w:rsidR="003430FE" w:rsidRPr="003430FE" w:rsidRDefault="003430FE" w:rsidP="003430FE"/>
    <w:bookmarkEnd w:id="1"/>
    <w:p w:rsidR="005E0398" w:rsidRPr="002C0830" w:rsidRDefault="00C07D62" w:rsidP="00EF05FE">
      <w:pPr>
        <w:spacing w:after="200"/>
      </w:pPr>
      <w:r>
        <w:t xml:space="preserve"> </w:t>
      </w:r>
      <w:bookmarkEnd w:id="0"/>
    </w:p>
    <w:sectPr w:rsidR="005E0398" w:rsidRPr="002C0830">
      <w:footerReference w:type="even" r:id="rId11"/>
      <w:footerReference w:type="default" r:id="rId12"/>
      <w:pgSz w:w="11907" w:h="16839" w:code="1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588" w:rsidRDefault="00456588">
      <w:pPr>
        <w:spacing w:after="0" w:line="240" w:lineRule="auto"/>
      </w:pPr>
      <w:r>
        <w:separator/>
      </w:r>
    </w:p>
  </w:endnote>
  <w:endnote w:type="continuationSeparator" w:id="0">
    <w:p w:rsidR="00456588" w:rsidRDefault="0045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5AF" w:rsidRDefault="00B215AF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ktange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15AF" w:rsidRDefault="00456588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33FFE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Wearep</w:t>
                              </w:r>
                              <w:proofErr w:type="spellEnd"/>
                            </w:sdtContent>
                          </w:sdt>
                          <w:r w:rsidR="00B215A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1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43C5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2018-10-01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Be/49S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B215AF" w:rsidRDefault="00456588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A33FFE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Wearep</w:t>
                        </w:r>
                        <w:proofErr w:type="spellEnd"/>
                      </w:sdtContent>
                    </w:sdt>
                    <w:r w:rsidR="00B215A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01T00:00:00Z">
                          <w:dateFormat w:val="yyyy-MM-dd"/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43C5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2018-10-01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igur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9D93954" id="Figur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46vAIAALk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Wsi+&#10;OrwCAAC5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15AF" w:rsidRDefault="00B215AF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Pr="002C083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B215AF" w:rsidRDefault="00B215AF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Pr="002C083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5AF" w:rsidRDefault="00B215AF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ktange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15AF" w:rsidRDefault="00456588">
                          <w:pPr>
                            <w:pStyle w:val="Ingetavst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Rubrik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33FFE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Wearep</w:t>
                              </w:r>
                              <w:proofErr w:type="spellEnd"/>
                            </w:sdtContent>
                          </w:sdt>
                          <w:r w:rsidR="00B215A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1T00:00:00Z">
                                <w:dateFormat w:val="yyyy-MM-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43C5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2018-10-01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ktangel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Dy7A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N46YPL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B215AF" w:rsidRDefault="00456588">
                    <w:pPr>
                      <w:pStyle w:val="Ingetavst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Rubrik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A33FFE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Wearep</w:t>
                        </w:r>
                        <w:proofErr w:type="spellEnd"/>
                      </w:sdtContent>
                    </w:sdt>
                    <w:r w:rsidR="00B215A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0-01T00:00:00Z">
                          <w:dateFormat w:val="yyyy-MM-dd"/>
                          <w:lid w:val="sv-S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43C5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2018-10-01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igur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DA935B" id="Figur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FwuwIAALk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yn3Fw&#10;uwIAALk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B215AF" w:rsidRDefault="00B215AF">
                          <w:pPr>
                            <w:pStyle w:val="Ingetavst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Pr="002C083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B215AF" w:rsidRDefault="00B215AF">
                    <w:pPr>
                      <w:pStyle w:val="Ingetavst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Pr="002C083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B215AF" w:rsidRDefault="00B215AF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588" w:rsidRDefault="00456588">
      <w:pPr>
        <w:spacing w:after="0" w:line="240" w:lineRule="auto"/>
      </w:pPr>
      <w:r>
        <w:separator/>
      </w:r>
    </w:p>
  </w:footnote>
  <w:footnote w:type="continuationSeparator" w:id="0">
    <w:p w:rsidR="00456588" w:rsidRDefault="0045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.05pt;height:8.95pt" o:bullet="t">
        <v:imagedata r:id="rId1" o:title="clip_image001"/>
      </v:shape>
    </w:pict>
  </w:numPicBullet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Punktlista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Punktlista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6BD313F"/>
    <w:multiLevelType w:val="hybridMultilevel"/>
    <w:tmpl w:val="F22E6E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527A0"/>
    <w:multiLevelType w:val="hybridMultilevel"/>
    <w:tmpl w:val="9A58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3A9CECBE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F9B35B9"/>
    <w:multiLevelType w:val="hybridMultilevel"/>
    <w:tmpl w:val="70CCAFD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>
      <w:start w:val="1"/>
      <w:numFmt w:val="decimal"/>
      <w:lvlText w:val="%4."/>
      <w:lvlJc w:val="left"/>
      <w:pPr>
        <w:ind w:left="3606" w:hanging="360"/>
      </w:pPr>
    </w:lvl>
    <w:lvl w:ilvl="4" w:tplc="04090019">
      <w:start w:val="1"/>
      <w:numFmt w:val="lowerLetter"/>
      <w:lvlText w:val="%5."/>
      <w:lvlJc w:val="left"/>
      <w:pPr>
        <w:ind w:left="4326" w:hanging="360"/>
      </w:pPr>
    </w:lvl>
    <w:lvl w:ilvl="5" w:tplc="0409001B">
      <w:start w:val="1"/>
      <w:numFmt w:val="lowerRoman"/>
      <w:lvlText w:val="%6."/>
      <w:lvlJc w:val="right"/>
      <w:pPr>
        <w:ind w:left="5046" w:hanging="180"/>
      </w:pPr>
    </w:lvl>
    <w:lvl w:ilvl="6" w:tplc="0409000F">
      <w:start w:val="1"/>
      <w:numFmt w:val="decimal"/>
      <w:lvlText w:val="%7."/>
      <w:lvlJc w:val="left"/>
      <w:pPr>
        <w:ind w:left="5766" w:hanging="360"/>
      </w:pPr>
    </w:lvl>
    <w:lvl w:ilvl="7" w:tplc="04090019">
      <w:start w:val="1"/>
      <w:numFmt w:val="lowerLetter"/>
      <w:lvlText w:val="%8."/>
      <w:lvlJc w:val="left"/>
      <w:pPr>
        <w:ind w:left="6486" w:hanging="360"/>
      </w:pPr>
    </w:lvl>
    <w:lvl w:ilvl="8" w:tplc="0409001B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272A2C6F"/>
    <w:multiLevelType w:val="hybridMultilevel"/>
    <w:tmpl w:val="9AD21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40445"/>
    <w:multiLevelType w:val="hybridMultilevel"/>
    <w:tmpl w:val="6082D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41DE2"/>
    <w:multiLevelType w:val="hybridMultilevel"/>
    <w:tmpl w:val="257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811DE"/>
    <w:multiLevelType w:val="hybridMultilevel"/>
    <w:tmpl w:val="283AA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5B443A"/>
    <w:multiLevelType w:val="hybridMultilevel"/>
    <w:tmpl w:val="307EC9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37DE0"/>
    <w:multiLevelType w:val="multilevel"/>
    <w:tmpl w:val="AD2C2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A9A7"/>
        <w:sz w:val="24"/>
        <w:szCs w:val="24"/>
      </w:rPr>
    </w:lvl>
    <w:lvl w:ilvl="1">
      <w:start w:val="1"/>
      <w:numFmt w:val="bullet"/>
      <w:lvlText w:val=""/>
      <w:lvlPicBulletId w:val="0"/>
      <w:lvlJc w:val="left"/>
      <w:pPr>
        <w:tabs>
          <w:tab w:val="num" w:pos="887"/>
        </w:tabs>
        <w:ind w:left="88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tabs>
          <w:tab w:val="num" w:pos="1437"/>
        </w:tabs>
        <w:ind w:left="162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362"/>
        </w:tabs>
        <w:ind w:left="236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099"/>
        </w:tabs>
        <w:ind w:left="309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0"/>
      <w:lvlJc w:val="left"/>
      <w:pPr>
        <w:tabs>
          <w:tab w:val="num" w:pos="3779"/>
        </w:tabs>
        <w:ind w:left="377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0"/>
      <w:lvlJc w:val="left"/>
      <w:pPr>
        <w:tabs>
          <w:tab w:val="num" w:pos="4516"/>
        </w:tabs>
        <w:ind w:left="451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253"/>
        </w:tabs>
        <w:ind w:left="525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0"/>
      <w:lvlJc w:val="left"/>
      <w:pPr>
        <w:tabs>
          <w:tab w:val="num" w:pos="5990"/>
        </w:tabs>
        <w:ind w:left="5990" w:hanging="230"/>
      </w:pPr>
      <w:rPr>
        <w:rFonts w:ascii="Symbol" w:hAnsi="Symbol" w:hint="default"/>
        <w:color w:val="auto"/>
      </w:rPr>
    </w:lvl>
  </w:abstractNum>
  <w:abstractNum w:abstractNumId="15" w15:restartNumberingAfterBreak="0">
    <w:nsid w:val="5A290E1C"/>
    <w:multiLevelType w:val="hybridMultilevel"/>
    <w:tmpl w:val="18527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35F46"/>
    <w:multiLevelType w:val="hybridMultilevel"/>
    <w:tmpl w:val="F0CE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52953"/>
    <w:multiLevelType w:val="hybridMultilevel"/>
    <w:tmpl w:val="19F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37EE7"/>
    <w:multiLevelType w:val="hybridMultilevel"/>
    <w:tmpl w:val="7EC6F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756F1"/>
    <w:multiLevelType w:val="hybridMultilevel"/>
    <w:tmpl w:val="381E6700"/>
    <w:lvl w:ilvl="0" w:tplc="DC1A6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64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84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82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C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381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B20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C9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47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AF19D3"/>
    <w:multiLevelType w:val="hybridMultilevel"/>
    <w:tmpl w:val="D5A496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142D1"/>
    <w:multiLevelType w:val="hybridMultilevel"/>
    <w:tmpl w:val="F75C22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B0BAB"/>
    <w:multiLevelType w:val="hybridMultilevel"/>
    <w:tmpl w:val="ACA278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74CD3"/>
    <w:multiLevelType w:val="hybridMultilevel"/>
    <w:tmpl w:val="0FBC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21"/>
  </w:num>
  <w:num w:numId="12">
    <w:abstractNumId w:val="19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7"/>
  </w:num>
  <w:num w:numId="26">
    <w:abstractNumId w:val="23"/>
  </w:num>
  <w:num w:numId="27">
    <w:abstractNumId w:val="11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4"/>
  </w:num>
  <w:num w:numId="31">
    <w:abstractNumId w:val="20"/>
  </w:num>
  <w:num w:numId="32">
    <w:abstractNumId w:val="15"/>
  </w:num>
  <w:num w:numId="33">
    <w:abstractNumId w:val="18"/>
  </w:num>
  <w:num w:numId="34">
    <w:abstractNumId w:val="9"/>
  </w:num>
  <w:num w:numId="35">
    <w:abstractNumId w:val="13"/>
  </w:num>
  <w:num w:numId="36">
    <w:abstractNumId w:val="10"/>
  </w:num>
  <w:num w:numId="37">
    <w:abstractNumId w:val="22"/>
  </w:num>
  <w:num w:numId="38">
    <w:abstractNumId w:val="5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64"/>
    <w:rsid w:val="00000A69"/>
    <w:rsid w:val="00006377"/>
    <w:rsid w:val="000117DD"/>
    <w:rsid w:val="000239B6"/>
    <w:rsid w:val="00032072"/>
    <w:rsid w:val="00040067"/>
    <w:rsid w:val="00051320"/>
    <w:rsid w:val="00067B57"/>
    <w:rsid w:val="00070D93"/>
    <w:rsid w:val="0007404B"/>
    <w:rsid w:val="000832A3"/>
    <w:rsid w:val="00086E91"/>
    <w:rsid w:val="00094D6D"/>
    <w:rsid w:val="00095C39"/>
    <w:rsid w:val="000D2CAA"/>
    <w:rsid w:val="000E5B7B"/>
    <w:rsid w:val="000E7114"/>
    <w:rsid w:val="001026F9"/>
    <w:rsid w:val="00116F63"/>
    <w:rsid w:val="00121FFC"/>
    <w:rsid w:val="00132FF1"/>
    <w:rsid w:val="00135167"/>
    <w:rsid w:val="00137B16"/>
    <w:rsid w:val="00143073"/>
    <w:rsid w:val="00143C51"/>
    <w:rsid w:val="0014765B"/>
    <w:rsid w:val="001510E2"/>
    <w:rsid w:val="00153BC0"/>
    <w:rsid w:val="00163D69"/>
    <w:rsid w:val="001659A5"/>
    <w:rsid w:val="001733E6"/>
    <w:rsid w:val="0017424C"/>
    <w:rsid w:val="00175445"/>
    <w:rsid w:val="0019112F"/>
    <w:rsid w:val="001946AB"/>
    <w:rsid w:val="00196D7C"/>
    <w:rsid w:val="00197ECE"/>
    <w:rsid w:val="001A3DFC"/>
    <w:rsid w:val="001C2E61"/>
    <w:rsid w:val="001C640E"/>
    <w:rsid w:val="001D34F3"/>
    <w:rsid w:val="00207E70"/>
    <w:rsid w:val="00261ACD"/>
    <w:rsid w:val="00261F27"/>
    <w:rsid w:val="00271A01"/>
    <w:rsid w:val="00274417"/>
    <w:rsid w:val="002752E1"/>
    <w:rsid w:val="0028167C"/>
    <w:rsid w:val="0028532F"/>
    <w:rsid w:val="00285A9A"/>
    <w:rsid w:val="00290EBB"/>
    <w:rsid w:val="00291576"/>
    <w:rsid w:val="0029393B"/>
    <w:rsid w:val="002955A6"/>
    <w:rsid w:val="002A3B87"/>
    <w:rsid w:val="002B7A80"/>
    <w:rsid w:val="002C0830"/>
    <w:rsid w:val="002D216D"/>
    <w:rsid w:val="002D62AB"/>
    <w:rsid w:val="002F4289"/>
    <w:rsid w:val="00302BD2"/>
    <w:rsid w:val="0032059C"/>
    <w:rsid w:val="00324B38"/>
    <w:rsid w:val="003356E1"/>
    <w:rsid w:val="003430FE"/>
    <w:rsid w:val="00343701"/>
    <w:rsid w:val="003447F2"/>
    <w:rsid w:val="00346F5B"/>
    <w:rsid w:val="00372690"/>
    <w:rsid w:val="0037437B"/>
    <w:rsid w:val="00377D83"/>
    <w:rsid w:val="003A4CA1"/>
    <w:rsid w:val="003B3837"/>
    <w:rsid w:val="003B4B88"/>
    <w:rsid w:val="003B64F9"/>
    <w:rsid w:val="00403075"/>
    <w:rsid w:val="00422915"/>
    <w:rsid w:val="00431341"/>
    <w:rsid w:val="00444307"/>
    <w:rsid w:val="004464ED"/>
    <w:rsid w:val="004467B4"/>
    <w:rsid w:val="00450EFA"/>
    <w:rsid w:val="004524F1"/>
    <w:rsid w:val="00456588"/>
    <w:rsid w:val="00470D15"/>
    <w:rsid w:val="004721E3"/>
    <w:rsid w:val="004C2A7F"/>
    <w:rsid w:val="004D346F"/>
    <w:rsid w:val="004E1943"/>
    <w:rsid w:val="004E49F6"/>
    <w:rsid w:val="004E6024"/>
    <w:rsid w:val="004E60E3"/>
    <w:rsid w:val="005226F9"/>
    <w:rsid w:val="00530258"/>
    <w:rsid w:val="00534BA5"/>
    <w:rsid w:val="00540423"/>
    <w:rsid w:val="00543551"/>
    <w:rsid w:val="00545D87"/>
    <w:rsid w:val="00546764"/>
    <w:rsid w:val="005529E5"/>
    <w:rsid w:val="005625DA"/>
    <w:rsid w:val="0056420C"/>
    <w:rsid w:val="00567098"/>
    <w:rsid w:val="00573A54"/>
    <w:rsid w:val="00581303"/>
    <w:rsid w:val="0059205B"/>
    <w:rsid w:val="00592A36"/>
    <w:rsid w:val="00597817"/>
    <w:rsid w:val="005A3E95"/>
    <w:rsid w:val="005A46F2"/>
    <w:rsid w:val="005B48B9"/>
    <w:rsid w:val="005E0398"/>
    <w:rsid w:val="005E3C7A"/>
    <w:rsid w:val="005F1610"/>
    <w:rsid w:val="005F3029"/>
    <w:rsid w:val="005F362F"/>
    <w:rsid w:val="005F4ACC"/>
    <w:rsid w:val="00602123"/>
    <w:rsid w:val="00606D10"/>
    <w:rsid w:val="00617E32"/>
    <w:rsid w:val="00631E0F"/>
    <w:rsid w:val="00633638"/>
    <w:rsid w:val="0063516C"/>
    <w:rsid w:val="0064087C"/>
    <w:rsid w:val="00644196"/>
    <w:rsid w:val="00644F71"/>
    <w:rsid w:val="0065016A"/>
    <w:rsid w:val="00667925"/>
    <w:rsid w:val="00677655"/>
    <w:rsid w:val="006806D7"/>
    <w:rsid w:val="00682BEC"/>
    <w:rsid w:val="00684B3A"/>
    <w:rsid w:val="00687B46"/>
    <w:rsid w:val="00690813"/>
    <w:rsid w:val="006930BD"/>
    <w:rsid w:val="00696F79"/>
    <w:rsid w:val="006C5DD5"/>
    <w:rsid w:val="006E4881"/>
    <w:rsid w:val="006F70BB"/>
    <w:rsid w:val="00703774"/>
    <w:rsid w:val="00725A9A"/>
    <w:rsid w:val="00745A4B"/>
    <w:rsid w:val="00751670"/>
    <w:rsid w:val="007742F7"/>
    <w:rsid w:val="00775DEE"/>
    <w:rsid w:val="00775ED9"/>
    <w:rsid w:val="007841FB"/>
    <w:rsid w:val="007A5363"/>
    <w:rsid w:val="00815519"/>
    <w:rsid w:val="00823052"/>
    <w:rsid w:val="00837A9D"/>
    <w:rsid w:val="00856268"/>
    <w:rsid w:val="008650B3"/>
    <w:rsid w:val="00867D69"/>
    <w:rsid w:val="00897CA0"/>
    <w:rsid w:val="008A04AF"/>
    <w:rsid w:val="008A4392"/>
    <w:rsid w:val="008A4D71"/>
    <w:rsid w:val="008B5A7A"/>
    <w:rsid w:val="008C0B62"/>
    <w:rsid w:val="008D00A5"/>
    <w:rsid w:val="008E6DD9"/>
    <w:rsid w:val="008F1985"/>
    <w:rsid w:val="008F2B36"/>
    <w:rsid w:val="008F5680"/>
    <w:rsid w:val="008F7AE8"/>
    <w:rsid w:val="00900C87"/>
    <w:rsid w:val="0090162F"/>
    <w:rsid w:val="00906A3C"/>
    <w:rsid w:val="00916B32"/>
    <w:rsid w:val="00930E79"/>
    <w:rsid w:val="009423E1"/>
    <w:rsid w:val="0096053D"/>
    <w:rsid w:val="00984278"/>
    <w:rsid w:val="00990420"/>
    <w:rsid w:val="009B437F"/>
    <w:rsid w:val="009D501A"/>
    <w:rsid w:val="009D5047"/>
    <w:rsid w:val="009E2B6A"/>
    <w:rsid w:val="009E5CAC"/>
    <w:rsid w:val="009E6AFF"/>
    <w:rsid w:val="009F63AB"/>
    <w:rsid w:val="00A167C5"/>
    <w:rsid w:val="00A321D5"/>
    <w:rsid w:val="00A33FFE"/>
    <w:rsid w:val="00A41673"/>
    <w:rsid w:val="00A52724"/>
    <w:rsid w:val="00A621F7"/>
    <w:rsid w:val="00A815BC"/>
    <w:rsid w:val="00A966C3"/>
    <w:rsid w:val="00AA27B6"/>
    <w:rsid w:val="00AB6F05"/>
    <w:rsid w:val="00AC5E2D"/>
    <w:rsid w:val="00AD28E0"/>
    <w:rsid w:val="00AD66E4"/>
    <w:rsid w:val="00AF1B92"/>
    <w:rsid w:val="00AF5FF3"/>
    <w:rsid w:val="00B07CF3"/>
    <w:rsid w:val="00B12CCD"/>
    <w:rsid w:val="00B215AF"/>
    <w:rsid w:val="00B250FC"/>
    <w:rsid w:val="00B33D8A"/>
    <w:rsid w:val="00B349A0"/>
    <w:rsid w:val="00B42065"/>
    <w:rsid w:val="00B809F9"/>
    <w:rsid w:val="00B84EC8"/>
    <w:rsid w:val="00B85420"/>
    <w:rsid w:val="00B87C6B"/>
    <w:rsid w:val="00BA6CE1"/>
    <w:rsid w:val="00BB55A2"/>
    <w:rsid w:val="00BC42EF"/>
    <w:rsid w:val="00BC603C"/>
    <w:rsid w:val="00BD048C"/>
    <w:rsid w:val="00BE542B"/>
    <w:rsid w:val="00BE64CF"/>
    <w:rsid w:val="00C07D62"/>
    <w:rsid w:val="00C1030E"/>
    <w:rsid w:val="00C112F6"/>
    <w:rsid w:val="00C23223"/>
    <w:rsid w:val="00C23825"/>
    <w:rsid w:val="00C55615"/>
    <w:rsid w:val="00C750D2"/>
    <w:rsid w:val="00C7649F"/>
    <w:rsid w:val="00C83DEB"/>
    <w:rsid w:val="00C918DD"/>
    <w:rsid w:val="00C93F74"/>
    <w:rsid w:val="00C95EF4"/>
    <w:rsid w:val="00CB284F"/>
    <w:rsid w:val="00CC1465"/>
    <w:rsid w:val="00CC1AD5"/>
    <w:rsid w:val="00CC6DF1"/>
    <w:rsid w:val="00CC6E7E"/>
    <w:rsid w:val="00CD123C"/>
    <w:rsid w:val="00CE5B12"/>
    <w:rsid w:val="00CF3C19"/>
    <w:rsid w:val="00CF3FC0"/>
    <w:rsid w:val="00D13E37"/>
    <w:rsid w:val="00D159D1"/>
    <w:rsid w:val="00D32FC1"/>
    <w:rsid w:val="00D40690"/>
    <w:rsid w:val="00D47D57"/>
    <w:rsid w:val="00D5037B"/>
    <w:rsid w:val="00D56F7B"/>
    <w:rsid w:val="00D61E3D"/>
    <w:rsid w:val="00D645B3"/>
    <w:rsid w:val="00D72806"/>
    <w:rsid w:val="00D75C25"/>
    <w:rsid w:val="00DA4413"/>
    <w:rsid w:val="00DB0B05"/>
    <w:rsid w:val="00DB7868"/>
    <w:rsid w:val="00DC2432"/>
    <w:rsid w:val="00DC4381"/>
    <w:rsid w:val="00DC6D2A"/>
    <w:rsid w:val="00DC7C77"/>
    <w:rsid w:val="00DE45AC"/>
    <w:rsid w:val="00DE5D16"/>
    <w:rsid w:val="00DE762E"/>
    <w:rsid w:val="00DF52F9"/>
    <w:rsid w:val="00E4342A"/>
    <w:rsid w:val="00E4523F"/>
    <w:rsid w:val="00E710E0"/>
    <w:rsid w:val="00E80E7D"/>
    <w:rsid w:val="00E953E5"/>
    <w:rsid w:val="00EA1BF6"/>
    <w:rsid w:val="00EA3D45"/>
    <w:rsid w:val="00EB40E3"/>
    <w:rsid w:val="00EB7CC7"/>
    <w:rsid w:val="00EF05FE"/>
    <w:rsid w:val="00EF540D"/>
    <w:rsid w:val="00EF597C"/>
    <w:rsid w:val="00F004FE"/>
    <w:rsid w:val="00F018EE"/>
    <w:rsid w:val="00F1135B"/>
    <w:rsid w:val="00F16F11"/>
    <w:rsid w:val="00F3180E"/>
    <w:rsid w:val="00F42FCF"/>
    <w:rsid w:val="00F50B3D"/>
    <w:rsid w:val="00F629B6"/>
    <w:rsid w:val="00F73C40"/>
    <w:rsid w:val="00F759C0"/>
    <w:rsid w:val="00F83C10"/>
    <w:rsid w:val="00F92543"/>
    <w:rsid w:val="00F94D40"/>
    <w:rsid w:val="00FB1712"/>
    <w:rsid w:val="00FB5C74"/>
    <w:rsid w:val="00FC3850"/>
    <w:rsid w:val="00FC7E19"/>
    <w:rsid w:val="00FD03C5"/>
    <w:rsid w:val="00FD2094"/>
    <w:rsid w:val="00FF57F4"/>
    <w:rsid w:val="00FF6ACA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D4D0"/>
  <w15:docId w15:val="{CC9054B8-CC0F-48EA-B86F-6DB8B14E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10E0"/>
  </w:style>
  <w:style w:type="paragraph" w:styleId="Rubrik1">
    <w:name w:val="heading 1"/>
    <w:basedOn w:val="Normal"/>
    <w:next w:val="Normal"/>
    <w:link w:val="Rubrik1Char"/>
    <w:uiPriority w:val="9"/>
    <w:qFormat/>
    <w:rsid w:val="00E710E0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710E0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710E0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E710E0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E710E0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4E4A4A" w:themeColor="text2" w:themeShade="BF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E710E0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4A4A" w:themeColor="text2" w:themeShade="BF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E710E0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rsid w:val="00E710E0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rsid w:val="00E710E0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710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E710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E710E0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E710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710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710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710E0"/>
    <w:rPr>
      <w:color w:val="5A5A5A" w:themeColor="text1" w:themeTint="A5"/>
      <w:spacing w:val="10"/>
    </w:rPr>
  </w:style>
  <w:style w:type="paragraph" w:styleId="Sidfot">
    <w:name w:val="footer"/>
    <w:basedOn w:val="Normal"/>
    <w:link w:val="Sidfo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Pr>
      <w:rFonts w:cs="Times New Roman"/>
      <w:color w:val="000000" w:themeColor="text1"/>
      <w:szCs w:val="20"/>
    </w:rPr>
  </w:style>
  <w:style w:type="paragraph" w:styleId="Beskrivning">
    <w:name w:val="caption"/>
    <w:aliases w:val="Beskrivning Char Char Char Char Char"/>
    <w:basedOn w:val="Normal"/>
    <w:next w:val="Normal"/>
    <w:link w:val="BeskrivningChar"/>
    <w:unhideWhenUsed/>
    <w:qFormat/>
    <w:rsid w:val="00E710E0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Indragetstycke">
    <w:name w:val="Block Text"/>
    <w:aliases w:val="Citatbloc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kenstitel">
    <w:name w:val="Book Title"/>
    <w:basedOn w:val="Standardstycketeckensnitt"/>
    <w:uiPriority w:val="33"/>
    <w:qFormat/>
    <w:rsid w:val="00E710E0"/>
    <w:rPr>
      <w:b w:val="0"/>
      <w:bCs w:val="0"/>
      <w:smallCaps/>
      <w:spacing w:val="5"/>
    </w:rPr>
  </w:style>
  <w:style w:type="character" w:styleId="Betoning">
    <w:name w:val="Emphasis"/>
    <w:basedOn w:val="Standardstycketeckensnitt"/>
    <w:uiPriority w:val="20"/>
    <w:qFormat/>
    <w:rsid w:val="00E710E0"/>
    <w:rPr>
      <w:i/>
      <w:iCs/>
      <w:color w:val="auto"/>
    </w:rPr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Pr>
      <w:rFonts w:cs="Times New Roman"/>
      <w:color w:val="000000" w:themeColor="text1"/>
      <w:szCs w:val="20"/>
    </w:rPr>
  </w:style>
  <w:style w:type="character" w:customStyle="1" w:styleId="Rubrik4Char">
    <w:name w:val="Rubrik 4 Char"/>
    <w:basedOn w:val="Standardstycketeckensnitt"/>
    <w:link w:val="Rubrik4"/>
    <w:uiPriority w:val="9"/>
    <w:rsid w:val="00E710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E710E0"/>
    <w:rPr>
      <w:rFonts w:asciiTheme="majorHAnsi" w:eastAsiaTheme="majorEastAsia" w:hAnsiTheme="majorHAnsi" w:cstheme="majorBidi"/>
      <w:color w:val="4E4A4A" w:themeColor="text2" w:themeShade="BF"/>
    </w:rPr>
  </w:style>
  <w:style w:type="character" w:customStyle="1" w:styleId="Rubrik6Char">
    <w:name w:val="Rubrik 6 Char"/>
    <w:basedOn w:val="Standardstycketeckensnitt"/>
    <w:link w:val="Rubrik6"/>
    <w:uiPriority w:val="9"/>
    <w:rsid w:val="00E710E0"/>
    <w:rPr>
      <w:rFonts w:asciiTheme="majorHAnsi" w:eastAsiaTheme="majorEastAsia" w:hAnsiTheme="majorHAnsi" w:cstheme="majorBidi"/>
      <w:i/>
      <w:iCs/>
      <w:color w:val="4E4A4A" w:themeColor="text2" w:themeShade="BF"/>
    </w:rPr>
  </w:style>
  <w:style w:type="character" w:customStyle="1" w:styleId="Rubrik7Char">
    <w:name w:val="Rubrik 7 Char"/>
    <w:basedOn w:val="Standardstycketeckensnitt"/>
    <w:link w:val="Rubrik7"/>
    <w:uiPriority w:val="9"/>
    <w:rsid w:val="00E710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rsid w:val="00E710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rsid w:val="00E710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arkbetoning">
    <w:name w:val="Intense Emphasis"/>
    <w:basedOn w:val="Standardstycketeckensnitt"/>
    <w:uiPriority w:val="21"/>
    <w:qFormat/>
    <w:rsid w:val="00E710E0"/>
    <w:rPr>
      <w:b/>
      <w:bCs/>
      <w:i/>
      <w:iCs/>
      <w:cap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710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Starkreferens">
    <w:name w:val="Intense Reference"/>
    <w:basedOn w:val="Standardstycketeckensnitt"/>
    <w:uiPriority w:val="32"/>
    <w:qFormat/>
    <w:rsid w:val="00E710E0"/>
    <w:rPr>
      <w:b/>
      <w:bCs/>
      <w:smallCaps/>
      <w:u w:val="single"/>
    </w:rPr>
  </w:style>
  <w:style w:type="paragraph" w:styleId="Punktlista">
    <w:name w:val="List Bullet"/>
    <w:basedOn w:val="Normal"/>
    <w:uiPriority w:val="36"/>
    <w:unhideWhenUsed/>
    <w:pPr>
      <w:numPr>
        <w:numId w:val="2"/>
      </w:numPr>
      <w:spacing w:after="0"/>
      <w:contextualSpacing/>
    </w:pPr>
  </w:style>
  <w:style w:type="paragraph" w:styleId="Punktlista2">
    <w:name w:val="List Bullet 2"/>
    <w:basedOn w:val="Normal"/>
    <w:uiPriority w:val="36"/>
    <w:unhideWhenUsed/>
    <w:pPr>
      <w:numPr>
        <w:numId w:val="4"/>
      </w:numPr>
      <w:spacing w:after="0"/>
    </w:pPr>
  </w:style>
  <w:style w:type="paragraph" w:styleId="Punktlista3">
    <w:name w:val="List Bullet 3"/>
    <w:basedOn w:val="Normal"/>
    <w:uiPriority w:val="36"/>
    <w:unhideWhenUsed/>
    <w:pPr>
      <w:numPr>
        <w:numId w:val="6"/>
      </w:numPr>
      <w:spacing w:after="0"/>
    </w:pPr>
  </w:style>
  <w:style w:type="paragraph" w:styleId="Punktlista4">
    <w:name w:val="List Bullet 4"/>
    <w:basedOn w:val="Normal"/>
    <w:uiPriority w:val="36"/>
    <w:unhideWhenUsed/>
    <w:pPr>
      <w:numPr>
        <w:numId w:val="8"/>
      </w:numPr>
      <w:spacing w:after="0"/>
    </w:pPr>
  </w:style>
  <w:style w:type="paragraph" w:styleId="Punktlista5">
    <w:name w:val="List Bullet 5"/>
    <w:basedOn w:val="Normal"/>
    <w:uiPriority w:val="36"/>
    <w:unhideWhenUsed/>
    <w:pPr>
      <w:numPr>
        <w:numId w:val="10"/>
      </w:numPr>
      <w:spacing w:after="0"/>
    </w:pPr>
  </w:style>
  <w:style w:type="paragraph" w:styleId="Ingetavstnd">
    <w:name w:val="No Spacing"/>
    <w:uiPriority w:val="1"/>
    <w:qFormat/>
    <w:rsid w:val="00E710E0"/>
    <w:pPr>
      <w:spacing w:after="0" w:line="240" w:lineRule="auto"/>
    </w:p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styleId="Citat">
    <w:name w:val="Quote"/>
    <w:basedOn w:val="Normal"/>
    <w:next w:val="Normal"/>
    <w:link w:val="CitatChar"/>
    <w:uiPriority w:val="29"/>
    <w:qFormat/>
    <w:rsid w:val="00E710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E710E0"/>
    <w:rPr>
      <w:i/>
      <w:iCs/>
      <w:color w:val="000000" w:themeColor="text1"/>
    </w:rPr>
  </w:style>
  <w:style w:type="character" w:styleId="Stark">
    <w:name w:val="Strong"/>
    <w:basedOn w:val="Standardstycketeckensnitt"/>
    <w:uiPriority w:val="22"/>
    <w:qFormat/>
    <w:rsid w:val="00E710E0"/>
    <w:rPr>
      <w:b/>
      <w:bCs/>
      <w:color w:val="000000" w:themeColor="text1"/>
    </w:rPr>
  </w:style>
  <w:style w:type="character" w:styleId="Diskretbetoning">
    <w:name w:val="Subtle Emphasis"/>
    <w:basedOn w:val="Standardstycketeckensnitt"/>
    <w:uiPriority w:val="19"/>
    <w:qFormat/>
    <w:rsid w:val="00E710E0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qFormat/>
    <w:rsid w:val="00E710E0"/>
    <w:rPr>
      <w:smallCaps/>
      <w:color w:val="404040" w:themeColor="text1" w:themeTint="BF"/>
      <w:u w:val="single" w:color="7F7F7F" w:themeColor="text1" w:themeTint="80"/>
    </w:rPr>
  </w:style>
  <w:style w:type="table" w:styleId="Tabellrutnt">
    <w:name w:val="Table Grid"/>
    <w:basedOn w:val="Normaltabell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nehll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Innehll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Innehll3">
    <w:name w:val="toc 3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Innehll4">
    <w:name w:val="toc 4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Innehll5">
    <w:name w:val="toc 5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Innehll6">
    <w:name w:val="toc 6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Innehll7">
    <w:name w:val="toc 7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Innehll8">
    <w:name w:val="toc 8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Innehll9">
    <w:name w:val="toc 9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Liststycke">
    <w:name w:val="List Paragraph"/>
    <w:basedOn w:val="Normal"/>
    <w:link w:val="ListstyckeChar"/>
    <w:uiPriority w:val="34"/>
    <w:qFormat/>
    <w:rsid w:val="00FD209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90420"/>
    <w:rPr>
      <w:color w:val="CC9900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0420"/>
    <w:rPr>
      <w:color w:val="808080"/>
      <w:shd w:val="clear" w:color="auto" w:fill="E6E6E6"/>
    </w:rPr>
  </w:style>
  <w:style w:type="character" w:styleId="AnvndHyperlnk">
    <w:name w:val="FollowedHyperlink"/>
    <w:basedOn w:val="Standardstycketeckensnitt"/>
    <w:uiPriority w:val="99"/>
    <w:semiHidden/>
    <w:unhideWhenUsed/>
    <w:rsid w:val="00032072"/>
    <w:rPr>
      <w:color w:val="96A9A9" w:themeColor="followedHyperlink"/>
      <w:u w:val="single"/>
    </w:rPr>
  </w:style>
  <w:style w:type="paragraph" w:styleId="Litteraturfrteckning">
    <w:name w:val="Bibliography"/>
    <w:basedOn w:val="Normal"/>
    <w:next w:val="Normal"/>
    <w:uiPriority w:val="37"/>
    <w:unhideWhenUsed/>
    <w:rsid w:val="00324B38"/>
  </w:style>
  <w:style w:type="character" w:customStyle="1" w:styleId="StarktcitatChar">
    <w:name w:val="Starkt citat Char"/>
    <w:basedOn w:val="Standardstycketeckensnitt"/>
    <w:link w:val="Starktcitat"/>
    <w:uiPriority w:val="30"/>
    <w:rsid w:val="00E710E0"/>
    <w:rPr>
      <w:color w:val="000000" w:themeColor="text1"/>
      <w:shd w:val="clear" w:color="auto" w:fill="F2F2F2" w:themeFill="background1" w:themeFillShade="F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E710E0"/>
    <w:pPr>
      <w:outlineLvl w:val="9"/>
    </w:pPr>
  </w:style>
  <w:style w:type="paragraph" w:styleId="Brdtext">
    <w:name w:val="Body Text"/>
    <w:basedOn w:val="Normal"/>
    <w:link w:val="BrdtextChar"/>
    <w:unhideWhenUsed/>
    <w:rsid w:val="0017424C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 w:eastAsia="en-US"/>
    </w:rPr>
  </w:style>
  <w:style w:type="character" w:customStyle="1" w:styleId="BrdtextChar">
    <w:name w:val="Brödtext Char"/>
    <w:basedOn w:val="Standardstycketeckensnitt"/>
    <w:link w:val="Brdtext"/>
    <w:rsid w:val="0017424C"/>
    <w:rPr>
      <w:rFonts w:ascii="Times New Roman" w:eastAsia="Times New Roman" w:hAnsi="Times New Roman" w:cs="Times New Roman"/>
      <w:iCs/>
      <w:lang w:val="en-US" w:eastAsia="en-US"/>
    </w:rPr>
  </w:style>
  <w:style w:type="paragraph" w:styleId="Brdtext2">
    <w:name w:val="Body Text 2"/>
    <w:basedOn w:val="Normal"/>
    <w:link w:val="Brdtext2Char"/>
    <w:uiPriority w:val="99"/>
    <w:semiHidden/>
    <w:unhideWhenUsed/>
    <w:rsid w:val="00EB40E3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EB40E3"/>
  </w:style>
  <w:style w:type="paragraph" w:styleId="Brdtext3">
    <w:name w:val="Body Text 3"/>
    <w:basedOn w:val="Normal"/>
    <w:link w:val="Brdtext3Char"/>
    <w:uiPriority w:val="99"/>
    <w:semiHidden/>
    <w:unhideWhenUsed/>
    <w:rsid w:val="00EB40E3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EB40E3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EB4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KommentarerChar">
    <w:name w:val="Kommentarer Char"/>
    <w:basedOn w:val="Standardstycketeckensnitt"/>
    <w:link w:val="Kommentarer"/>
    <w:semiHidden/>
    <w:rsid w:val="00EB40E3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Kommentarsreferens">
    <w:name w:val="annotation reference"/>
    <w:semiHidden/>
    <w:unhideWhenUsed/>
    <w:rsid w:val="00EB40E3"/>
    <w:rPr>
      <w:sz w:val="16"/>
      <w:szCs w:val="16"/>
    </w:rPr>
  </w:style>
  <w:style w:type="character" w:customStyle="1" w:styleId="st1">
    <w:name w:val="st1"/>
    <w:basedOn w:val="Standardstycketeckensnitt"/>
    <w:rsid w:val="00DE762E"/>
  </w:style>
  <w:style w:type="character" w:customStyle="1" w:styleId="BeskrivningChar">
    <w:name w:val="Beskrivning Char"/>
    <w:aliases w:val="Beskrivning Char Char Char Char Char Char"/>
    <w:link w:val="Beskrivning"/>
    <w:locked/>
    <w:rsid w:val="00AA27B6"/>
    <w:rPr>
      <w:i/>
      <w:iCs/>
      <w:color w:val="696464" w:themeColor="text2"/>
      <w:sz w:val="18"/>
      <w:szCs w:val="18"/>
    </w:rPr>
  </w:style>
  <w:style w:type="character" w:customStyle="1" w:styleId="Starkbetoning1">
    <w:name w:val="Stark betoning1"/>
    <w:uiPriority w:val="21"/>
    <w:qFormat/>
    <w:rsid w:val="00AA27B6"/>
    <w:rPr>
      <w:b/>
      <w:bCs/>
      <w:i/>
      <w:iCs/>
      <w:color w:val="4F81BD"/>
    </w:rPr>
  </w:style>
  <w:style w:type="character" w:customStyle="1" w:styleId="ListstyckeChar">
    <w:name w:val="Liststycke Char"/>
    <w:basedOn w:val="Standardstycketeckensnitt"/>
    <w:link w:val="Liststycke"/>
    <w:uiPriority w:val="34"/>
    <w:locked/>
    <w:rsid w:val="00AA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9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64171">
                                          <w:marLeft w:val="0"/>
                                          <w:marRight w:val="0"/>
                                          <w:marTop w:val="0"/>
                                          <w:marBottom w:val="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8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06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7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43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37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6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89958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2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7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08876698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077769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60276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9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6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98474348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29585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45385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1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3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8413462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979333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57266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1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9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4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59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25931902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165673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35519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90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1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57127855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4195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80097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02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82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6872520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593867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10217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86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53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03766082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829165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545061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77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9090699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483390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08092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3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13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5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21204069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89806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55916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27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2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91601442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394008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25216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40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96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91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  <w:divsChild>
                                                        <w:div w:id="179421008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894518">
                                                          <w:marLeft w:val="150"/>
                                                          <w:marRight w:val="30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18736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79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0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8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B2B2B2"/>
                                                        <w:left w:val="single" w:sz="6" w:space="8" w:color="B2B2B2"/>
                                                        <w:bottom w:val="single" w:sz="6" w:space="8" w:color="B2B2B2"/>
                                                        <w:right w:val="single" w:sz="6" w:space="8" w:color="B2B2B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81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204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12" w:space="15" w:color="91DA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458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12" w:space="15" w:color="91DA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2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spe\AppData\Roaming\Microsoft\Templates\Rapport%20(stilig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C81429A428467E831F1350E570EAE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1244ED8-68D8-4F24-AA41-E0563F649311}"/>
      </w:docPartPr>
      <w:docPartBody>
        <w:p w:rsidR="00957F11" w:rsidRDefault="00B77D10">
          <w:pPr>
            <w:pStyle w:val="68C81429A428467E831F1350E570EAEE"/>
          </w:pPr>
          <w:r>
            <w:t>[Ange dokumentets rubrik]</w:t>
          </w:r>
        </w:p>
      </w:docPartBody>
    </w:docPart>
    <w:docPart>
      <w:docPartPr>
        <w:name w:val="0A743E1A45874ED5B8C0C9278F92DAC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D0C427D-95AD-48DC-A35F-29F1A21AAEE7}"/>
      </w:docPartPr>
      <w:docPartBody>
        <w:p w:rsidR="00957F11" w:rsidRDefault="00B77D10">
          <w:pPr>
            <w:pStyle w:val="0A743E1A45874ED5B8C0C9278F92DAC0"/>
          </w:pPr>
          <w:r>
            <w:t>[Ange dokumentets underrubrik]</w:t>
          </w:r>
        </w:p>
      </w:docPartBody>
    </w:docPart>
    <w:docPart>
      <w:docPartPr>
        <w:name w:val="7F1024525AFD4B4F87B5EBCDBD2B4D1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F1C3C13-75AE-44D0-85B3-DFE7E4E84E47}"/>
      </w:docPartPr>
      <w:docPartBody>
        <w:p w:rsidR="00957F11" w:rsidRDefault="00B77D10">
          <w:pPr>
            <w:pStyle w:val="7F1024525AFD4B4F87B5EBCDBD2B4D13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[Ange dokumentets rubrik]</w:t>
          </w:r>
        </w:p>
      </w:docPartBody>
    </w:docPart>
    <w:docPart>
      <w:docPartPr>
        <w:name w:val="5764E7B443204590B781A8EF985569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C86577A-D933-4D8D-8A8E-7A461F0EA228}"/>
      </w:docPartPr>
      <w:docPartBody>
        <w:p w:rsidR="00957F11" w:rsidRDefault="00B77D10">
          <w:pPr>
            <w:pStyle w:val="5764E7B443204590B781A8EF98556930"/>
          </w:pPr>
          <w:r>
            <w:rPr>
              <w:sz w:val="36"/>
              <w:szCs w:val="36"/>
            </w:rPr>
            <w:t>[Ange 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10"/>
    <w:rsid w:val="0003743A"/>
    <w:rsid w:val="000A4DB0"/>
    <w:rsid w:val="000C1998"/>
    <w:rsid w:val="00130C8D"/>
    <w:rsid w:val="001C0B51"/>
    <w:rsid w:val="002269FE"/>
    <w:rsid w:val="00274AED"/>
    <w:rsid w:val="00342506"/>
    <w:rsid w:val="003D3F6C"/>
    <w:rsid w:val="00536BF8"/>
    <w:rsid w:val="005D473E"/>
    <w:rsid w:val="00612A13"/>
    <w:rsid w:val="00624D48"/>
    <w:rsid w:val="00647E80"/>
    <w:rsid w:val="006669AD"/>
    <w:rsid w:val="006D4C63"/>
    <w:rsid w:val="006F6E2A"/>
    <w:rsid w:val="00750C9E"/>
    <w:rsid w:val="00833B10"/>
    <w:rsid w:val="008C2391"/>
    <w:rsid w:val="00957F11"/>
    <w:rsid w:val="009C35C9"/>
    <w:rsid w:val="00A53A29"/>
    <w:rsid w:val="00B77D10"/>
    <w:rsid w:val="00BE21A5"/>
    <w:rsid w:val="00C015C2"/>
    <w:rsid w:val="00D1236C"/>
    <w:rsid w:val="00DC1A51"/>
    <w:rsid w:val="00E06051"/>
    <w:rsid w:val="00F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paragraph" w:styleId="Rubrik3">
    <w:name w:val="heading 3"/>
    <w:basedOn w:val="Normal"/>
    <w:next w:val="Normal"/>
    <w:link w:val="Rubri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68C81429A428467E831F1350E570EAEE">
    <w:name w:val="68C81429A428467E831F1350E570EAEE"/>
  </w:style>
  <w:style w:type="paragraph" w:customStyle="1" w:styleId="0A743E1A45874ED5B8C0C9278F92DAC0">
    <w:name w:val="0A743E1A45874ED5B8C0C9278F92DAC0"/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7F1024525AFD4B4F87B5EBCDBD2B4D13">
    <w:name w:val="7F1024525AFD4B4F87B5EBCDBD2B4D13"/>
  </w:style>
  <w:style w:type="paragraph" w:customStyle="1" w:styleId="5764E7B443204590B781A8EF98556930">
    <w:name w:val="5764E7B443204590B781A8EF98556930"/>
  </w:style>
  <w:style w:type="paragraph" w:customStyle="1" w:styleId="EA22343ABFCB4040A7E604B84AD51017">
    <w:name w:val="EA22343ABFCB4040A7E604B84AD51017"/>
    <w:rsid w:val="000C1998"/>
  </w:style>
  <w:style w:type="paragraph" w:customStyle="1" w:styleId="309731BCAE7A49F595896B6664737FB5">
    <w:name w:val="309731BCAE7A49F595896B6664737FB5"/>
    <w:rsid w:val="000C1998"/>
  </w:style>
  <w:style w:type="paragraph" w:customStyle="1" w:styleId="87A16ADAA8D948BFB78E326C4F888A11">
    <w:name w:val="87A16ADAA8D948BFB78E326C4F888A11"/>
    <w:rsid w:val="000C19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>
  <b:Source>
    <b:Tag>Sys</b:Tag>
    <b:SourceType>InternetSite</b:SourceType>
    <b:Guid>{78B36EBE-0D2D-4CA1-8F22-FFFB6A1346BB}</b:Guid>
    <b:Title>Systemutveckling - idg.se</b:Title>
    <b:InternetSiteTitle>idg.se</b:InternetSiteTitle>
    <b:URL>https://www.idg.se/2.37408/allt-om-systemutveckling</b:URL>
    <b:RefOrder>1</b:RefOrder>
  </b:Source>
  <b:Source>
    <b:Tag>Ste</b:Tag>
    <b:SourceType>InternetSite</b:SourceType>
    <b:Guid>{B460ECCB-780B-4861-B061-0C650547C383}</b:Guid>
    <b:Title>The 2017 Top Programming Languages</b:Title>
    <b:InternetSiteTitle>spectrum.ieee.org</b:InternetSiteTitle>
    <b:URL>https://spectrum.ieee.org/computing/software/the-2017-top-programming-languages</b:URL>
    <b:Year>2017</b:Year>
    <b:Month>July</b:Month>
    <b:Day>18</b:Day>
    <b:RefOrder>2</b:RefOrder>
  </b:Source>
  <b:Source>
    <b:Tag>Tre</b:Tag>
    <b:SourceType>InternetSite</b:SourceType>
    <b:Guid>{4D766C77-BC2F-45FC-9BC7-03D0AF6887F9}</b:Guid>
    <b:Title>Trendiest Programming Languages: The Hottest, Most Sought-After Programming Languages for 2017</b:Title>
    <b:InternetSiteTitle>Stackify</b:InternetSiteTitle>
    <b:URL>https://stackify.com/trendiest-programming-languages-hottest-sought-programming-languages-2017/</b:URL>
    <b:Year>2017</b:Year>
    <b:Month>November</b:Month>
    <b:Day>15</b:Day>
    <b:RefOrder>3</b:RefOrder>
  </b:Source>
  <b:Source>
    <b:Tag>Goo</b:Tag>
    <b:SourceType>InternetSite</b:SourceType>
    <b:Guid>{E0B0165A-5AF2-41C4-B4E5-537C9953D4BE}</b:Guid>
    <b:Title>Google Trends</b:Title>
    <b:URL>https://trends.google.com/trends</b:URL>
    <b:RefOrder>4</b:RefOrder>
  </b:Source>
  <b:Source>
    <b:Tag>Tec</b:Tag>
    <b:SourceType>InternetSite</b:SourceType>
    <b:Guid>{105A9ACB-B9D2-4389-9CCA-EBAA4B725670}</b:Guid>
    <b:Title>Techopedia Technology Dictionary</b:Title>
    <b:InternetSiteTitle>Techopedia</b:InternetSiteTitle>
    <b:URL>https://www.techopedia.com/dictionary</b:URL>
    <b:RefOrder>5</b:RefOrder>
  </b:Source>
  <b:Source>
    <b:Tag>Web14</b:Tag>
    <b:SourceType>InternetSite</b:SourceType>
    <b:Guid>{C34ECBAC-E9A6-4CA6-9A3B-9323865CCCC8}</b:Guid>
    <b:Title>Web Development Careers - Front-End vs Back-End vs Full-Stack</b:Title>
    <b:InternetSiteTitle>Udacity.com</b:InternetSiteTitle>
    <b:URL>https://blog.udacity.com/2014/12/front-end-vs-back-end-vs-full-stack-web-developers.html</b:URL>
    <b:RefOrder>6</b:RefOrder>
  </b:Source>
  <b:Source>
    <b:Tag>Doc</b:Tag>
    <b:SourceType>InternetSite</b:SourceType>
    <b:Guid>{F38313B0-F743-4919-9EC0-71E08A77DB40}</b:Guid>
    <b:Title>Docker.com</b:Title>
    <b:InternetSiteTitle>Docker.com</b:InternetSiteTitle>
    <b:URL>https://www.docker.com</b:URL>
    <b:RefOrder>7</b:RefOrder>
  </b:Source>
  <b:Source>
    <b:Tag>Wha17</b:Tag>
    <b:SourceType>InternetSite</b:SourceType>
    <b:Guid>{CD0BD794-A937-4FF4-98D1-F220CF573D16}</b:Guid>
    <b:Title>What is DevOps</b:Title>
    <b:InternetSiteTitle>The agile admin</b:InternetSiteTitle>
    <b:Year>revised 2017</b:Year>
    <b:Month>Juli</b:Month>
    <b:Day>24</b:Day>
    <b:URL>https://theagileadmin.com/what-is-devops/</b:URL>
    <b:RefOrder>8</b:RefOrder>
  </b:Source>
  <b:Source>
    <b:Tag>All16</b:Tag>
    <b:SourceType>DocumentFromInternetSite</b:SourceType>
    <b:Guid>{296B6D47-4062-4A6A-A2E8-345AE577EBC2}</b:Guid>
    <b:Title>Alla pratar om devops – men vad är det egentligen?</b:Title>
    <b:InternetSiteTitle>Techworld.idg</b:InternetSiteTitle>
    <b:Year>2016</b:Year>
    <b:Month>Januari</b:Month>
    <b:Day>29</b:Day>
    <b:URL>https://techworld.idg.se/2.2524/1.647986/devops-agil-utveckling</b:URL>
    <b:RefOrder>9</b:RefOrder>
  </b:Source>
  <b:Source>
    <b:Tag>Pri</b:Tag>
    <b:SourceType>DocumentFromInternetSite</b:SourceType>
    <b:Guid>{2C7E0F69-1208-4686-AF6A-EBBE444853A1}</b:Guid>
    <b:Title>Principles behind the Agile Manifesto</b:Title>
    <b:InternetSiteTitle>agilmanifesto.org</b:InternetSiteTitle>
    <b:URL>http://agilemanifesto.org/principles.html</b:URL>
    <b:RefOrder>10</b:RefOrder>
  </b:Source>
  <b:Source>
    <b:Tag>ABe17</b:Tag>
    <b:SourceType>DocumentFromInternetSite</b:SourceType>
    <b:Guid>{A530B104-2E36-4154-A222-D7E34EB07249}</b:Guid>
    <b:Title>A Beginner’s Guide to Back-End Development</b:Title>
    <b:InternetSiteTitle>Upwork.com</b:InternetSiteTitle>
    <b:Year>2017</b:Year>
    <b:Month>Juni</b:Month>
    <b:Day>2</b:Day>
    <b:URL>https://www.upwork.com/hiring/development/a-beginners-guide-to-back-end-development/</b:URL>
    <b:RefOrder>11</b:RefOrder>
  </b:Source>
  <b:Source>
    <b:Tag>Fro17</b:Tag>
    <b:SourceType>DocumentFromInternetSite</b:SourceType>
    <b:Guid>{37A75F48-208E-42DF-BE33-2DB599364FC5}</b:Guid>
    <b:Title>Frontend vs Backend Web Development</b:Title>
    <b:InternetSiteTitle>Upwork</b:InternetSiteTitle>
    <b:Year>2017</b:Year>
    <b:Month>februari</b:Month>
    <b:Day>24</b:Day>
    <b:URL>https://www.upwork.com/hiring/for-clients/frontend-vs-backend-web-development/</b:URL>
    <b:RefOrder>12</b:RefOrder>
  </b:Source>
  <b:Source>
    <b:Tag>ABe171</b:Tag>
    <b:SourceType>DocumentFromInternetSite</b:SourceType>
    <b:Guid>{87E93C97-58F5-423F-B57F-EEA442A54965}</b:Guid>
    <b:Title>A Beginner’s Guide to Front-End Development</b:Title>
    <b:InternetSiteTitle>Upwork</b:InternetSiteTitle>
    <b:Year>2017</b:Year>
    <b:Month>Maj</b:Month>
    <b:Day>26</b:Day>
    <b:URL>https://www.upwork.com/hiring/development/beginners-guide-to-front-end-development/</b:URL>
    <b:RefOrder>13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B820453-3CF0-4EAE-81BE-B400E0BB8F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552E48-DC0B-463C-87EA-5797B8D8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(stiligt).dotx</Template>
  <TotalTime>668</TotalTime>
  <Pages>5</Pages>
  <Words>1194</Words>
  <Characters>6334</Characters>
  <Application>Microsoft Office Word</Application>
  <DocSecurity>0</DocSecurity>
  <Lines>52</Lines>
  <Paragraphs>15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Wearep</vt:lpstr>
      <vt:lpstr/>
    </vt:vector>
  </TitlesOfParts>
  <Company>SYSTEMINTEGRATÖR YHSIPI17/Datakommunikation och nätverk</Company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Wearep</dc:title>
  <dc:subject>En app för att rapportera väderdata för en utvald plats på twitter eller i html.</dc:subject>
  <dc:creator>Billy Andersson, Malin Albinsson, Sten Karlsson</dc:creator>
  <cp:keywords/>
  <dc:description/>
  <cp:lastModifiedBy>Malin Albinsson</cp:lastModifiedBy>
  <cp:revision>13</cp:revision>
  <dcterms:created xsi:type="dcterms:W3CDTF">2018-10-01T22:21:00Z</dcterms:created>
  <dcterms:modified xsi:type="dcterms:W3CDTF">2018-10-03T22:08:00Z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