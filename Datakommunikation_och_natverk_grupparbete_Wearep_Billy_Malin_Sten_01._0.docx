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A62C6" w14:textId="77777777" w:rsidR="009F63AB" w:rsidRDefault="00D37DC1">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anchorId="23B54D21" wp14:editId="7D5CB96F">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anchorId="6942DE58" wp14:editId="4558BC19">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134E" w14:paraId="57E8F5C9" w14:textId="77777777">
                                  <w:trPr>
                                    <w:trHeight w:val="144"/>
                                    <w:jc w:val="center"/>
                                  </w:trPr>
                                  <w:tc>
                                    <w:tcPr>
                                      <w:tcW w:w="0" w:type="auto"/>
                                      <w:shd w:val="clear" w:color="auto" w:fill="F4B29B" w:themeFill="accent1" w:themeFillTint="66"/>
                                      <w:tcMar>
                                        <w:top w:w="0" w:type="dxa"/>
                                        <w:bottom w:w="0" w:type="dxa"/>
                                      </w:tcMar>
                                      <w:vAlign w:val="center"/>
                                    </w:tcPr>
                                    <w:p w14:paraId="5350A579" w14:textId="77777777" w:rsidR="0010134E" w:rsidRDefault="0010134E">
                                      <w:pPr>
                                        <w:pStyle w:val="Ingetavstnd"/>
                                        <w:rPr>
                                          <w:sz w:val="8"/>
                                          <w:szCs w:val="8"/>
                                        </w:rPr>
                                      </w:pPr>
                                    </w:p>
                                  </w:tc>
                                </w:tr>
                                <w:tr w:rsidR="0010134E" w14:paraId="2BBEB7ED" w14:textId="77777777">
                                  <w:trPr>
                                    <w:trHeight w:val="1440"/>
                                    <w:jc w:val="center"/>
                                  </w:trPr>
                                  <w:tc>
                                    <w:tcPr>
                                      <w:tcW w:w="0" w:type="auto"/>
                                      <w:shd w:val="clear" w:color="auto" w:fill="D34817" w:themeFill="accent1"/>
                                      <w:vAlign w:val="center"/>
                                    </w:tcPr>
                                    <w:p w14:paraId="1F2A1044" w14:textId="77777777" w:rsidR="0010134E" w:rsidRDefault="00D37DC1">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0134E">
                                            <w:rPr>
                                              <w:rFonts w:asciiTheme="majorHAnsi" w:eastAsiaTheme="majorEastAsia" w:hAnsiTheme="majorHAnsi" w:cstheme="majorBidi"/>
                                              <w:color w:val="FFFFFF" w:themeColor="background1"/>
                                              <w:sz w:val="72"/>
                                              <w:szCs w:val="72"/>
                                            </w:rPr>
                                            <w:t>Wearep</w:t>
                                          </w:r>
                                          <w:proofErr w:type="spellEnd"/>
                                        </w:sdtContent>
                                      </w:sdt>
                                    </w:p>
                                  </w:tc>
                                </w:tr>
                                <w:tr w:rsidR="0010134E" w14:paraId="57A8A986" w14:textId="77777777">
                                  <w:trPr>
                                    <w:trHeight w:val="144"/>
                                    <w:jc w:val="center"/>
                                  </w:trPr>
                                  <w:tc>
                                    <w:tcPr>
                                      <w:tcW w:w="0" w:type="auto"/>
                                      <w:shd w:val="clear" w:color="auto" w:fill="918485" w:themeFill="accent5"/>
                                      <w:tcMar>
                                        <w:top w:w="0" w:type="dxa"/>
                                        <w:bottom w:w="0" w:type="dxa"/>
                                      </w:tcMar>
                                      <w:vAlign w:val="center"/>
                                    </w:tcPr>
                                    <w:p w14:paraId="4EA2D3EA" w14:textId="77777777" w:rsidR="0010134E" w:rsidRDefault="0010134E">
                                      <w:pPr>
                                        <w:pStyle w:val="Ingetavstnd"/>
                                        <w:rPr>
                                          <w:sz w:val="8"/>
                                          <w:szCs w:val="8"/>
                                        </w:rPr>
                                      </w:pPr>
                                    </w:p>
                                  </w:tc>
                                </w:tr>
                                <w:tr w:rsidR="0010134E" w14:paraId="49ADFAB4" w14:textId="77777777">
                                  <w:trPr>
                                    <w:trHeight w:val="720"/>
                                    <w:jc w:val="center"/>
                                  </w:trPr>
                                  <w:tc>
                                    <w:tcPr>
                                      <w:tcW w:w="0" w:type="auto"/>
                                      <w:vAlign w:val="bottom"/>
                                    </w:tcPr>
                                    <w:p w14:paraId="7C7C5AA2" w14:textId="77777777" w:rsidR="0010134E" w:rsidRDefault="00D37DC1">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10134E">
                                            <w:rPr>
                                              <w:sz w:val="36"/>
                                              <w:szCs w:val="36"/>
                                            </w:rPr>
                                            <w:t xml:space="preserve">En </w:t>
                                          </w:r>
                                          <w:proofErr w:type="spellStart"/>
                                          <w:r w:rsidR="0010134E">
                                            <w:rPr>
                                              <w:sz w:val="36"/>
                                              <w:szCs w:val="36"/>
                                            </w:rPr>
                                            <w:t>app</w:t>
                                          </w:r>
                                          <w:proofErr w:type="spellEnd"/>
                                          <w:r w:rsidR="0010134E">
                                            <w:rPr>
                                              <w:sz w:val="36"/>
                                              <w:szCs w:val="36"/>
                                            </w:rPr>
                                            <w:t xml:space="preserve"> som </w:t>
                                          </w:r>
                                          <w:r w:rsidR="0010134E" w:rsidRPr="00255C9A">
                                            <w:rPr>
                                              <w:sz w:val="36"/>
                                              <w:szCs w:val="36"/>
                                            </w:rPr>
                                            <w:t xml:space="preserve">kan </w:t>
                                          </w:r>
                                          <w:proofErr w:type="spellStart"/>
                                          <w:r w:rsidR="0010134E">
                                            <w:rPr>
                                              <w:sz w:val="36"/>
                                              <w:szCs w:val="36"/>
                                            </w:rPr>
                                            <w:t>twittra</w:t>
                                          </w:r>
                                          <w:proofErr w:type="spellEnd"/>
                                          <w:r w:rsidR="0010134E">
                                            <w:rPr>
                                              <w:sz w:val="36"/>
                                              <w:szCs w:val="36"/>
                                            </w:rPr>
                                            <w:t xml:space="preserve"> och visa väderprognosen</w:t>
                                          </w:r>
                                          <w:r w:rsidR="0010134E" w:rsidRPr="00255C9A">
                                            <w:rPr>
                                              <w:sz w:val="36"/>
                                              <w:szCs w:val="36"/>
                                            </w:rPr>
                                            <w:t xml:space="preserve"> för en plats </w:t>
                                          </w:r>
                                          <w:r w:rsidR="0010134E">
                                            <w:rPr>
                                              <w:sz w:val="36"/>
                                              <w:szCs w:val="36"/>
                                            </w:rPr>
                                            <w:t>i</w:t>
                                          </w:r>
                                          <w:r w:rsidR="0010134E" w:rsidRPr="00255C9A">
                                            <w:rPr>
                                              <w:sz w:val="36"/>
                                              <w:szCs w:val="36"/>
                                            </w:rPr>
                                            <w:t xml:space="preserve"> html och i en </w:t>
                                          </w:r>
                                          <w:proofErr w:type="spellStart"/>
                                          <w:r w:rsidR="0010134E" w:rsidRPr="00255C9A">
                                            <w:rPr>
                                              <w:sz w:val="36"/>
                                              <w:szCs w:val="36"/>
                                            </w:rPr>
                                            <w:t>tweet</w:t>
                                          </w:r>
                                          <w:proofErr w:type="spellEnd"/>
                                        </w:sdtContent>
                                      </w:sdt>
                                    </w:p>
                                  </w:tc>
                                </w:tr>
                              </w:tbl>
                              <w:p w14:paraId="32779CFD" w14:textId="77777777" w:rsidR="0010134E" w:rsidRDefault="0010134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6942DE58"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134E" w14:paraId="57E8F5C9" w14:textId="77777777">
                            <w:trPr>
                              <w:trHeight w:val="144"/>
                              <w:jc w:val="center"/>
                            </w:trPr>
                            <w:tc>
                              <w:tcPr>
                                <w:tcW w:w="0" w:type="auto"/>
                                <w:shd w:val="clear" w:color="auto" w:fill="F4B29B" w:themeFill="accent1" w:themeFillTint="66"/>
                                <w:tcMar>
                                  <w:top w:w="0" w:type="dxa"/>
                                  <w:bottom w:w="0" w:type="dxa"/>
                                </w:tcMar>
                                <w:vAlign w:val="center"/>
                              </w:tcPr>
                              <w:p w14:paraId="5350A579" w14:textId="77777777" w:rsidR="0010134E" w:rsidRDefault="0010134E">
                                <w:pPr>
                                  <w:pStyle w:val="Ingetavstnd"/>
                                  <w:rPr>
                                    <w:sz w:val="8"/>
                                    <w:szCs w:val="8"/>
                                  </w:rPr>
                                </w:pPr>
                              </w:p>
                            </w:tc>
                          </w:tr>
                          <w:tr w:rsidR="0010134E" w14:paraId="2BBEB7ED" w14:textId="77777777">
                            <w:trPr>
                              <w:trHeight w:val="1440"/>
                              <w:jc w:val="center"/>
                            </w:trPr>
                            <w:tc>
                              <w:tcPr>
                                <w:tcW w:w="0" w:type="auto"/>
                                <w:shd w:val="clear" w:color="auto" w:fill="D34817" w:themeFill="accent1"/>
                                <w:vAlign w:val="center"/>
                              </w:tcPr>
                              <w:p w14:paraId="1F2A1044" w14:textId="77777777" w:rsidR="0010134E" w:rsidRDefault="00D37DC1">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0134E">
                                      <w:rPr>
                                        <w:rFonts w:asciiTheme="majorHAnsi" w:eastAsiaTheme="majorEastAsia" w:hAnsiTheme="majorHAnsi" w:cstheme="majorBidi"/>
                                        <w:color w:val="FFFFFF" w:themeColor="background1"/>
                                        <w:sz w:val="72"/>
                                        <w:szCs w:val="72"/>
                                      </w:rPr>
                                      <w:t>Wearep</w:t>
                                    </w:r>
                                    <w:proofErr w:type="spellEnd"/>
                                  </w:sdtContent>
                                </w:sdt>
                              </w:p>
                            </w:tc>
                          </w:tr>
                          <w:tr w:rsidR="0010134E" w14:paraId="57A8A986" w14:textId="77777777">
                            <w:trPr>
                              <w:trHeight w:val="144"/>
                              <w:jc w:val="center"/>
                            </w:trPr>
                            <w:tc>
                              <w:tcPr>
                                <w:tcW w:w="0" w:type="auto"/>
                                <w:shd w:val="clear" w:color="auto" w:fill="918485" w:themeFill="accent5"/>
                                <w:tcMar>
                                  <w:top w:w="0" w:type="dxa"/>
                                  <w:bottom w:w="0" w:type="dxa"/>
                                </w:tcMar>
                                <w:vAlign w:val="center"/>
                              </w:tcPr>
                              <w:p w14:paraId="4EA2D3EA" w14:textId="77777777" w:rsidR="0010134E" w:rsidRDefault="0010134E">
                                <w:pPr>
                                  <w:pStyle w:val="Ingetavstnd"/>
                                  <w:rPr>
                                    <w:sz w:val="8"/>
                                    <w:szCs w:val="8"/>
                                  </w:rPr>
                                </w:pPr>
                              </w:p>
                            </w:tc>
                          </w:tr>
                          <w:tr w:rsidR="0010134E" w14:paraId="49ADFAB4" w14:textId="77777777">
                            <w:trPr>
                              <w:trHeight w:val="720"/>
                              <w:jc w:val="center"/>
                            </w:trPr>
                            <w:tc>
                              <w:tcPr>
                                <w:tcW w:w="0" w:type="auto"/>
                                <w:vAlign w:val="bottom"/>
                              </w:tcPr>
                              <w:p w14:paraId="7C7C5AA2" w14:textId="77777777" w:rsidR="0010134E" w:rsidRDefault="00D37DC1">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10134E">
                                      <w:rPr>
                                        <w:sz w:val="36"/>
                                        <w:szCs w:val="36"/>
                                      </w:rPr>
                                      <w:t xml:space="preserve">En </w:t>
                                    </w:r>
                                    <w:proofErr w:type="spellStart"/>
                                    <w:r w:rsidR="0010134E">
                                      <w:rPr>
                                        <w:sz w:val="36"/>
                                        <w:szCs w:val="36"/>
                                      </w:rPr>
                                      <w:t>app</w:t>
                                    </w:r>
                                    <w:proofErr w:type="spellEnd"/>
                                    <w:r w:rsidR="0010134E">
                                      <w:rPr>
                                        <w:sz w:val="36"/>
                                        <w:szCs w:val="36"/>
                                      </w:rPr>
                                      <w:t xml:space="preserve"> som </w:t>
                                    </w:r>
                                    <w:r w:rsidR="0010134E" w:rsidRPr="00255C9A">
                                      <w:rPr>
                                        <w:sz w:val="36"/>
                                        <w:szCs w:val="36"/>
                                      </w:rPr>
                                      <w:t xml:space="preserve">kan </w:t>
                                    </w:r>
                                    <w:proofErr w:type="spellStart"/>
                                    <w:r w:rsidR="0010134E">
                                      <w:rPr>
                                        <w:sz w:val="36"/>
                                        <w:szCs w:val="36"/>
                                      </w:rPr>
                                      <w:t>twittra</w:t>
                                    </w:r>
                                    <w:proofErr w:type="spellEnd"/>
                                    <w:r w:rsidR="0010134E">
                                      <w:rPr>
                                        <w:sz w:val="36"/>
                                        <w:szCs w:val="36"/>
                                      </w:rPr>
                                      <w:t xml:space="preserve"> och visa väderprognosen</w:t>
                                    </w:r>
                                    <w:r w:rsidR="0010134E" w:rsidRPr="00255C9A">
                                      <w:rPr>
                                        <w:sz w:val="36"/>
                                        <w:szCs w:val="36"/>
                                      </w:rPr>
                                      <w:t xml:space="preserve"> för en plats </w:t>
                                    </w:r>
                                    <w:r w:rsidR="0010134E">
                                      <w:rPr>
                                        <w:sz w:val="36"/>
                                        <w:szCs w:val="36"/>
                                      </w:rPr>
                                      <w:t>i</w:t>
                                    </w:r>
                                    <w:r w:rsidR="0010134E" w:rsidRPr="00255C9A">
                                      <w:rPr>
                                        <w:sz w:val="36"/>
                                        <w:szCs w:val="36"/>
                                      </w:rPr>
                                      <w:t xml:space="preserve"> html och i en </w:t>
                                    </w:r>
                                    <w:proofErr w:type="spellStart"/>
                                    <w:r w:rsidR="0010134E" w:rsidRPr="00255C9A">
                                      <w:rPr>
                                        <w:sz w:val="36"/>
                                        <w:szCs w:val="36"/>
                                      </w:rPr>
                                      <w:t>tweet</w:t>
                                    </w:r>
                                    <w:proofErr w:type="spellEnd"/>
                                  </w:sdtContent>
                                </w:sdt>
                              </w:p>
                            </w:tc>
                          </w:tr>
                        </w:tbl>
                        <w:p w14:paraId="32779CFD" w14:textId="77777777" w:rsidR="0010134E" w:rsidRDefault="0010134E"/>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anchorId="7834D4A9" wp14:editId="1DCF3F79">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56855739" w14:textId="77777777" w:rsidR="0010134E" w:rsidRDefault="00D37DC1">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10134E" w:rsidRPr="00D912AA">
                                      <w:rPr>
                                        <w:b/>
                                        <w:bCs/>
                                        <w:caps/>
                                        <w:color w:val="D34817" w:themeColor="accent1"/>
                                      </w:rPr>
                                      <w:t>SYSTEMINTEGRATÖR YHSIPI17/</w:t>
                                    </w:r>
                                    <w:r w:rsidR="0010134E">
                                      <w:rPr>
                                        <w:b/>
                                        <w:bCs/>
                                        <w:caps/>
                                        <w:color w:val="D34817" w:themeColor="accent1"/>
                                      </w:rPr>
                                      <w:t>Datakommunikation och nätverk</w:t>
                                    </w:r>
                                  </w:sdtContent>
                                </w:sdt>
                              </w:p>
                              <w:p w14:paraId="54701772" w14:textId="77777777" w:rsidR="0010134E" w:rsidRDefault="0010134E">
                                <w:pPr>
                                  <w:pStyle w:val="Ingetavstnd"/>
                                  <w:spacing w:line="276" w:lineRule="auto"/>
                                  <w:suppressOverlap/>
                                  <w:jc w:val="center"/>
                                  <w:rPr>
                                    <w:b/>
                                    <w:bCs/>
                                    <w:caps/>
                                    <w:color w:val="D34817" w:themeColor="accent1"/>
                                  </w:rPr>
                                </w:pPr>
                              </w:p>
                              <w:p w14:paraId="6B406646" w14:textId="77777777" w:rsidR="0010134E" w:rsidRDefault="00D37DC1">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8T00:00:00Z">
                                      <w:dateFormat w:val="'den 'd MMMM yyyy"/>
                                      <w:lid w:val="sv-SE"/>
                                      <w:storeMappedDataAs w:val="dateTime"/>
                                      <w:calendar w:val="gregorian"/>
                                    </w:date>
                                  </w:sdtPr>
                                  <w:sdtEndPr/>
                                  <w:sdtContent>
                                    <w:r w:rsidR="0010134E">
                                      <w:t>den 8 oktober 2018</w:t>
                                    </w:r>
                                  </w:sdtContent>
                                </w:sdt>
                              </w:p>
                              <w:p w14:paraId="20A080EB" w14:textId="77777777" w:rsidR="0010134E" w:rsidRDefault="00D37DC1">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10134E">
                                      <w:t>Billy Andersson, Malin Albinsson, Sten Karlsson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834D4A9"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56855739" w14:textId="77777777" w:rsidR="0010134E" w:rsidRDefault="00D37DC1">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10134E" w:rsidRPr="00D912AA">
                                <w:rPr>
                                  <w:b/>
                                  <w:bCs/>
                                  <w:caps/>
                                  <w:color w:val="D34817" w:themeColor="accent1"/>
                                </w:rPr>
                                <w:t>SYSTEMINTEGRATÖR YHSIPI17/</w:t>
                              </w:r>
                              <w:r w:rsidR="0010134E">
                                <w:rPr>
                                  <w:b/>
                                  <w:bCs/>
                                  <w:caps/>
                                  <w:color w:val="D34817" w:themeColor="accent1"/>
                                </w:rPr>
                                <w:t>Datakommunikation och nätverk</w:t>
                              </w:r>
                            </w:sdtContent>
                          </w:sdt>
                        </w:p>
                        <w:p w14:paraId="54701772" w14:textId="77777777" w:rsidR="0010134E" w:rsidRDefault="0010134E">
                          <w:pPr>
                            <w:pStyle w:val="Ingetavstnd"/>
                            <w:spacing w:line="276" w:lineRule="auto"/>
                            <w:suppressOverlap/>
                            <w:jc w:val="center"/>
                            <w:rPr>
                              <w:b/>
                              <w:bCs/>
                              <w:caps/>
                              <w:color w:val="D34817" w:themeColor="accent1"/>
                            </w:rPr>
                          </w:pPr>
                        </w:p>
                        <w:p w14:paraId="6B406646" w14:textId="77777777" w:rsidR="0010134E" w:rsidRDefault="00D37DC1">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10-08T00:00:00Z">
                                <w:dateFormat w:val="'den 'd MMMM yyyy"/>
                                <w:lid w:val="sv-SE"/>
                                <w:storeMappedDataAs w:val="dateTime"/>
                                <w:calendar w:val="gregorian"/>
                              </w:date>
                            </w:sdtPr>
                            <w:sdtEndPr/>
                            <w:sdtContent>
                              <w:r w:rsidR="0010134E">
                                <w:t>den 8 oktober 2018</w:t>
                              </w:r>
                            </w:sdtContent>
                          </w:sdt>
                        </w:p>
                        <w:p w14:paraId="20A080EB" w14:textId="77777777" w:rsidR="0010134E" w:rsidRDefault="00D37DC1">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10134E">
                                <w:t>Billy Andersson, Malin Albinsson, Sten Karlsson</w:t>
                              </w:r>
                            </w:sdtContent>
                          </w:sdt>
                        </w:p>
                      </w:txbxContent>
                    </v:textbox>
                    <w10:wrap anchorx="margin" anchory="margin"/>
                  </v:rect>
                </w:pict>
              </mc:Fallback>
            </mc:AlternateContent>
          </w:r>
          <w:r w:rsidR="00CB284F">
            <w:br w:type="page"/>
          </w:r>
        </w:sdtContent>
      </w:sdt>
    </w:p>
    <w:p w14:paraId="1BDC1C66" w14:textId="77777777" w:rsidR="009F63AB" w:rsidRDefault="00D37DC1">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A33FFE">
            <w:rPr>
              <w:smallCaps/>
            </w:rPr>
            <w:t>Wearep</w:t>
          </w:r>
          <w:proofErr w:type="spellEnd"/>
        </w:sdtContent>
      </w:sdt>
    </w:p>
    <w:p w14:paraId="663A400E" w14:textId="77777777" w:rsidR="009F63AB" w:rsidRDefault="00D37DC1">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r w:rsidR="00E51825">
            <w:t xml:space="preserve">En </w:t>
          </w:r>
          <w:proofErr w:type="spellStart"/>
          <w:r w:rsidR="00E51825">
            <w:t>app</w:t>
          </w:r>
          <w:proofErr w:type="spellEnd"/>
          <w:r w:rsidR="00E51825">
            <w:t xml:space="preserve"> som kan </w:t>
          </w:r>
          <w:proofErr w:type="spellStart"/>
          <w:r w:rsidR="00E51825">
            <w:t>twittra</w:t>
          </w:r>
          <w:proofErr w:type="spellEnd"/>
          <w:r w:rsidR="00E51825">
            <w:t xml:space="preserve"> och visa väderprognosen för en plats i html och i en </w:t>
          </w:r>
          <w:proofErr w:type="spellStart"/>
          <w:r w:rsidR="00E51825">
            <w:t>tweet</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14:paraId="63B85278" w14:textId="77777777" w:rsidR="00530258" w:rsidRDefault="00530258">
          <w:pPr>
            <w:pStyle w:val="Innehllsfrteckningsrubrik"/>
          </w:pPr>
          <w:r>
            <w:t>Innehåll</w:t>
          </w:r>
        </w:p>
        <w:p w14:paraId="3140A953" w14:textId="44A3DB36" w:rsidR="00C04F71"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26784758" w:history="1">
            <w:r w:rsidR="00C04F71" w:rsidRPr="00A109BE">
              <w:rPr>
                <w:rStyle w:val="Hyperlnk"/>
                <w:noProof/>
              </w:rPr>
              <w:t>2</w:t>
            </w:r>
            <w:r w:rsidR="00C04F71">
              <w:rPr>
                <w:smallCaps w:val="0"/>
                <w:noProof/>
                <w:color w:val="auto"/>
              </w:rPr>
              <w:tab/>
            </w:r>
            <w:r w:rsidR="00C04F71" w:rsidRPr="00A109BE">
              <w:rPr>
                <w:rStyle w:val="Hyperlnk"/>
                <w:noProof/>
              </w:rPr>
              <w:t>Inledning</w:t>
            </w:r>
            <w:r w:rsidR="00C04F71">
              <w:rPr>
                <w:noProof/>
                <w:webHidden/>
              </w:rPr>
              <w:tab/>
            </w:r>
            <w:r w:rsidR="00C04F71">
              <w:rPr>
                <w:noProof/>
                <w:webHidden/>
              </w:rPr>
              <w:fldChar w:fldCharType="begin"/>
            </w:r>
            <w:r w:rsidR="00C04F71">
              <w:rPr>
                <w:noProof/>
                <w:webHidden/>
              </w:rPr>
              <w:instrText xml:space="preserve"> PAGEREF _Toc526784758 \h </w:instrText>
            </w:r>
            <w:r w:rsidR="00C04F71">
              <w:rPr>
                <w:noProof/>
                <w:webHidden/>
              </w:rPr>
            </w:r>
            <w:r w:rsidR="00C04F71">
              <w:rPr>
                <w:noProof/>
                <w:webHidden/>
              </w:rPr>
              <w:fldChar w:fldCharType="separate"/>
            </w:r>
            <w:r w:rsidR="00EE4B6E">
              <w:rPr>
                <w:noProof/>
                <w:webHidden/>
              </w:rPr>
              <w:t>2</w:t>
            </w:r>
            <w:r w:rsidR="00C04F71">
              <w:rPr>
                <w:noProof/>
                <w:webHidden/>
              </w:rPr>
              <w:fldChar w:fldCharType="end"/>
            </w:r>
          </w:hyperlink>
        </w:p>
        <w:p w14:paraId="18ACA5EE" w14:textId="31E87963" w:rsidR="00C04F71" w:rsidRDefault="00C04F71">
          <w:pPr>
            <w:pStyle w:val="Innehll2"/>
            <w:tabs>
              <w:tab w:val="left" w:pos="878"/>
            </w:tabs>
            <w:rPr>
              <w:smallCaps w:val="0"/>
              <w:noProof/>
            </w:rPr>
          </w:pPr>
          <w:hyperlink w:anchor="_Toc526784759" w:history="1">
            <w:r w:rsidRPr="00A109BE">
              <w:rPr>
                <w:rStyle w:val="Hyperlnk"/>
                <w:noProof/>
                <w14:scene3d>
                  <w14:camera w14:prst="orthographicFront"/>
                  <w14:lightRig w14:rig="threePt" w14:dir="t">
                    <w14:rot w14:lat="0" w14:lon="0" w14:rev="0"/>
                  </w14:lightRig>
                </w14:scene3d>
              </w:rPr>
              <w:t>2.1</w:t>
            </w:r>
            <w:r>
              <w:rPr>
                <w:smallCaps w:val="0"/>
                <w:noProof/>
              </w:rPr>
              <w:tab/>
            </w:r>
            <w:r w:rsidRPr="00A109BE">
              <w:rPr>
                <w:rStyle w:val="Hyperlnk"/>
                <w:noProof/>
              </w:rPr>
              <w:t>Sammanfattning</w:t>
            </w:r>
            <w:r>
              <w:rPr>
                <w:noProof/>
                <w:webHidden/>
              </w:rPr>
              <w:tab/>
            </w:r>
            <w:r>
              <w:rPr>
                <w:noProof/>
                <w:webHidden/>
              </w:rPr>
              <w:fldChar w:fldCharType="begin"/>
            </w:r>
            <w:r>
              <w:rPr>
                <w:noProof/>
                <w:webHidden/>
              </w:rPr>
              <w:instrText xml:space="preserve"> PAGEREF _Toc526784759 \h </w:instrText>
            </w:r>
            <w:r>
              <w:rPr>
                <w:noProof/>
                <w:webHidden/>
              </w:rPr>
            </w:r>
            <w:r>
              <w:rPr>
                <w:noProof/>
                <w:webHidden/>
              </w:rPr>
              <w:fldChar w:fldCharType="separate"/>
            </w:r>
            <w:r w:rsidR="00EE4B6E">
              <w:rPr>
                <w:noProof/>
                <w:webHidden/>
              </w:rPr>
              <w:t>2</w:t>
            </w:r>
            <w:r>
              <w:rPr>
                <w:noProof/>
                <w:webHidden/>
              </w:rPr>
              <w:fldChar w:fldCharType="end"/>
            </w:r>
          </w:hyperlink>
        </w:p>
        <w:p w14:paraId="32664798" w14:textId="254484B6" w:rsidR="00C04F71" w:rsidRDefault="00C04F71">
          <w:pPr>
            <w:pStyle w:val="Innehll2"/>
            <w:tabs>
              <w:tab w:val="left" w:pos="878"/>
            </w:tabs>
            <w:rPr>
              <w:smallCaps w:val="0"/>
              <w:noProof/>
            </w:rPr>
          </w:pPr>
          <w:hyperlink w:anchor="_Toc526784760" w:history="1">
            <w:r w:rsidRPr="00A109BE">
              <w:rPr>
                <w:rStyle w:val="Hyperlnk"/>
                <w:noProof/>
                <w14:scene3d>
                  <w14:camera w14:prst="orthographicFront"/>
                  <w14:lightRig w14:rig="threePt" w14:dir="t">
                    <w14:rot w14:lat="0" w14:lon="0" w14:rev="0"/>
                  </w14:lightRig>
                </w14:scene3d>
              </w:rPr>
              <w:t>2.2</w:t>
            </w:r>
            <w:r>
              <w:rPr>
                <w:smallCaps w:val="0"/>
                <w:noProof/>
              </w:rPr>
              <w:tab/>
            </w:r>
            <w:r w:rsidRPr="00A109BE">
              <w:rPr>
                <w:rStyle w:val="Hyperlnk"/>
                <w:noProof/>
              </w:rPr>
              <w:t>Inledning/Syfte</w:t>
            </w:r>
            <w:r>
              <w:rPr>
                <w:noProof/>
                <w:webHidden/>
              </w:rPr>
              <w:tab/>
            </w:r>
            <w:r>
              <w:rPr>
                <w:noProof/>
                <w:webHidden/>
              </w:rPr>
              <w:fldChar w:fldCharType="begin"/>
            </w:r>
            <w:r>
              <w:rPr>
                <w:noProof/>
                <w:webHidden/>
              </w:rPr>
              <w:instrText xml:space="preserve"> PAGEREF _Toc526784760 \h </w:instrText>
            </w:r>
            <w:r>
              <w:rPr>
                <w:noProof/>
                <w:webHidden/>
              </w:rPr>
            </w:r>
            <w:r>
              <w:rPr>
                <w:noProof/>
                <w:webHidden/>
              </w:rPr>
              <w:fldChar w:fldCharType="separate"/>
            </w:r>
            <w:r w:rsidR="00EE4B6E">
              <w:rPr>
                <w:noProof/>
                <w:webHidden/>
              </w:rPr>
              <w:t>2</w:t>
            </w:r>
            <w:r>
              <w:rPr>
                <w:noProof/>
                <w:webHidden/>
              </w:rPr>
              <w:fldChar w:fldCharType="end"/>
            </w:r>
          </w:hyperlink>
        </w:p>
        <w:p w14:paraId="18D56B89" w14:textId="401A6123" w:rsidR="00C04F71" w:rsidRDefault="00C04F71">
          <w:pPr>
            <w:pStyle w:val="Innehll2"/>
            <w:tabs>
              <w:tab w:val="left" w:pos="878"/>
            </w:tabs>
            <w:rPr>
              <w:smallCaps w:val="0"/>
              <w:noProof/>
            </w:rPr>
          </w:pPr>
          <w:hyperlink w:anchor="_Toc526784761" w:history="1">
            <w:r w:rsidRPr="00A109BE">
              <w:rPr>
                <w:rStyle w:val="Hyperlnk"/>
                <w:noProof/>
                <w14:scene3d>
                  <w14:camera w14:prst="orthographicFront"/>
                  <w14:lightRig w14:rig="threePt" w14:dir="t">
                    <w14:rot w14:lat="0" w14:lon="0" w14:rev="0"/>
                  </w14:lightRig>
                </w14:scene3d>
              </w:rPr>
              <w:t>2.3</w:t>
            </w:r>
            <w:r>
              <w:rPr>
                <w:smallCaps w:val="0"/>
                <w:noProof/>
              </w:rPr>
              <w:tab/>
            </w:r>
            <w:r w:rsidRPr="00A109BE">
              <w:rPr>
                <w:rStyle w:val="Hyperlnk"/>
                <w:noProof/>
              </w:rPr>
              <w:t>Definitioner och förkortningar</w:t>
            </w:r>
            <w:r>
              <w:rPr>
                <w:noProof/>
                <w:webHidden/>
              </w:rPr>
              <w:tab/>
            </w:r>
            <w:r>
              <w:rPr>
                <w:noProof/>
                <w:webHidden/>
              </w:rPr>
              <w:fldChar w:fldCharType="begin"/>
            </w:r>
            <w:r>
              <w:rPr>
                <w:noProof/>
                <w:webHidden/>
              </w:rPr>
              <w:instrText xml:space="preserve"> PAGEREF _Toc526784761 \h </w:instrText>
            </w:r>
            <w:r>
              <w:rPr>
                <w:noProof/>
                <w:webHidden/>
              </w:rPr>
            </w:r>
            <w:r>
              <w:rPr>
                <w:noProof/>
                <w:webHidden/>
              </w:rPr>
              <w:fldChar w:fldCharType="separate"/>
            </w:r>
            <w:r w:rsidR="00EE4B6E">
              <w:rPr>
                <w:noProof/>
                <w:webHidden/>
              </w:rPr>
              <w:t>2</w:t>
            </w:r>
            <w:r>
              <w:rPr>
                <w:noProof/>
                <w:webHidden/>
              </w:rPr>
              <w:fldChar w:fldCharType="end"/>
            </w:r>
          </w:hyperlink>
        </w:p>
        <w:p w14:paraId="4E8B2E07" w14:textId="4AA9BC03" w:rsidR="00C04F71" w:rsidRDefault="00C04F71">
          <w:pPr>
            <w:pStyle w:val="Innehll2"/>
            <w:tabs>
              <w:tab w:val="left" w:pos="878"/>
            </w:tabs>
            <w:rPr>
              <w:smallCaps w:val="0"/>
              <w:noProof/>
            </w:rPr>
          </w:pPr>
          <w:hyperlink w:anchor="_Toc526784762" w:history="1">
            <w:r w:rsidRPr="00A109BE">
              <w:rPr>
                <w:rStyle w:val="Hyperlnk"/>
                <w:noProof/>
                <w14:scene3d>
                  <w14:camera w14:prst="orthographicFront"/>
                  <w14:lightRig w14:rig="threePt" w14:dir="t">
                    <w14:rot w14:lat="0" w14:lon="0" w14:rev="0"/>
                  </w14:lightRig>
                </w14:scene3d>
              </w:rPr>
              <w:t>2.4</w:t>
            </w:r>
            <w:r>
              <w:rPr>
                <w:smallCaps w:val="0"/>
                <w:noProof/>
              </w:rPr>
              <w:tab/>
            </w:r>
            <w:r w:rsidRPr="00A109BE">
              <w:rPr>
                <w:rStyle w:val="Hyperlnk"/>
                <w:noProof/>
              </w:rPr>
              <w:t>Referenser</w:t>
            </w:r>
            <w:r>
              <w:rPr>
                <w:noProof/>
                <w:webHidden/>
              </w:rPr>
              <w:tab/>
            </w:r>
            <w:r>
              <w:rPr>
                <w:noProof/>
                <w:webHidden/>
              </w:rPr>
              <w:fldChar w:fldCharType="begin"/>
            </w:r>
            <w:r>
              <w:rPr>
                <w:noProof/>
                <w:webHidden/>
              </w:rPr>
              <w:instrText xml:space="preserve"> PAGEREF _Toc526784762 \h </w:instrText>
            </w:r>
            <w:r>
              <w:rPr>
                <w:noProof/>
                <w:webHidden/>
              </w:rPr>
            </w:r>
            <w:r>
              <w:rPr>
                <w:noProof/>
                <w:webHidden/>
              </w:rPr>
              <w:fldChar w:fldCharType="separate"/>
            </w:r>
            <w:r w:rsidR="00EE4B6E">
              <w:rPr>
                <w:noProof/>
                <w:webHidden/>
              </w:rPr>
              <w:t>3</w:t>
            </w:r>
            <w:r>
              <w:rPr>
                <w:noProof/>
                <w:webHidden/>
              </w:rPr>
              <w:fldChar w:fldCharType="end"/>
            </w:r>
          </w:hyperlink>
        </w:p>
        <w:p w14:paraId="4C71926B" w14:textId="1B831274" w:rsidR="00C04F71" w:rsidRDefault="00C04F71">
          <w:pPr>
            <w:pStyle w:val="Innehll1"/>
            <w:tabs>
              <w:tab w:val="left" w:pos="446"/>
            </w:tabs>
            <w:rPr>
              <w:smallCaps w:val="0"/>
              <w:noProof/>
              <w:color w:val="auto"/>
            </w:rPr>
          </w:pPr>
          <w:hyperlink w:anchor="_Toc526784763" w:history="1">
            <w:r w:rsidRPr="00A109BE">
              <w:rPr>
                <w:rStyle w:val="Hyperlnk"/>
                <w:noProof/>
              </w:rPr>
              <w:t>3</w:t>
            </w:r>
            <w:r>
              <w:rPr>
                <w:smallCaps w:val="0"/>
                <w:noProof/>
                <w:color w:val="auto"/>
              </w:rPr>
              <w:tab/>
            </w:r>
            <w:r w:rsidRPr="00A109BE">
              <w:rPr>
                <w:rStyle w:val="Hyperlnk"/>
                <w:noProof/>
              </w:rPr>
              <w:t>Genomförande</w:t>
            </w:r>
            <w:r>
              <w:rPr>
                <w:noProof/>
                <w:webHidden/>
              </w:rPr>
              <w:tab/>
            </w:r>
            <w:r>
              <w:rPr>
                <w:noProof/>
                <w:webHidden/>
              </w:rPr>
              <w:fldChar w:fldCharType="begin"/>
            </w:r>
            <w:r>
              <w:rPr>
                <w:noProof/>
                <w:webHidden/>
              </w:rPr>
              <w:instrText xml:space="preserve"> PAGEREF _Toc526784763 \h </w:instrText>
            </w:r>
            <w:r>
              <w:rPr>
                <w:noProof/>
                <w:webHidden/>
              </w:rPr>
            </w:r>
            <w:r>
              <w:rPr>
                <w:noProof/>
                <w:webHidden/>
              </w:rPr>
              <w:fldChar w:fldCharType="separate"/>
            </w:r>
            <w:r w:rsidR="00EE4B6E">
              <w:rPr>
                <w:noProof/>
                <w:webHidden/>
              </w:rPr>
              <w:t>3</w:t>
            </w:r>
            <w:r>
              <w:rPr>
                <w:noProof/>
                <w:webHidden/>
              </w:rPr>
              <w:fldChar w:fldCharType="end"/>
            </w:r>
          </w:hyperlink>
        </w:p>
        <w:p w14:paraId="3C0ADE79" w14:textId="3BCD1AC1" w:rsidR="00C04F71" w:rsidRDefault="00C04F71">
          <w:pPr>
            <w:pStyle w:val="Innehll2"/>
            <w:tabs>
              <w:tab w:val="left" w:pos="878"/>
            </w:tabs>
            <w:rPr>
              <w:smallCaps w:val="0"/>
              <w:noProof/>
            </w:rPr>
          </w:pPr>
          <w:hyperlink w:anchor="_Toc526784764" w:history="1">
            <w:r w:rsidRPr="00A109BE">
              <w:rPr>
                <w:rStyle w:val="Hyperlnk"/>
                <w:noProof/>
                <w14:scene3d>
                  <w14:camera w14:prst="orthographicFront"/>
                  <w14:lightRig w14:rig="threePt" w14:dir="t">
                    <w14:rot w14:lat="0" w14:lon="0" w14:rev="0"/>
                  </w14:lightRig>
                </w14:scene3d>
              </w:rPr>
              <w:t>3.1</w:t>
            </w:r>
            <w:r>
              <w:rPr>
                <w:smallCaps w:val="0"/>
                <w:noProof/>
              </w:rPr>
              <w:tab/>
            </w:r>
            <w:r w:rsidRPr="00A109BE">
              <w:rPr>
                <w:rStyle w:val="Hyperlnk"/>
                <w:noProof/>
              </w:rPr>
              <w:t>Övergripande mål</w:t>
            </w:r>
            <w:r>
              <w:rPr>
                <w:noProof/>
                <w:webHidden/>
              </w:rPr>
              <w:tab/>
            </w:r>
            <w:r>
              <w:rPr>
                <w:noProof/>
                <w:webHidden/>
              </w:rPr>
              <w:fldChar w:fldCharType="begin"/>
            </w:r>
            <w:r>
              <w:rPr>
                <w:noProof/>
                <w:webHidden/>
              </w:rPr>
              <w:instrText xml:space="preserve"> PAGEREF _Toc526784764 \h </w:instrText>
            </w:r>
            <w:r>
              <w:rPr>
                <w:noProof/>
                <w:webHidden/>
              </w:rPr>
            </w:r>
            <w:r>
              <w:rPr>
                <w:noProof/>
                <w:webHidden/>
              </w:rPr>
              <w:fldChar w:fldCharType="separate"/>
            </w:r>
            <w:r w:rsidR="00EE4B6E">
              <w:rPr>
                <w:noProof/>
                <w:webHidden/>
              </w:rPr>
              <w:t>3</w:t>
            </w:r>
            <w:r>
              <w:rPr>
                <w:noProof/>
                <w:webHidden/>
              </w:rPr>
              <w:fldChar w:fldCharType="end"/>
            </w:r>
          </w:hyperlink>
        </w:p>
        <w:p w14:paraId="0805AC5D" w14:textId="74C00753" w:rsidR="00C04F71" w:rsidRDefault="00C04F71">
          <w:pPr>
            <w:pStyle w:val="Innehll2"/>
            <w:tabs>
              <w:tab w:val="left" w:pos="878"/>
            </w:tabs>
            <w:rPr>
              <w:smallCaps w:val="0"/>
              <w:noProof/>
            </w:rPr>
          </w:pPr>
          <w:hyperlink w:anchor="_Toc526784765" w:history="1">
            <w:r w:rsidRPr="00A109BE">
              <w:rPr>
                <w:rStyle w:val="Hyperlnk"/>
                <w:noProof/>
                <w14:scene3d>
                  <w14:camera w14:prst="orthographicFront"/>
                  <w14:lightRig w14:rig="threePt" w14:dir="t">
                    <w14:rot w14:lat="0" w14:lon="0" w14:rev="0"/>
                  </w14:lightRig>
                </w14:scene3d>
              </w:rPr>
              <w:t>3.2</w:t>
            </w:r>
            <w:r>
              <w:rPr>
                <w:smallCaps w:val="0"/>
                <w:noProof/>
              </w:rPr>
              <w:tab/>
            </w:r>
            <w:r w:rsidRPr="00A109BE">
              <w:rPr>
                <w:rStyle w:val="Hyperlnk"/>
                <w:noProof/>
              </w:rPr>
              <w:t>Avgränsningar</w:t>
            </w:r>
            <w:r>
              <w:rPr>
                <w:noProof/>
                <w:webHidden/>
              </w:rPr>
              <w:tab/>
            </w:r>
            <w:r>
              <w:rPr>
                <w:noProof/>
                <w:webHidden/>
              </w:rPr>
              <w:fldChar w:fldCharType="begin"/>
            </w:r>
            <w:r>
              <w:rPr>
                <w:noProof/>
                <w:webHidden/>
              </w:rPr>
              <w:instrText xml:space="preserve"> PAGEREF _Toc526784765 \h </w:instrText>
            </w:r>
            <w:r>
              <w:rPr>
                <w:noProof/>
                <w:webHidden/>
              </w:rPr>
            </w:r>
            <w:r>
              <w:rPr>
                <w:noProof/>
                <w:webHidden/>
              </w:rPr>
              <w:fldChar w:fldCharType="separate"/>
            </w:r>
            <w:r w:rsidR="00EE4B6E">
              <w:rPr>
                <w:noProof/>
                <w:webHidden/>
              </w:rPr>
              <w:t>3</w:t>
            </w:r>
            <w:r>
              <w:rPr>
                <w:noProof/>
                <w:webHidden/>
              </w:rPr>
              <w:fldChar w:fldCharType="end"/>
            </w:r>
          </w:hyperlink>
        </w:p>
        <w:p w14:paraId="5CB22E8B" w14:textId="615635E9" w:rsidR="00C04F71" w:rsidRDefault="00C04F71">
          <w:pPr>
            <w:pStyle w:val="Innehll2"/>
            <w:rPr>
              <w:smallCaps w:val="0"/>
              <w:noProof/>
            </w:rPr>
          </w:pPr>
          <w:hyperlink w:anchor="_Toc526784766" w:history="1">
            <w:r w:rsidRPr="00A109BE">
              <w:rPr>
                <w:rStyle w:val="Hyperlnk"/>
                <w:noProof/>
              </w:rPr>
              <w:t>Arbetsmetodik</w:t>
            </w:r>
            <w:r>
              <w:rPr>
                <w:noProof/>
                <w:webHidden/>
              </w:rPr>
              <w:tab/>
            </w:r>
            <w:r>
              <w:rPr>
                <w:noProof/>
                <w:webHidden/>
              </w:rPr>
              <w:fldChar w:fldCharType="begin"/>
            </w:r>
            <w:r>
              <w:rPr>
                <w:noProof/>
                <w:webHidden/>
              </w:rPr>
              <w:instrText xml:space="preserve"> PAGEREF _Toc526784766 \h </w:instrText>
            </w:r>
            <w:r>
              <w:rPr>
                <w:noProof/>
                <w:webHidden/>
              </w:rPr>
            </w:r>
            <w:r>
              <w:rPr>
                <w:noProof/>
                <w:webHidden/>
              </w:rPr>
              <w:fldChar w:fldCharType="separate"/>
            </w:r>
            <w:r w:rsidR="00EE4B6E">
              <w:rPr>
                <w:noProof/>
                <w:webHidden/>
              </w:rPr>
              <w:t>3</w:t>
            </w:r>
            <w:r>
              <w:rPr>
                <w:noProof/>
                <w:webHidden/>
              </w:rPr>
              <w:fldChar w:fldCharType="end"/>
            </w:r>
          </w:hyperlink>
        </w:p>
        <w:p w14:paraId="3AB084A1" w14:textId="3095C9E2" w:rsidR="00C04F71" w:rsidRDefault="00C04F71">
          <w:pPr>
            <w:pStyle w:val="Innehll1"/>
            <w:tabs>
              <w:tab w:val="left" w:pos="446"/>
            </w:tabs>
            <w:rPr>
              <w:smallCaps w:val="0"/>
              <w:noProof/>
              <w:color w:val="auto"/>
            </w:rPr>
          </w:pPr>
          <w:hyperlink w:anchor="_Toc526784767" w:history="1">
            <w:r w:rsidRPr="00A109BE">
              <w:rPr>
                <w:rStyle w:val="Hyperlnk"/>
                <w:noProof/>
              </w:rPr>
              <w:t>4</w:t>
            </w:r>
            <w:r>
              <w:rPr>
                <w:smallCaps w:val="0"/>
                <w:noProof/>
                <w:color w:val="auto"/>
              </w:rPr>
              <w:tab/>
            </w:r>
            <w:r w:rsidRPr="00A109BE">
              <w:rPr>
                <w:rStyle w:val="Hyperlnk"/>
                <w:noProof/>
              </w:rPr>
              <w:t>Wearep-appen</w:t>
            </w:r>
            <w:r>
              <w:rPr>
                <w:noProof/>
                <w:webHidden/>
              </w:rPr>
              <w:tab/>
            </w:r>
            <w:r>
              <w:rPr>
                <w:noProof/>
                <w:webHidden/>
              </w:rPr>
              <w:fldChar w:fldCharType="begin"/>
            </w:r>
            <w:r>
              <w:rPr>
                <w:noProof/>
                <w:webHidden/>
              </w:rPr>
              <w:instrText xml:space="preserve"> PAGEREF _Toc526784767 \h </w:instrText>
            </w:r>
            <w:r>
              <w:rPr>
                <w:noProof/>
                <w:webHidden/>
              </w:rPr>
            </w:r>
            <w:r>
              <w:rPr>
                <w:noProof/>
                <w:webHidden/>
              </w:rPr>
              <w:fldChar w:fldCharType="separate"/>
            </w:r>
            <w:r w:rsidR="00EE4B6E">
              <w:rPr>
                <w:noProof/>
                <w:webHidden/>
              </w:rPr>
              <w:t>4</w:t>
            </w:r>
            <w:r>
              <w:rPr>
                <w:noProof/>
                <w:webHidden/>
              </w:rPr>
              <w:fldChar w:fldCharType="end"/>
            </w:r>
          </w:hyperlink>
        </w:p>
        <w:p w14:paraId="20DCF12D" w14:textId="196ABCB9" w:rsidR="00C04F71" w:rsidRDefault="00C04F71">
          <w:pPr>
            <w:pStyle w:val="Innehll2"/>
            <w:tabs>
              <w:tab w:val="left" w:pos="878"/>
            </w:tabs>
            <w:rPr>
              <w:smallCaps w:val="0"/>
              <w:noProof/>
            </w:rPr>
          </w:pPr>
          <w:hyperlink w:anchor="_Toc526784768" w:history="1">
            <w:r w:rsidRPr="00A109BE">
              <w:rPr>
                <w:rStyle w:val="Hyperlnk"/>
                <w:noProof/>
                <w14:scene3d>
                  <w14:camera w14:prst="orthographicFront"/>
                  <w14:lightRig w14:rig="threePt" w14:dir="t">
                    <w14:rot w14:lat="0" w14:lon="0" w14:rev="0"/>
                  </w14:lightRig>
                </w14:scene3d>
              </w:rPr>
              <w:t>4.1</w:t>
            </w:r>
            <w:r>
              <w:rPr>
                <w:smallCaps w:val="0"/>
                <w:noProof/>
              </w:rPr>
              <w:tab/>
            </w:r>
            <w:r w:rsidRPr="00A109BE">
              <w:rPr>
                <w:rStyle w:val="Hyperlnk"/>
                <w:noProof/>
              </w:rPr>
              <w:t>Översikt</w:t>
            </w:r>
            <w:r>
              <w:rPr>
                <w:noProof/>
                <w:webHidden/>
              </w:rPr>
              <w:tab/>
            </w:r>
            <w:r>
              <w:rPr>
                <w:noProof/>
                <w:webHidden/>
              </w:rPr>
              <w:fldChar w:fldCharType="begin"/>
            </w:r>
            <w:r>
              <w:rPr>
                <w:noProof/>
                <w:webHidden/>
              </w:rPr>
              <w:instrText xml:space="preserve"> PAGEREF _Toc526784768 \h </w:instrText>
            </w:r>
            <w:r>
              <w:rPr>
                <w:noProof/>
                <w:webHidden/>
              </w:rPr>
            </w:r>
            <w:r>
              <w:rPr>
                <w:noProof/>
                <w:webHidden/>
              </w:rPr>
              <w:fldChar w:fldCharType="separate"/>
            </w:r>
            <w:r w:rsidR="00EE4B6E">
              <w:rPr>
                <w:noProof/>
                <w:webHidden/>
              </w:rPr>
              <w:t>4</w:t>
            </w:r>
            <w:r>
              <w:rPr>
                <w:noProof/>
                <w:webHidden/>
              </w:rPr>
              <w:fldChar w:fldCharType="end"/>
            </w:r>
          </w:hyperlink>
        </w:p>
        <w:p w14:paraId="571D1946" w14:textId="7D63EFA8" w:rsidR="00C04F71" w:rsidRDefault="00C04F71">
          <w:pPr>
            <w:pStyle w:val="Innehll3"/>
            <w:tabs>
              <w:tab w:val="left" w:pos="1325"/>
            </w:tabs>
            <w:rPr>
              <w:smallCaps w:val="0"/>
              <w:noProof/>
            </w:rPr>
          </w:pPr>
          <w:hyperlink w:anchor="_Toc526784769" w:history="1">
            <w:r w:rsidRPr="00A109BE">
              <w:rPr>
                <w:rStyle w:val="Hyperlnk"/>
                <w:noProof/>
              </w:rPr>
              <w:t>4.1.1</w:t>
            </w:r>
            <w:r>
              <w:rPr>
                <w:smallCaps w:val="0"/>
                <w:noProof/>
              </w:rPr>
              <w:tab/>
            </w:r>
            <w:r w:rsidRPr="00A109BE">
              <w:rPr>
                <w:rStyle w:val="Hyperlnk"/>
                <w:noProof/>
              </w:rPr>
              <w:t>Användarinterface</w:t>
            </w:r>
            <w:r>
              <w:rPr>
                <w:noProof/>
                <w:webHidden/>
              </w:rPr>
              <w:tab/>
            </w:r>
            <w:r>
              <w:rPr>
                <w:noProof/>
                <w:webHidden/>
              </w:rPr>
              <w:fldChar w:fldCharType="begin"/>
            </w:r>
            <w:r>
              <w:rPr>
                <w:noProof/>
                <w:webHidden/>
              </w:rPr>
              <w:instrText xml:space="preserve"> PAGEREF _Toc526784769 \h </w:instrText>
            </w:r>
            <w:r>
              <w:rPr>
                <w:noProof/>
                <w:webHidden/>
              </w:rPr>
            </w:r>
            <w:r>
              <w:rPr>
                <w:noProof/>
                <w:webHidden/>
              </w:rPr>
              <w:fldChar w:fldCharType="separate"/>
            </w:r>
            <w:r w:rsidR="00EE4B6E">
              <w:rPr>
                <w:noProof/>
                <w:webHidden/>
              </w:rPr>
              <w:t>4</w:t>
            </w:r>
            <w:r>
              <w:rPr>
                <w:noProof/>
                <w:webHidden/>
              </w:rPr>
              <w:fldChar w:fldCharType="end"/>
            </w:r>
          </w:hyperlink>
        </w:p>
        <w:p w14:paraId="125F68AD" w14:textId="30467BA1" w:rsidR="00C04F71" w:rsidRDefault="00C04F71">
          <w:pPr>
            <w:pStyle w:val="Innehll2"/>
            <w:tabs>
              <w:tab w:val="left" w:pos="878"/>
            </w:tabs>
            <w:rPr>
              <w:smallCaps w:val="0"/>
              <w:noProof/>
            </w:rPr>
          </w:pPr>
          <w:hyperlink w:anchor="_Toc526784770" w:history="1">
            <w:r w:rsidRPr="00A109BE">
              <w:rPr>
                <w:rStyle w:val="Hyperlnk"/>
                <w:noProof/>
                <w14:scene3d>
                  <w14:camera w14:prst="orthographicFront"/>
                  <w14:lightRig w14:rig="threePt" w14:dir="t">
                    <w14:rot w14:lat="0" w14:lon="0" w14:rev="0"/>
                  </w14:lightRig>
                </w14:scene3d>
              </w:rPr>
              <w:t>4.2</w:t>
            </w:r>
            <w:r>
              <w:rPr>
                <w:smallCaps w:val="0"/>
                <w:noProof/>
              </w:rPr>
              <w:tab/>
            </w:r>
            <w:r w:rsidRPr="00A109BE">
              <w:rPr>
                <w:rStyle w:val="Hyperlnk"/>
                <w:noProof/>
              </w:rPr>
              <w:t>Platsdata  från Google geocoding API</w:t>
            </w:r>
            <w:r>
              <w:rPr>
                <w:noProof/>
                <w:webHidden/>
              </w:rPr>
              <w:tab/>
            </w:r>
            <w:r>
              <w:rPr>
                <w:noProof/>
                <w:webHidden/>
              </w:rPr>
              <w:fldChar w:fldCharType="begin"/>
            </w:r>
            <w:r>
              <w:rPr>
                <w:noProof/>
                <w:webHidden/>
              </w:rPr>
              <w:instrText xml:space="preserve"> PAGEREF _Toc526784770 \h </w:instrText>
            </w:r>
            <w:r>
              <w:rPr>
                <w:noProof/>
                <w:webHidden/>
              </w:rPr>
            </w:r>
            <w:r>
              <w:rPr>
                <w:noProof/>
                <w:webHidden/>
              </w:rPr>
              <w:fldChar w:fldCharType="separate"/>
            </w:r>
            <w:r w:rsidR="00EE4B6E">
              <w:rPr>
                <w:noProof/>
                <w:webHidden/>
              </w:rPr>
              <w:t>7</w:t>
            </w:r>
            <w:r>
              <w:rPr>
                <w:noProof/>
                <w:webHidden/>
              </w:rPr>
              <w:fldChar w:fldCharType="end"/>
            </w:r>
          </w:hyperlink>
        </w:p>
        <w:p w14:paraId="713F6AF1" w14:textId="27A7A5C3" w:rsidR="00C04F71" w:rsidRDefault="00C04F71">
          <w:pPr>
            <w:pStyle w:val="Innehll3"/>
            <w:tabs>
              <w:tab w:val="left" w:pos="1325"/>
            </w:tabs>
            <w:rPr>
              <w:smallCaps w:val="0"/>
              <w:noProof/>
            </w:rPr>
          </w:pPr>
          <w:hyperlink w:anchor="_Toc526784771" w:history="1">
            <w:r w:rsidRPr="00A109BE">
              <w:rPr>
                <w:rStyle w:val="Hyperlnk"/>
                <w:noProof/>
              </w:rPr>
              <w:t>4.2.1</w:t>
            </w:r>
            <w:r>
              <w:rPr>
                <w:smallCaps w:val="0"/>
                <w:noProof/>
              </w:rPr>
              <w:tab/>
            </w:r>
            <w:r w:rsidRPr="00A109BE">
              <w:rPr>
                <w:rStyle w:val="Hyperlnk"/>
                <w:noProof/>
              </w:rPr>
              <w:t>Google geocoding API</w:t>
            </w:r>
            <w:r>
              <w:rPr>
                <w:noProof/>
                <w:webHidden/>
              </w:rPr>
              <w:tab/>
            </w:r>
            <w:r>
              <w:rPr>
                <w:noProof/>
                <w:webHidden/>
              </w:rPr>
              <w:fldChar w:fldCharType="begin"/>
            </w:r>
            <w:r>
              <w:rPr>
                <w:noProof/>
                <w:webHidden/>
              </w:rPr>
              <w:instrText xml:space="preserve"> PAGEREF _Toc526784771 \h </w:instrText>
            </w:r>
            <w:r>
              <w:rPr>
                <w:noProof/>
                <w:webHidden/>
              </w:rPr>
            </w:r>
            <w:r>
              <w:rPr>
                <w:noProof/>
                <w:webHidden/>
              </w:rPr>
              <w:fldChar w:fldCharType="separate"/>
            </w:r>
            <w:r w:rsidR="00EE4B6E">
              <w:rPr>
                <w:noProof/>
                <w:webHidden/>
              </w:rPr>
              <w:t>7</w:t>
            </w:r>
            <w:r>
              <w:rPr>
                <w:noProof/>
                <w:webHidden/>
              </w:rPr>
              <w:fldChar w:fldCharType="end"/>
            </w:r>
          </w:hyperlink>
        </w:p>
        <w:p w14:paraId="28F6A54D" w14:textId="3717A3B7" w:rsidR="00C04F71" w:rsidRDefault="00C04F71">
          <w:pPr>
            <w:pStyle w:val="Innehll2"/>
            <w:tabs>
              <w:tab w:val="left" w:pos="878"/>
            </w:tabs>
            <w:rPr>
              <w:smallCaps w:val="0"/>
              <w:noProof/>
            </w:rPr>
          </w:pPr>
          <w:hyperlink w:anchor="_Toc526784772" w:history="1">
            <w:r w:rsidRPr="00A109BE">
              <w:rPr>
                <w:rStyle w:val="Hyperlnk"/>
                <w:noProof/>
                <w14:scene3d>
                  <w14:camera w14:prst="orthographicFront"/>
                  <w14:lightRig w14:rig="threePt" w14:dir="t">
                    <w14:rot w14:lat="0" w14:lon="0" w14:rev="0"/>
                  </w14:lightRig>
                </w14:scene3d>
              </w:rPr>
              <w:t>4.3</w:t>
            </w:r>
            <w:r>
              <w:rPr>
                <w:smallCaps w:val="0"/>
                <w:noProof/>
              </w:rPr>
              <w:tab/>
            </w:r>
            <w:r w:rsidRPr="00A109BE">
              <w:rPr>
                <w:rStyle w:val="Hyperlnk"/>
                <w:noProof/>
              </w:rPr>
              <w:t>Väderdata från SMHIs API</w:t>
            </w:r>
            <w:r>
              <w:rPr>
                <w:noProof/>
                <w:webHidden/>
              </w:rPr>
              <w:tab/>
            </w:r>
            <w:r>
              <w:rPr>
                <w:noProof/>
                <w:webHidden/>
              </w:rPr>
              <w:fldChar w:fldCharType="begin"/>
            </w:r>
            <w:r>
              <w:rPr>
                <w:noProof/>
                <w:webHidden/>
              </w:rPr>
              <w:instrText xml:space="preserve"> PAGEREF _Toc526784772 \h </w:instrText>
            </w:r>
            <w:r>
              <w:rPr>
                <w:noProof/>
                <w:webHidden/>
              </w:rPr>
            </w:r>
            <w:r>
              <w:rPr>
                <w:noProof/>
                <w:webHidden/>
              </w:rPr>
              <w:fldChar w:fldCharType="separate"/>
            </w:r>
            <w:r w:rsidR="00EE4B6E">
              <w:rPr>
                <w:noProof/>
                <w:webHidden/>
              </w:rPr>
              <w:t>7</w:t>
            </w:r>
            <w:r>
              <w:rPr>
                <w:noProof/>
                <w:webHidden/>
              </w:rPr>
              <w:fldChar w:fldCharType="end"/>
            </w:r>
          </w:hyperlink>
        </w:p>
        <w:p w14:paraId="1930374B" w14:textId="4571BF8C" w:rsidR="00C04F71" w:rsidRDefault="00C04F71">
          <w:pPr>
            <w:pStyle w:val="Innehll3"/>
            <w:tabs>
              <w:tab w:val="left" w:pos="1325"/>
            </w:tabs>
            <w:rPr>
              <w:smallCaps w:val="0"/>
              <w:noProof/>
            </w:rPr>
          </w:pPr>
          <w:hyperlink w:anchor="_Toc526784773" w:history="1">
            <w:r w:rsidRPr="00A109BE">
              <w:rPr>
                <w:rStyle w:val="Hyperlnk"/>
                <w:noProof/>
              </w:rPr>
              <w:t>4.3.1</w:t>
            </w:r>
            <w:r>
              <w:rPr>
                <w:smallCaps w:val="0"/>
                <w:noProof/>
              </w:rPr>
              <w:tab/>
            </w:r>
            <w:r w:rsidRPr="00A109BE">
              <w:rPr>
                <w:rStyle w:val="Hyperlnk"/>
                <w:noProof/>
              </w:rPr>
              <w:t>SMHIs API</w:t>
            </w:r>
            <w:r>
              <w:rPr>
                <w:noProof/>
                <w:webHidden/>
              </w:rPr>
              <w:tab/>
            </w:r>
            <w:r>
              <w:rPr>
                <w:noProof/>
                <w:webHidden/>
              </w:rPr>
              <w:fldChar w:fldCharType="begin"/>
            </w:r>
            <w:r>
              <w:rPr>
                <w:noProof/>
                <w:webHidden/>
              </w:rPr>
              <w:instrText xml:space="preserve"> PAGEREF _Toc526784773 \h </w:instrText>
            </w:r>
            <w:r>
              <w:rPr>
                <w:noProof/>
                <w:webHidden/>
              </w:rPr>
            </w:r>
            <w:r>
              <w:rPr>
                <w:noProof/>
                <w:webHidden/>
              </w:rPr>
              <w:fldChar w:fldCharType="separate"/>
            </w:r>
            <w:r w:rsidR="00EE4B6E">
              <w:rPr>
                <w:noProof/>
                <w:webHidden/>
              </w:rPr>
              <w:t>7</w:t>
            </w:r>
            <w:r>
              <w:rPr>
                <w:noProof/>
                <w:webHidden/>
              </w:rPr>
              <w:fldChar w:fldCharType="end"/>
            </w:r>
          </w:hyperlink>
        </w:p>
        <w:p w14:paraId="69C5F430" w14:textId="7CB1A5E7" w:rsidR="00C04F71" w:rsidRDefault="00C04F71">
          <w:pPr>
            <w:pStyle w:val="Innehll2"/>
            <w:tabs>
              <w:tab w:val="left" w:pos="878"/>
            </w:tabs>
            <w:rPr>
              <w:smallCaps w:val="0"/>
              <w:noProof/>
            </w:rPr>
          </w:pPr>
          <w:hyperlink w:anchor="_Toc526784774" w:history="1">
            <w:r w:rsidRPr="00A109BE">
              <w:rPr>
                <w:rStyle w:val="Hyperlnk"/>
                <w:noProof/>
                <w14:scene3d>
                  <w14:camera w14:prst="orthographicFront"/>
                  <w14:lightRig w14:rig="threePt" w14:dir="t">
                    <w14:rot w14:lat="0" w14:lon="0" w14:rev="0"/>
                  </w14:lightRig>
                </w14:scene3d>
              </w:rPr>
              <w:t>4.4</w:t>
            </w:r>
            <w:r>
              <w:rPr>
                <w:smallCaps w:val="0"/>
                <w:noProof/>
              </w:rPr>
              <w:tab/>
            </w:r>
            <w:r w:rsidRPr="00A109BE">
              <w:rPr>
                <w:rStyle w:val="Hyperlnk"/>
                <w:noProof/>
              </w:rPr>
              <w:t>Twitter-möjlighet från Twitters API</w:t>
            </w:r>
            <w:r>
              <w:rPr>
                <w:noProof/>
                <w:webHidden/>
              </w:rPr>
              <w:tab/>
            </w:r>
            <w:r>
              <w:rPr>
                <w:noProof/>
                <w:webHidden/>
              </w:rPr>
              <w:fldChar w:fldCharType="begin"/>
            </w:r>
            <w:r>
              <w:rPr>
                <w:noProof/>
                <w:webHidden/>
              </w:rPr>
              <w:instrText xml:space="preserve"> PAGEREF _Toc526784774 \h </w:instrText>
            </w:r>
            <w:r>
              <w:rPr>
                <w:noProof/>
                <w:webHidden/>
              </w:rPr>
            </w:r>
            <w:r>
              <w:rPr>
                <w:noProof/>
                <w:webHidden/>
              </w:rPr>
              <w:fldChar w:fldCharType="separate"/>
            </w:r>
            <w:r w:rsidR="00EE4B6E">
              <w:rPr>
                <w:noProof/>
                <w:webHidden/>
              </w:rPr>
              <w:t>7</w:t>
            </w:r>
            <w:r>
              <w:rPr>
                <w:noProof/>
                <w:webHidden/>
              </w:rPr>
              <w:fldChar w:fldCharType="end"/>
            </w:r>
          </w:hyperlink>
        </w:p>
        <w:p w14:paraId="6A35BB43" w14:textId="36F22070" w:rsidR="00C04F71" w:rsidRDefault="00C04F71">
          <w:pPr>
            <w:pStyle w:val="Innehll3"/>
            <w:tabs>
              <w:tab w:val="left" w:pos="1325"/>
            </w:tabs>
            <w:rPr>
              <w:smallCaps w:val="0"/>
              <w:noProof/>
            </w:rPr>
          </w:pPr>
          <w:hyperlink w:anchor="_Toc526784775" w:history="1">
            <w:r w:rsidRPr="00A109BE">
              <w:rPr>
                <w:rStyle w:val="Hyperlnk"/>
                <w:noProof/>
              </w:rPr>
              <w:t>4.4.1</w:t>
            </w:r>
            <w:r>
              <w:rPr>
                <w:smallCaps w:val="0"/>
                <w:noProof/>
              </w:rPr>
              <w:tab/>
            </w:r>
            <w:r w:rsidRPr="00A109BE">
              <w:rPr>
                <w:rStyle w:val="Hyperlnk"/>
                <w:noProof/>
              </w:rPr>
              <w:t>Twitters API</w:t>
            </w:r>
            <w:r>
              <w:rPr>
                <w:noProof/>
                <w:webHidden/>
              </w:rPr>
              <w:tab/>
            </w:r>
            <w:r>
              <w:rPr>
                <w:noProof/>
                <w:webHidden/>
              </w:rPr>
              <w:fldChar w:fldCharType="begin"/>
            </w:r>
            <w:r>
              <w:rPr>
                <w:noProof/>
                <w:webHidden/>
              </w:rPr>
              <w:instrText xml:space="preserve"> PAGEREF _Toc526784775 \h </w:instrText>
            </w:r>
            <w:r>
              <w:rPr>
                <w:noProof/>
                <w:webHidden/>
              </w:rPr>
            </w:r>
            <w:r>
              <w:rPr>
                <w:noProof/>
                <w:webHidden/>
              </w:rPr>
              <w:fldChar w:fldCharType="separate"/>
            </w:r>
            <w:r w:rsidR="00EE4B6E">
              <w:rPr>
                <w:noProof/>
                <w:webHidden/>
              </w:rPr>
              <w:t>7</w:t>
            </w:r>
            <w:r>
              <w:rPr>
                <w:noProof/>
                <w:webHidden/>
              </w:rPr>
              <w:fldChar w:fldCharType="end"/>
            </w:r>
          </w:hyperlink>
        </w:p>
        <w:p w14:paraId="2A5DF3C6" w14:textId="21F0D81A" w:rsidR="00C04F71" w:rsidRDefault="00C04F71">
          <w:pPr>
            <w:pStyle w:val="Innehll2"/>
            <w:tabs>
              <w:tab w:val="left" w:pos="878"/>
            </w:tabs>
            <w:rPr>
              <w:smallCaps w:val="0"/>
              <w:noProof/>
            </w:rPr>
          </w:pPr>
          <w:hyperlink w:anchor="_Toc526784776" w:history="1">
            <w:r w:rsidRPr="00A109BE">
              <w:rPr>
                <w:rStyle w:val="Hyperlnk"/>
                <w:noProof/>
                <w14:scene3d>
                  <w14:camera w14:prst="orthographicFront"/>
                  <w14:lightRig w14:rig="threePt" w14:dir="t">
                    <w14:rot w14:lat="0" w14:lon="0" w14:rev="0"/>
                  </w14:lightRig>
                </w14:scene3d>
              </w:rPr>
              <w:t>4.5</w:t>
            </w:r>
            <w:r>
              <w:rPr>
                <w:smallCaps w:val="0"/>
                <w:noProof/>
              </w:rPr>
              <w:tab/>
            </w:r>
            <w:r w:rsidRPr="00A109BE">
              <w:rPr>
                <w:rStyle w:val="Hyperlnk"/>
                <w:noProof/>
              </w:rPr>
              <w:t>Output</w:t>
            </w:r>
            <w:r>
              <w:rPr>
                <w:noProof/>
                <w:webHidden/>
              </w:rPr>
              <w:tab/>
            </w:r>
            <w:r>
              <w:rPr>
                <w:noProof/>
                <w:webHidden/>
              </w:rPr>
              <w:fldChar w:fldCharType="begin"/>
            </w:r>
            <w:r>
              <w:rPr>
                <w:noProof/>
                <w:webHidden/>
              </w:rPr>
              <w:instrText xml:space="preserve"> PAGEREF _Toc526784776 \h </w:instrText>
            </w:r>
            <w:r>
              <w:rPr>
                <w:noProof/>
                <w:webHidden/>
              </w:rPr>
            </w:r>
            <w:r>
              <w:rPr>
                <w:noProof/>
                <w:webHidden/>
              </w:rPr>
              <w:fldChar w:fldCharType="separate"/>
            </w:r>
            <w:r w:rsidR="00EE4B6E">
              <w:rPr>
                <w:noProof/>
                <w:webHidden/>
              </w:rPr>
              <w:t>8</w:t>
            </w:r>
            <w:r>
              <w:rPr>
                <w:noProof/>
                <w:webHidden/>
              </w:rPr>
              <w:fldChar w:fldCharType="end"/>
            </w:r>
          </w:hyperlink>
        </w:p>
        <w:p w14:paraId="715DC520" w14:textId="093B7E28" w:rsidR="00C04F71" w:rsidRDefault="00C04F71">
          <w:pPr>
            <w:pStyle w:val="Innehll3"/>
            <w:tabs>
              <w:tab w:val="left" w:pos="1325"/>
            </w:tabs>
            <w:rPr>
              <w:smallCaps w:val="0"/>
              <w:noProof/>
            </w:rPr>
          </w:pPr>
          <w:hyperlink w:anchor="_Toc526784777" w:history="1">
            <w:r w:rsidRPr="00A109BE">
              <w:rPr>
                <w:rStyle w:val="Hyperlnk"/>
                <w:noProof/>
              </w:rPr>
              <w:t>4.5.1</w:t>
            </w:r>
            <w:r>
              <w:rPr>
                <w:smallCaps w:val="0"/>
                <w:noProof/>
              </w:rPr>
              <w:tab/>
            </w:r>
            <w:r w:rsidRPr="00A109BE">
              <w:rPr>
                <w:rStyle w:val="Hyperlnk"/>
                <w:noProof/>
              </w:rPr>
              <w:t>Publicera HTML</w:t>
            </w:r>
            <w:r>
              <w:rPr>
                <w:noProof/>
                <w:webHidden/>
              </w:rPr>
              <w:tab/>
            </w:r>
            <w:r>
              <w:rPr>
                <w:noProof/>
                <w:webHidden/>
              </w:rPr>
              <w:fldChar w:fldCharType="begin"/>
            </w:r>
            <w:r>
              <w:rPr>
                <w:noProof/>
                <w:webHidden/>
              </w:rPr>
              <w:instrText xml:space="preserve"> PAGEREF _Toc526784777 \h </w:instrText>
            </w:r>
            <w:r>
              <w:rPr>
                <w:noProof/>
                <w:webHidden/>
              </w:rPr>
            </w:r>
            <w:r>
              <w:rPr>
                <w:noProof/>
                <w:webHidden/>
              </w:rPr>
              <w:fldChar w:fldCharType="separate"/>
            </w:r>
            <w:r w:rsidR="00EE4B6E">
              <w:rPr>
                <w:noProof/>
                <w:webHidden/>
              </w:rPr>
              <w:t>8</w:t>
            </w:r>
            <w:r>
              <w:rPr>
                <w:noProof/>
                <w:webHidden/>
              </w:rPr>
              <w:fldChar w:fldCharType="end"/>
            </w:r>
          </w:hyperlink>
        </w:p>
        <w:p w14:paraId="3560406E" w14:textId="652234D8" w:rsidR="00C04F71" w:rsidRDefault="00C04F71">
          <w:pPr>
            <w:pStyle w:val="Innehll3"/>
            <w:tabs>
              <w:tab w:val="left" w:pos="1325"/>
            </w:tabs>
            <w:rPr>
              <w:smallCaps w:val="0"/>
              <w:noProof/>
            </w:rPr>
          </w:pPr>
          <w:hyperlink w:anchor="_Toc526784778" w:history="1">
            <w:r w:rsidRPr="00A109BE">
              <w:rPr>
                <w:rStyle w:val="Hyperlnk"/>
                <w:noProof/>
              </w:rPr>
              <w:t>4.5.2</w:t>
            </w:r>
            <w:r>
              <w:rPr>
                <w:smallCaps w:val="0"/>
                <w:noProof/>
              </w:rPr>
              <w:tab/>
            </w:r>
            <w:r w:rsidRPr="00A109BE">
              <w:rPr>
                <w:rStyle w:val="Hyperlnk"/>
                <w:noProof/>
              </w:rPr>
              <w:t>Meddelanden</w:t>
            </w:r>
            <w:r>
              <w:rPr>
                <w:noProof/>
                <w:webHidden/>
              </w:rPr>
              <w:tab/>
            </w:r>
            <w:r>
              <w:rPr>
                <w:noProof/>
                <w:webHidden/>
              </w:rPr>
              <w:fldChar w:fldCharType="begin"/>
            </w:r>
            <w:r>
              <w:rPr>
                <w:noProof/>
                <w:webHidden/>
              </w:rPr>
              <w:instrText xml:space="preserve"> PAGEREF _Toc526784778 \h </w:instrText>
            </w:r>
            <w:r>
              <w:rPr>
                <w:noProof/>
                <w:webHidden/>
              </w:rPr>
            </w:r>
            <w:r>
              <w:rPr>
                <w:noProof/>
                <w:webHidden/>
              </w:rPr>
              <w:fldChar w:fldCharType="separate"/>
            </w:r>
            <w:r w:rsidR="00EE4B6E">
              <w:rPr>
                <w:noProof/>
                <w:webHidden/>
              </w:rPr>
              <w:t>8</w:t>
            </w:r>
            <w:r>
              <w:rPr>
                <w:noProof/>
                <w:webHidden/>
              </w:rPr>
              <w:fldChar w:fldCharType="end"/>
            </w:r>
          </w:hyperlink>
        </w:p>
        <w:p w14:paraId="489493B4" w14:textId="2919E613" w:rsidR="00C04F71" w:rsidRDefault="00C04F71">
          <w:pPr>
            <w:pStyle w:val="Innehll2"/>
            <w:tabs>
              <w:tab w:val="left" w:pos="878"/>
            </w:tabs>
            <w:rPr>
              <w:smallCaps w:val="0"/>
              <w:noProof/>
            </w:rPr>
          </w:pPr>
          <w:hyperlink w:anchor="_Toc526784779" w:history="1">
            <w:r w:rsidRPr="00A109BE">
              <w:rPr>
                <w:rStyle w:val="Hyperlnk"/>
                <w:noProof/>
                <w14:scene3d>
                  <w14:camera w14:prst="orthographicFront"/>
                  <w14:lightRig w14:rig="threePt" w14:dir="t">
                    <w14:rot w14:lat="0" w14:lon="0" w14:rev="0"/>
                  </w14:lightRig>
                </w14:scene3d>
              </w:rPr>
              <w:t>4.6</w:t>
            </w:r>
            <w:r>
              <w:rPr>
                <w:smallCaps w:val="0"/>
                <w:noProof/>
              </w:rPr>
              <w:tab/>
            </w:r>
            <w:r w:rsidRPr="00A109BE">
              <w:rPr>
                <w:rStyle w:val="Hyperlnk"/>
                <w:noProof/>
              </w:rPr>
              <w:t>Teknisk lösning</w:t>
            </w:r>
            <w:r>
              <w:rPr>
                <w:noProof/>
                <w:webHidden/>
              </w:rPr>
              <w:tab/>
            </w:r>
            <w:r>
              <w:rPr>
                <w:noProof/>
                <w:webHidden/>
              </w:rPr>
              <w:fldChar w:fldCharType="begin"/>
            </w:r>
            <w:r>
              <w:rPr>
                <w:noProof/>
                <w:webHidden/>
              </w:rPr>
              <w:instrText xml:space="preserve"> PAGEREF _Toc526784779 \h </w:instrText>
            </w:r>
            <w:r>
              <w:rPr>
                <w:noProof/>
                <w:webHidden/>
              </w:rPr>
            </w:r>
            <w:r>
              <w:rPr>
                <w:noProof/>
                <w:webHidden/>
              </w:rPr>
              <w:fldChar w:fldCharType="separate"/>
            </w:r>
            <w:r w:rsidR="00EE4B6E">
              <w:rPr>
                <w:noProof/>
                <w:webHidden/>
              </w:rPr>
              <w:t>8</w:t>
            </w:r>
            <w:r>
              <w:rPr>
                <w:noProof/>
                <w:webHidden/>
              </w:rPr>
              <w:fldChar w:fldCharType="end"/>
            </w:r>
          </w:hyperlink>
        </w:p>
        <w:p w14:paraId="06F32EC5" w14:textId="3FBAA9BC" w:rsidR="00C04F71" w:rsidRDefault="00C04F71">
          <w:pPr>
            <w:pStyle w:val="Innehll3"/>
            <w:tabs>
              <w:tab w:val="left" w:pos="1325"/>
            </w:tabs>
            <w:rPr>
              <w:smallCaps w:val="0"/>
              <w:noProof/>
            </w:rPr>
          </w:pPr>
          <w:hyperlink w:anchor="_Toc526784780" w:history="1">
            <w:r w:rsidRPr="00A109BE">
              <w:rPr>
                <w:rStyle w:val="Hyperlnk"/>
                <w:noProof/>
              </w:rPr>
              <w:t>4.6.1</w:t>
            </w:r>
            <w:r>
              <w:rPr>
                <w:smallCaps w:val="0"/>
                <w:noProof/>
              </w:rPr>
              <w:tab/>
            </w:r>
            <w:r w:rsidRPr="00A109BE">
              <w:rPr>
                <w:rStyle w:val="Hyperlnk"/>
                <w:noProof/>
              </w:rPr>
              <w:t>JavaFx</w:t>
            </w:r>
            <w:r>
              <w:rPr>
                <w:noProof/>
                <w:webHidden/>
              </w:rPr>
              <w:tab/>
            </w:r>
            <w:r>
              <w:rPr>
                <w:noProof/>
                <w:webHidden/>
              </w:rPr>
              <w:fldChar w:fldCharType="begin"/>
            </w:r>
            <w:r>
              <w:rPr>
                <w:noProof/>
                <w:webHidden/>
              </w:rPr>
              <w:instrText xml:space="preserve"> PAGEREF _Toc526784780 \h </w:instrText>
            </w:r>
            <w:r>
              <w:rPr>
                <w:noProof/>
                <w:webHidden/>
              </w:rPr>
            </w:r>
            <w:r>
              <w:rPr>
                <w:noProof/>
                <w:webHidden/>
              </w:rPr>
              <w:fldChar w:fldCharType="separate"/>
            </w:r>
            <w:r w:rsidR="00EE4B6E">
              <w:rPr>
                <w:noProof/>
                <w:webHidden/>
              </w:rPr>
              <w:t>8</w:t>
            </w:r>
            <w:r>
              <w:rPr>
                <w:noProof/>
                <w:webHidden/>
              </w:rPr>
              <w:fldChar w:fldCharType="end"/>
            </w:r>
          </w:hyperlink>
        </w:p>
        <w:p w14:paraId="3A55EEE5" w14:textId="7DDDBEA5" w:rsidR="00C04F71" w:rsidRDefault="00C04F71">
          <w:pPr>
            <w:pStyle w:val="Innehll3"/>
            <w:tabs>
              <w:tab w:val="left" w:pos="1325"/>
            </w:tabs>
            <w:rPr>
              <w:smallCaps w:val="0"/>
              <w:noProof/>
            </w:rPr>
          </w:pPr>
          <w:hyperlink w:anchor="_Toc526784781" w:history="1">
            <w:r w:rsidRPr="00A109BE">
              <w:rPr>
                <w:rStyle w:val="Hyperlnk"/>
                <w:noProof/>
              </w:rPr>
              <w:t>4.6.2</w:t>
            </w:r>
            <w:r>
              <w:rPr>
                <w:smallCaps w:val="0"/>
                <w:noProof/>
              </w:rPr>
              <w:tab/>
            </w:r>
            <w:r w:rsidRPr="00A109BE">
              <w:rPr>
                <w:rStyle w:val="Hyperlnk"/>
                <w:noProof/>
              </w:rPr>
              <w:t>Utvecklingsmiljö och utvecklingsverktyg</w:t>
            </w:r>
            <w:r>
              <w:rPr>
                <w:noProof/>
                <w:webHidden/>
              </w:rPr>
              <w:tab/>
            </w:r>
            <w:r>
              <w:rPr>
                <w:noProof/>
                <w:webHidden/>
              </w:rPr>
              <w:fldChar w:fldCharType="begin"/>
            </w:r>
            <w:r>
              <w:rPr>
                <w:noProof/>
                <w:webHidden/>
              </w:rPr>
              <w:instrText xml:space="preserve"> PAGEREF _Toc526784781 \h </w:instrText>
            </w:r>
            <w:r>
              <w:rPr>
                <w:noProof/>
                <w:webHidden/>
              </w:rPr>
            </w:r>
            <w:r>
              <w:rPr>
                <w:noProof/>
                <w:webHidden/>
              </w:rPr>
              <w:fldChar w:fldCharType="separate"/>
            </w:r>
            <w:r w:rsidR="00EE4B6E">
              <w:rPr>
                <w:noProof/>
                <w:webHidden/>
              </w:rPr>
              <w:t>9</w:t>
            </w:r>
            <w:r>
              <w:rPr>
                <w:noProof/>
                <w:webHidden/>
              </w:rPr>
              <w:fldChar w:fldCharType="end"/>
            </w:r>
          </w:hyperlink>
        </w:p>
        <w:p w14:paraId="0DBA8AEE" w14:textId="59D4B36E" w:rsidR="00C04F71" w:rsidRDefault="00C04F71">
          <w:pPr>
            <w:pStyle w:val="Innehll3"/>
            <w:tabs>
              <w:tab w:val="left" w:pos="1325"/>
            </w:tabs>
            <w:rPr>
              <w:smallCaps w:val="0"/>
              <w:noProof/>
            </w:rPr>
          </w:pPr>
          <w:hyperlink w:anchor="_Toc526784782" w:history="1">
            <w:r w:rsidRPr="00A109BE">
              <w:rPr>
                <w:rStyle w:val="Hyperlnk"/>
                <w:noProof/>
              </w:rPr>
              <w:t>4.6.3</w:t>
            </w:r>
            <w:r>
              <w:rPr>
                <w:smallCaps w:val="0"/>
                <w:noProof/>
              </w:rPr>
              <w:tab/>
            </w:r>
            <w:r w:rsidRPr="00A109BE">
              <w:rPr>
                <w:rStyle w:val="Hyperlnk"/>
                <w:noProof/>
              </w:rPr>
              <w:t>Felhantering</w:t>
            </w:r>
            <w:r>
              <w:rPr>
                <w:noProof/>
                <w:webHidden/>
              </w:rPr>
              <w:tab/>
            </w:r>
            <w:r>
              <w:rPr>
                <w:noProof/>
                <w:webHidden/>
              </w:rPr>
              <w:fldChar w:fldCharType="begin"/>
            </w:r>
            <w:r>
              <w:rPr>
                <w:noProof/>
                <w:webHidden/>
              </w:rPr>
              <w:instrText xml:space="preserve"> PAGEREF _Toc526784782 \h </w:instrText>
            </w:r>
            <w:r>
              <w:rPr>
                <w:noProof/>
                <w:webHidden/>
              </w:rPr>
            </w:r>
            <w:r>
              <w:rPr>
                <w:noProof/>
                <w:webHidden/>
              </w:rPr>
              <w:fldChar w:fldCharType="separate"/>
            </w:r>
            <w:r w:rsidR="00EE4B6E">
              <w:rPr>
                <w:noProof/>
                <w:webHidden/>
              </w:rPr>
              <w:t>9</w:t>
            </w:r>
            <w:r>
              <w:rPr>
                <w:noProof/>
                <w:webHidden/>
              </w:rPr>
              <w:fldChar w:fldCharType="end"/>
            </w:r>
          </w:hyperlink>
        </w:p>
        <w:p w14:paraId="487087BB" w14:textId="70506B56" w:rsidR="00C04F71" w:rsidRDefault="00C04F71">
          <w:pPr>
            <w:pStyle w:val="Innehll4"/>
            <w:tabs>
              <w:tab w:val="left" w:pos="1540"/>
            </w:tabs>
            <w:rPr>
              <w:smallCaps w:val="0"/>
              <w:noProof/>
            </w:rPr>
          </w:pPr>
          <w:hyperlink w:anchor="_Toc526784783" w:history="1">
            <w:r w:rsidRPr="00A109BE">
              <w:rPr>
                <w:rStyle w:val="Hyperlnk"/>
                <w:noProof/>
              </w:rPr>
              <w:t>4.6.3.1</w:t>
            </w:r>
            <w:r>
              <w:rPr>
                <w:smallCaps w:val="0"/>
                <w:noProof/>
              </w:rPr>
              <w:tab/>
            </w:r>
            <w:r w:rsidRPr="00A109BE">
              <w:rPr>
                <w:rStyle w:val="Hyperlnk"/>
                <w:noProof/>
              </w:rPr>
              <w:t>Regler</w:t>
            </w:r>
            <w:r>
              <w:rPr>
                <w:noProof/>
                <w:webHidden/>
              </w:rPr>
              <w:tab/>
            </w:r>
            <w:r>
              <w:rPr>
                <w:noProof/>
                <w:webHidden/>
              </w:rPr>
              <w:fldChar w:fldCharType="begin"/>
            </w:r>
            <w:r>
              <w:rPr>
                <w:noProof/>
                <w:webHidden/>
              </w:rPr>
              <w:instrText xml:space="preserve"> PAGEREF _Toc526784783 \h </w:instrText>
            </w:r>
            <w:r>
              <w:rPr>
                <w:noProof/>
                <w:webHidden/>
              </w:rPr>
            </w:r>
            <w:r>
              <w:rPr>
                <w:noProof/>
                <w:webHidden/>
              </w:rPr>
              <w:fldChar w:fldCharType="separate"/>
            </w:r>
            <w:r w:rsidR="00EE4B6E">
              <w:rPr>
                <w:noProof/>
                <w:webHidden/>
              </w:rPr>
              <w:t>9</w:t>
            </w:r>
            <w:r>
              <w:rPr>
                <w:noProof/>
                <w:webHidden/>
              </w:rPr>
              <w:fldChar w:fldCharType="end"/>
            </w:r>
          </w:hyperlink>
        </w:p>
        <w:p w14:paraId="2013DE69" w14:textId="2B15E6B9" w:rsidR="00C04F71" w:rsidRDefault="00C04F71">
          <w:pPr>
            <w:pStyle w:val="Innehll4"/>
            <w:tabs>
              <w:tab w:val="left" w:pos="1540"/>
            </w:tabs>
            <w:rPr>
              <w:smallCaps w:val="0"/>
              <w:noProof/>
            </w:rPr>
          </w:pPr>
          <w:hyperlink w:anchor="_Toc526784784" w:history="1">
            <w:r w:rsidRPr="00A109BE">
              <w:rPr>
                <w:rStyle w:val="Hyperlnk"/>
                <w:noProof/>
              </w:rPr>
              <w:t>4.6.3.2</w:t>
            </w:r>
            <w:r>
              <w:rPr>
                <w:smallCaps w:val="0"/>
                <w:noProof/>
              </w:rPr>
              <w:tab/>
            </w:r>
            <w:r w:rsidRPr="00A109BE">
              <w:rPr>
                <w:rStyle w:val="Hyperlnk"/>
                <w:noProof/>
              </w:rPr>
              <w:t>Dataformatering</w:t>
            </w:r>
            <w:r>
              <w:rPr>
                <w:noProof/>
                <w:webHidden/>
              </w:rPr>
              <w:tab/>
            </w:r>
            <w:r>
              <w:rPr>
                <w:noProof/>
                <w:webHidden/>
              </w:rPr>
              <w:fldChar w:fldCharType="begin"/>
            </w:r>
            <w:r>
              <w:rPr>
                <w:noProof/>
                <w:webHidden/>
              </w:rPr>
              <w:instrText xml:space="preserve"> PAGEREF _Toc526784784 \h </w:instrText>
            </w:r>
            <w:r>
              <w:rPr>
                <w:noProof/>
                <w:webHidden/>
              </w:rPr>
            </w:r>
            <w:r>
              <w:rPr>
                <w:noProof/>
                <w:webHidden/>
              </w:rPr>
              <w:fldChar w:fldCharType="separate"/>
            </w:r>
            <w:r w:rsidR="00EE4B6E">
              <w:rPr>
                <w:noProof/>
                <w:webHidden/>
              </w:rPr>
              <w:t>9</w:t>
            </w:r>
            <w:r>
              <w:rPr>
                <w:noProof/>
                <w:webHidden/>
              </w:rPr>
              <w:fldChar w:fldCharType="end"/>
            </w:r>
          </w:hyperlink>
        </w:p>
        <w:p w14:paraId="354834F1" w14:textId="134AECD3" w:rsidR="00C04F71" w:rsidRDefault="00C04F71">
          <w:pPr>
            <w:pStyle w:val="Innehll2"/>
            <w:tabs>
              <w:tab w:val="left" w:pos="878"/>
            </w:tabs>
            <w:rPr>
              <w:smallCaps w:val="0"/>
              <w:noProof/>
            </w:rPr>
          </w:pPr>
          <w:hyperlink w:anchor="_Toc526784785" w:history="1">
            <w:r w:rsidRPr="00A109BE">
              <w:rPr>
                <w:rStyle w:val="Hyperlnk"/>
                <w:noProof/>
                <w14:scene3d>
                  <w14:camera w14:prst="orthographicFront"/>
                  <w14:lightRig w14:rig="threePt" w14:dir="t">
                    <w14:rot w14:lat="0" w14:lon="0" w14:rev="0"/>
                  </w14:lightRig>
                </w14:scene3d>
              </w:rPr>
              <w:t>4.7</w:t>
            </w:r>
            <w:r>
              <w:rPr>
                <w:smallCaps w:val="0"/>
                <w:noProof/>
              </w:rPr>
              <w:tab/>
            </w:r>
            <w:r w:rsidRPr="00A109BE">
              <w:rPr>
                <w:rStyle w:val="Hyperlnk"/>
                <w:noProof/>
              </w:rPr>
              <w:t>Säkerhet</w:t>
            </w:r>
            <w:r>
              <w:rPr>
                <w:noProof/>
                <w:webHidden/>
              </w:rPr>
              <w:tab/>
            </w:r>
            <w:r>
              <w:rPr>
                <w:noProof/>
                <w:webHidden/>
              </w:rPr>
              <w:fldChar w:fldCharType="begin"/>
            </w:r>
            <w:r>
              <w:rPr>
                <w:noProof/>
                <w:webHidden/>
              </w:rPr>
              <w:instrText xml:space="preserve"> PAGEREF _Toc526784785 \h </w:instrText>
            </w:r>
            <w:r>
              <w:rPr>
                <w:noProof/>
                <w:webHidden/>
              </w:rPr>
            </w:r>
            <w:r>
              <w:rPr>
                <w:noProof/>
                <w:webHidden/>
              </w:rPr>
              <w:fldChar w:fldCharType="separate"/>
            </w:r>
            <w:r w:rsidR="00EE4B6E">
              <w:rPr>
                <w:noProof/>
                <w:webHidden/>
              </w:rPr>
              <w:t>9</w:t>
            </w:r>
            <w:r>
              <w:rPr>
                <w:noProof/>
                <w:webHidden/>
              </w:rPr>
              <w:fldChar w:fldCharType="end"/>
            </w:r>
          </w:hyperlink>
        </w:p>
        <w:p w14:paraId="2E23D060" w14:textId="1A63B9C6" w:rsidR="00C04F71" w:rsidRDefault="00C04F71">
          <w:pPr>
            <w:pStyle w:val="Innehll3"/>
            <w:tabs>
              <w:tab w:val="left" w:pos="1325"/>
            </w:tabs>
            <w:rPr>
              <w:smallCaps w:val="0"/>
              <w:noProof/>
            </w:rPr>
          </w:pPr>
          <w:hyperlink w:anchor="_Toc526784786" w:history="1">
            <w:r w:rsidRPr="00A109BE">
              <w:rPr>
                <w:rStyle w:val="Hyperlnk"/>
                <w:noProof/>
              </w:rPr>
              <w:t>4.7.1</w:t>
            </w:r>
            <w:r>
              <w:rPr>
                <w:smallCaps w:val="0"/>
                <w:noProof/>
              </w:rPr>
              <w:tab/>
            </w:r>
            <w:r w:rsidRPr="00A109BE">
              <w:rPr>
                <w:rStyle w:val="Hyperlnk"/>
                <w:noProof/>
              </w:rPr>
              <w:t>Autenticiering</w:t>
            </w:r>
            <w:r>
              <w:rPr>
                <w:noProof/>
                <w:webHidden/>
              </w:rPr>
              <w:tab/>
            </w:r>
            <w:r>
              <w:rPr>
                <w:noProof/>
                <w:webHidden/>
              </w:rPr>
              <w:fldChar w:fldCharType="begin"/>
            </w:r>
            <w:r>
              <w:rPr>
                <w:noProof/>
                <w:webHidden/>
              </w:rPr>
              <w:instrText xml:space="preserve"> PAGEREF _Toc526784786 \h </w:instrText>
            </w:r>
            <w:r>
              <w:rPr>
                <w:noProof/>
                <w:webHidden/>
              </w:rPr>
            </w:r>
            <w:r>
              <w:rPr>
                <w:noProof/>
                <w:webHidden/>
              </w:rPr>
              <w:fldChar w:fldCharType="separate"/>
            </w:r>
            <w:r w:rsidR="00EE4B6E">
              <w:rPr>
                <w:noProof/>
                <w:webHidden/>
              </w:rPr>
              <w:t>9</w:t>
            </w:r>
            <w:r>
              <w:rPr>
                <w:noProof/>
                <w:webHidden/>
              </w:rPr>
              <w:fldChar w:fldCharType="end"/>
            </w:r>
          </w:hyperlink>
        </w:p>
        <w:p w14:paraId="2EFDD003" w14:textId="26BABA92" w:rsidR="00C04F71" w:rsidRDefault="00C04F71">
          <w:pPr>
            <w:pStyle w:val="Innehll3"/>
            <w:tabs>
              <w:tab w:val="left" w:pos="1325"/>
            </w:tabs>
            <w:rPr>
              <w:smallCaps w:val="0"/>
              <w:noProof/>
            </w:rPr>
          </w:pPr>
          <w:hyperlink w:anchor="_Toc526784787" w:history="1">
            <w:r w:rsidRPr="00A109BE">
              <w:rPr>
                <w:rStyle w:val="Hyperlnk"/>
                <w:noProof/>
              </w:rPr>
              <w:t>4.7.2</w:t>
            </w:r>
            <w:r>
              <w:rPr>
                <w:smallCaps w:val="0"/>
                <w:noProof/>
              </w:rPr>
              <w:tab/>
            </w:r>
            <w:r w:rsidRPr="00A109BE">
              <w:rPr>
                <w:rStyle w:val="Hyperlnk"/>
                <w:noProof/>
              </w:rPr>
              <w:t>Dataexponering</w:t>
            </w:r>
            <w:r>
              <w:rPr>
                <w:noProof/>
                <w:webHidden/>
              </w:rPr>
              <w:tab/>
            </w:r>
            <w:r>
              <w:rPr>
                <w:noProof/>
                <w:webHidden/>
              </w:rPr>
              <w:fldChar w:fldCharType="begin"/>
            </w:r>
            <w:r>
              <w:rPr>
                <w:noProof/>
                <w:webHidden/>
              </w:rPr>
              <w:instrText xml:space="preserve"> PAGEREF _Toc526784787 \h </w:instrText>
            </w:r>
            <w:r>
              <w:rPr>
                <w:noProof/>
                <w:webHidden/>
              </w:rPr>
            </w:r>
            <w:r>
              <w:rPr>
                <w:noProof/>
                <w:webHidden/>
              </w:rPr>
              <w:fldChar w:fldCharType="separate"/>
            </w:r>
            <w:r w:rsidR="00EE4B6E">
              <w:rPr>
                <w:noProof/>
                <w:webHidden/>
              </w:rPr>
              <w:t>9</w:t>
            </w:r>
            <w:r>
              <w:rPr>
                <w:noProof/>
                <w:webHidden/>
              </w:rPr>
              <w:fldChar w:fldCharType="end"/>
            </w:r>
          </w:hyperlink>
        </w:p>
        <w:p w14:paraId="5A21D476" w14:textId="24C9CE47" w:rsidR="00C04F71" w:rsidRDefault="00C04F71">
          <w:pPr>
            <w:pStyle w:val="Innehll3"/>
            <w:tabs>
              <w:tab w:val="left" w:pos="1325"/>
            </w:tabs>
            <w:rPr>
              <w:smallCaps w:val="0"/>
              <w:noProof/>
            </w:rPr>
          </w:pPr>
          <w:hyperlink w:anchor="_Toc526784788" w:history="1">
            <w:r w:rsidRPr="00A109BE">
              <w:rPr>
                <w:rStyle w:val="Hyperlnk"/>
                <w:noProof/>
              </w:rPr>
              <w:t>4.7.3</w:t>
            </w:r>
            <w:r>
              <w:rPr>
                <w:smallCaps w:val="0"/>
                <w:noProof/>
              </w:rPr>
              <w:tab/>
            </w:r>
            <w:r w:rsidRPr="00A109BE">
              <w:rPr>
                <w:rStyle w:val="Hyperlnk"/>
                <w:noProof/>
              </w:rPr>
              <w:t>Validering</w:t>
            </w:r>
            <w:r>
              <w:rPr>
                <w:noProof/>
                <w:webHidden/>
              </w:rPr>
              <w:tab/>
            </w:r>
            <w:r>
              <w:rPr>
                <w:noProof/>
                <w:webHidden/>
              </w:rPr>
              <w:fldChar w:fldCharType="begin"/>
            </w:r>
            <w:r>
              <w:rPr>
                <w:noProof/>
                <w:webHidden/>
              </w:rPr>
              <w:instrText xml:space="preserve"> PAGEREF _Toc526784788 \h </w:instrText>
            </w:r>
            <w:r>
              <w:rPr>
                <w:noProof/>
                <w:webHidden/>
              </w:rPr>
            </w:r>
            <w:r>
              <w:rPr>
                <w:noProof/>
                <w:webHidden/>
              </w:rPr>
              <w:fldChar w:fldCharType="separate"/>
            </w:r>
            <w:r w:rsidR="00EE4B6E">
              <w:rPr>
                <w:noProof/>
                <w:webHidden/>
              </w:rPr>
              <w:t>9</w:t>
            </w:r>
            <w:r>
              <w:rPr>
                <w:noProof/>
                <w:webHidden/>
              </w:rPr>
              <w:fldChar w:fldCharType="end"/>
            </w:r>
          </w:hyperlink>
        </w:p>
        <w:p w14:paraId="5EE096BF" w14:textId="006283ED" w:rsidR="00C04F71" w:rsidRDefault="00C04F71">
          <w:pPr>
            <w:pStyle w:val="Innehll3"/>
            <w:tabs>
              <w:tab w:val="left" w:pos="1325"/>
            </w:tabs>
            <w:rPr>
              <w:smallCaps w:val="0"/>
              <w:noProof/>
            </w:rPr>
          </w:pPr>
          <w:hyperlink w:anchor="_Toc526784789" w:history="1">
            <w:r w:rsidRPr="00A109BE">
              <w:rPr>
                <w:rStyle w:val="Hyperlnk"/>
                <w:noProof/>
              </w:rPr>
              <w:t>4.7.4</w:t>
            </w:r>
            <w:r>
              <w:rPr>
                <w:smallCaps w:val="0"/>
                <w:noProof/>
              </w:rPr>
              <w:tab/>
            </w:r>
            <w:r w:rsidRPr="00A109BE">
              <w:rPr>
                <w:rStyle w:val="Hyperlnk"/>
                <w:noProof/>
              </w:rPr>
              <w:t>Sårbarheter</w:t>
            </w:r>
            <w:r>
              <w:rPr>
                <w:noProof/>
                <w:webHidden/>
              </w:rPr>
              <w:tab/>
            </w:r>
            <w:r>
              <w:rPr>
                <w:noProof/>
                <w:webHidden/>
              </w:rPr>
              <w:fldChar w:fldCharType="begin"/>
            </w:r>
            <w:r>
              <w:rPr>
                <w:noProof/>
                <w:webHidden/>
              </w:rPr>
              <w:instrText xml:space="preserve"> PAGEREF _Toc526784789 \h </w:instrText>
            </w:r>
            <w:r>
              <w:rPr>
                <w:noProof/>
                <w:webHidden/>
              </w:rPr>
            </w:r>
            <w:r>
              <w:rPr>
                <w:noProof/>
                <w:webHidden/>
              </w:rPr>
              <w:fldChar w:fldCharType="separate"/>
            </w:r>
            <w:r w:rsidR="00EE4B6E">
              <w:rPr>
                <w:noProof/>
                <w:webHidden/>
              </w:rPr>
              <w:t>10</w:t>
            </w:r>
            <w:r>
              <w:rPr>
                <w:noProof/>
                <w:webHidden/>
              </w:rPr>
              <w:fldChar w:fldCharType="end"/>
            </w:r>
          </w:hyperlink>
        </w:p>
        <w:p w14:paraId="6903FC18" w14:textId="66CFC6DF" w:rsidR="00C04F71" w:rsidRDefault="00C04F71">
          <w:pPr>
            <w:pStyle w:val="Innehll1"/>
            <w:tabs>
              <w:tab w:val="left" w:pos="446"/>
            </w:tabs>
            <w:rPr>
              <w:smallCaps w:val="0"/>
              <w:noProof/>
              <w:color w:val="auto"/>
            </w:rPr>
          </w:pPr>
          <w:hyperlink w:anchor="_Toc526784790" w:history="1">
            <w:r w:rsidRPr="00A109BE">
              <w:rPr>
                <w:rStyle w:val="Hyperlnk"/>
                <w:noProof/>
              </w:rPr>
              <w:t>5</w:t>
            </w:r>
            <w:r>
              <w:rPr>
                <w:smallCaps w:val="0"/>
                <w:noProof/>
                <w:color w:val="auto"/>
              </w:rPr>
              <w:tab/>
            </w:r>
            <w:r w:rsidRPr="00A109BE">
              <w:rPr>
                <w:rStyle w:val="Hyperlnk"/>
                <w:noProof/>
              </w:rPr>
              <w:t>Slutsatser/Diskussion</w:t>
            </w:r>
            <w:r>
              <w:rPr>
                <w:noProof/>
                <w:webHidden/>
              </w:rPr>
              <w:tab/>
            </w:r>
            <w:r>
              <w:rPr>
                <w:noProof/>
                <w:webHidden/>
              </w:rPr>
              <w:fldChar w:fldCharType="begin"/>
            </w:r>
            <w:r>
              <w:rPr>
                <w:noProof/>
                <w:webHidden/>
              </w:rPr>
              <w:instrText xml:space="preserve"> PAGEREF _Toc526784790 \h </w:instrText>
            </w:r>
            <w:r>
              <w:rPr>
                <w:noProof/>
                <w:webHidden/>
              </w:rPr>
            </w:r>
            <w:r>
              <w:rPr>
                <w:noProof/>
                <w:webHidden/>
              </w:rPr>
              <w:fldChar w:fldCharType="separate"/>
            </w:r>
            <w:r w:rsidR="00EE4B6E">
              <w:rPr>
                <w:noProof/>
                <w:webHidden/>
              </w:rPr>
              <w:t>10</w:t>
            </w:r>
            <w:r>
              <w:rPr>
                <w:noProof/>
                <w:webHidden/>
              </w:rPr>
              <w:fldChar w:fldCharType="end"/>
            </w:r>
          </w:hyperlink>
        </w:p>
        <w:p w14:paraId="58EB1556" w14:textId="32225E55" w:rsidR="00C04F71" w:rsidRDefault="00C04F71">
          <w:pPr>
            <w:pStyle w:val="Innehll2"/>
            <w:tabs>
              <w:tab w:val="left" w:pos="878"/>
            </w:tabs>
            <w:rPr>
              <w:smallCaps w:val="0"/>
              <w:noProof/>
            </w:rPr>
          </w:pPr>
          <w:hyperlink w:anchor="_Toc526784791" w:history="1">
            <w:r w:rsidRPr="00A109BE">
              <w:rPr>
                <w:rStyle w:val="Hyperlnk"/>
                <w:noProof/>
                <w14:scene3d>
                  <w14:camera w14:prst="orthographicFront"/>
                  <w14:lightRig w14:rig="threePt" w14:dir="t">
                    <w14:rot w14:lat="0" w14:lon="0" w14:rev="0"/>
                  </w14:lightRig>
                </w14:scene3d>
              </w:rPr>
              <w:t>5.1</w:t>
            </w:r>
            <w:r>
              <w:rPr>
                <w:smallCaps w:val="0"/>
                <w:noProof/>
              </w:rPr>
              <w:tab/>
            </w:r>
            <w:r w:rsidRPr="00A109BE">
              <w:rPr>
                <w:rStyle w:val="Hyperlnk"/>
                <w:noProof/>
              </w:rPr>
              <w:t>Appens implementering</w:t>
            </w:r>
            <w:r>
              <w:rPr>
                <w:noProof/>
                <w:webHidden/>
              </w:rPr>
              <w:tab/>
            </w:r>
            <w:r>
              <w:rPr>
                <w:noProof/>
                <w:webHidden/>
              </w:rPr>
              <w:fldChar w:fldCharType="begin"/>
            </w:r>
            <w:r>
              <w:rPr>
                <w:noProof/>
                <w:webHidden/>
              </w:rPr>
              <w:instrText xml:space="preserve"> PAGEREF _Toc526784791 \h </w:instrText>
            </w:r>
            <w:r>
              <w:rPr>
                <w:noProof/>
                <w:webHidden/>
              </w:rPr>
            </w:r>
            <w:r>
              <w:rPr>
                <w:noProof/>
                <w:webHidden/>
              </w:rPr>
              <w:fldChar w:fldCharType="separate"/>
            </w:r>
            <w:r w:rsidR="00EE4B6E">
              <w:rPr>
                <w:noProof/>
                <w:webHidden/>
              </w:rPr>
              <w:t>10</w:t>
            </w:r>
            <w:r>
              <w:rPr>
                <w:noProof/>
                <w:webHidden/>
              </w:rPr>
              <w:fldChar w:fldCharType="end"/>
            </w:r>
          </w:hyperlink>
        </w:p>
        <w:p w14:paraId="4D9E5E4E" w14:textId="1D84373E" w:rsidR="00C04F71" w:rsidRDefault="00C04F71">
          <w:pPr>
            <w:pStyle w:val="Innehll2"/>
            <w:tabs>
              <w:tab w:val="left" w:pos="878"/>
            </w:tabs>
            <w:rPr>
              <w:smallCaps w:val="0"/>
              <w:noProof/>
            </w:rPr>
          </w:pPr>
          <w:hyperlink w:anchor="_Toc526784792" w:history="1">
            <w:r w:rsidRPr="00A109BE">
              <w:rPr>
                <w:rStyle w:val="Hyperlnk"/>
                <w:noProof/>
                <w14:scene3d>
                  <w14:camera w14:prst="orthographicFront"/>
                  <w14:lightRig w14:rig="threePt" w14:dir="t">
                    <w14:rot w14:lat="0" w14:lon="0" w14:rev="0"/>
                  </w14:lightRig>
                </w14:scene3d>
              </w:rPr>
              <w:t>5.2</w:t>
            </w:r>
            <w:r>
              <w:rPr>
                <w:smallCaps w:val="0"/>
                <w:noProof/>
              </w:rPr>
              <w:tab/>
            </w:r>
            <w:r w:rsidRPr="00A109BE">
              <w:rPr>
                <w:rStyle w:val="Hyperlnk"/>
                <w:noProof/>
              </w:rPr>
              <w:t>Säkerhetsaspekter</w:t>
            </w:r>
            <w:r>
              <w:rPr>
                <w:noProof/>
                <w:webHidden/>
              </w:rPr>
              <w:tab/>
            </w:r>
            <w:r>
              <w:rPr>
                <w:noProof/>
                <w:webHidden/>
              </w:rPr>
              <w:fldChar w:fldCharType="begin"/>
            </w:r>
            <w:r>
              <w:rPr>
                <w:noProof/>
                <w:webHidden/>
              </w:rPr>
              <w:instrText xml:space="preserve"> PAGEREF _Toc526784792 \h </w:instrText>
            </w:r>
            <w:r>
              <w:rPr>
                <w:noProof/>
                <w:webHidden/>
              </w:rPr>
            </w:r>
            <w:r>
              <w:rPr>
                <w:noProof/>
                <w:webHidden/>
              </w:rPr>
              <w:fldChar w:fldCharType="separate"/>
            </w:r>
            <w:r w:rsidR="00EE4B6E">
              <w:rPr>
                <w:noProof/>
                <w:webHidden/>
              </w:rPr>
              <w:t>11</w:t>
            </w:r>
            <w:r>
              <w:rPr>
                <w:noProof/>
                <w:webHidden/>
              </w:rPr>
              <w:fldChar w:fldCharType="end"/>
            </w:r>
          </w:hyperlink>
        </w:p>
        <w:p w14:paraId="4F94BCEA" w14:textId="0B7B2065" w:rsidR="00C04F71" w:rsidRDefault="00C04F71">
          <w:pPr>
            <w:pStyle w:val="Innehll2"/>
            <w:tabs>
              <w:tab w:val="left" w:pos="878"/>
            </w:tabs>
            <w:rPr>
              <w:smallCaps w:val="0"/>
              <w:noProof/>
            </w:rPr>
          </w:pPr>
          <w:hyperlink w:anchor="_Toc526784793" w:history="1">
            <w:r w:rsidRPr="00A109BE">
              <w:rPr>
                <w:rStyle w:val="Hyperlnk"/>
                <w:noProof/>
                <w14:scene3d>
                  <w14:camera w14:prst="orthographicFront"/>
                  <w14:lightRig w14:rig="threePt" w14:dir="t">
                    <w14:rot w14:lat="0" w14:lon="0" w14:rev="0"/>
                  </w14:lightRig>
                </w14:scene3d>
              </w:rPr>
              <w:t>5.3</w:t>
            </w:r>
            <w:r>
              <w:rPr>
                <w:smallCaps w:val="0"/>
                <w:noProof/>
              </w:rPr>
              <w:tab/>
            </w:r>
            <w:r w:rsidRPr="00A109BE">
              <w:rPr>
                <w:rStyle w:val="Hyperlnk"/>
                <w:noProof/>
              </w:rPr>
              <w:t>Resultat</w:t>
            </w:r>
            <w:r>
              <w:rPr>
                <w:noProof/>
                <w:webHidden/>
              </w:rPr>
              <w:tab/>
            </w:r>
            <w:r>
              <w:rPr>
                <w:noProof/>
                <w:webHidden/>
              </w:rPr>
              <w:fldChar w:fldCharType="begin"/>
            </w:r>
            <w:r>
              <w:rPr>
                <w:noProof/>
                <w:webHidden/>
              </w:rPr>
              <w:instrText xml:space="preserve"> PAGEREF _Toc526784793 \h </w:instrText>
            </w:r>
            <w:r>
              <w:rPr>
                <w:noProof/>
                <w:webHidden/>
              </w:rPr>
            </w:r>
            <w:r>
              <w:rPr>
                <w:noProof/>
                <w:webHidden/>
              </w:rPr>
              <w:fldChar w:fldCharType="separate"/>
            </w:r>
            <w:r w:rsidR="00EE4B6E">
              <w:rPr>
                <w:noProof/>
                <w:webHidden/>
              </w:rPr>
              <w:t>11</w:t>
            </w:r>
            <w:r>
              <w:rPr>
                <w:noProof/>
                <w:webHidden/>
              </w:rPr>
              <w:fldChar w:fldCharType="end"/>
            </w:r>
          </w:hyperlink>
        </w:p>
        <w:p w14:paraId="18202A09" w14:textId="77777777" w:rsidR="00530258" w:rsidRDefault="004E6024">
          <w:r>
            <w:rPr>
              <w:smallCaps/>
              <w:color w:val="9B2D1F" w:themeColor="accent2"/>
            </w:rPr>
            <w:fldChar w:fldCharType="end"/>
          </w:r>
        </w:p>
      </w:sdtContent>
    </w:sdt>
    <w:p w14:paraId="24F96A9F" w14:textId="77777777" w:rsidR="00530258" w:rsidRDefault="00530258">
      <w:pPr>
        <w:rPr>
          <w:rFonts w:asciiTheme="majorHAnsi" w:eastAsiaTheme="majorEastAsia" w:hAnsiTheme="majorHAnsi" w:cstheme="majorBidi"/>
          <w:b/>
          <w:bCs/>
          <w:smallCaps/>
          <w:color w:val="000000" w:themeColor="text1"/>
          <w:sz w:val="36"/>
          <w:szCs w:val="36"/>
        </w:rPr>
      </w:pPr>
      <w:r>
        <w:br w:type="page"/>
      </w:r>
    </w:p>
    <w:p w14:paraId="0F7C16F4" w14:textId="77777777" w:rsidR="00E710E0" w:rsidRDefault="00E710E0" w:rsidP="00900C87">
      <w:pPr>
        <w:pStyle w:val="Rubrik1"/>
      </w:pPr>
      <w:bookmarkStart w:id="1" w:name="_Toc526784758"/>
      <w:r>
        <w:lastRenderedPageBreak/>
        <w:t>Inledning</w:t>
      </w:r>
      <w:bookmarkEnd w:id="1"/>
    </w:p>
    <w:p w14:paraId="2689432B" w14:textId="77777777" w:rsidR="00A33FFE" w:rsidRPr="001E5C2A" w:rsidRDefault="00E710E0" w:rsidP="000239B6">
      <w:pPr>
        <w:pStyle w:val="Rubrik2"/>
      </w:pPr>
      <w:bookmarkStart w:id="2" w:name="_Toc526784759"/>
      <w:r w:rsidRPr="000239B6">
        <w:t>S</w:t>
      </w:r>
      <w:r w:rsidR="00143C51" w:rsidRPr="000239B6">
        <w:t>ammanfattning</w:t>
      </w:r>
      <w:bookmarkEnd w:id="2"/>
    </w:p>
    <w:p w14:paraId="7AE288C2" w14:textId="77777777" w:rsidR="009E5CAC" w:rsidRDefault="002955A6" w:rsidP="000239B6">
      <w:proofErr w:type="spellStart"/>
      <w:r w:rsidRPr="00CB77C2">
        <w:t>Wearep</w:t>
      </w:r>
      <w:proofErr w:type="spellEnd"/>
      <w:r w:rsidRPr="00CB77C2">
        <w:t xml:space="preserve"> är en </w:t>
      </w:r>
      <w:proofErr w:type="spellStart"/>
      <w:r w:rsidRPr="00CB77C2">
        <w:t>app</w:t>
      </w:r>
      <w:proofErr w:type="spellEnd"/>
      <w:r w:rsidRPr="00CB77C2">
        <w:t xml:space="preserve"> för att rapportera väderdata för en utvald plats </w:t>
      </w:r>
      <w:r w:rsidR="001E5C2A" w:rsidRPr="00CB77C2">
        <w:t xml:space="preserve">i html och om användaren så önskar även på </w:t>
      </w:r>
      <w:proofErr w:type="spellStart"/>
      <w:r w:rsidR="001E5C2A" w:rsidRPr="00CB77C2">
        <w:t>twitter</w:t>
      </w:r>
      <w:proofErr w:type="spellEnd"/>
      <w:r w:rsidR="001E5C2A" w:rsidRPr="00CB77C2">
        <w:t xml:space="preserve">. </w:t>
      </w:r>
      <w:proofErr w:type="spellStart"/>
      <w:r w:rsidR="001E5C2A" w:rsidRPr="00CB77C2">
        <w:t>Appen</w:t>
      </w:r>
      <w:proofErr w:type="spellEnd"/>
      <w:r w:rsidR="001E5C2A" w:rsidRPr="00CB77C2">
        <w:t xml:space="preserve"> går också att använda för att </w:t>
      </w:r>
      <w:proofErr w:type="spellStart"/>
      <w:r w:rsidR="001E5C2A" w:rsidRPr="00CB77C2">
        <w:t>twittra</w:t>
      </w:r>
      <w:proofErr w:type="spellEnd"/>
      <w:r w:rsidR="001E5C2A" w:rsidRPr="00CB77C2">
        <w:t xml:space="preserve"> om annat</w:t>
      </w:r>
      <w:r w:rsidRPr="00CB77C2">
        <w:t xml:space="preserve">. Vi valde en </w:t>
      </w:r>
      <w:r w:rsidR="00CB77C2" w:rsidRPr="00CB77C2">
        <w:t>GNU GPL</w:t>
      </w:r>
      <w:r w:rsidRPr="00CB77C2">
        <w:t xml:space="preserve">-licens därför </w:t>
      </w:r>
      <w:r w:rsidR="00CB77C2" w:rsidRPr="00CB77C2">
        <w:t>att vi gjort projektet för att lära oss och genom att vi delar med oss av vår kod kan även andra lära sig av vad vi gjort.</w:t>
      </w:r>
    </w:p>
    <w:p w14:paraId="5FA566E5" w14:textId="77777777" w:rsidR="00A33FFE" w:rsidRPr="00A33FFE" w:rsidRDefault="00A33FFE" w:rsidP="000239B6">
      <w:pPr>
        <w:pStyle w:val="Rubrik2"/>
      </w:pPr>
      <w:bookmarkStart w:id="3" w:name="_Toc526784760"/>
      <w:r w:rsidRPr="00A33FFE">
        <w:t>Inledning/Syfte</w:t>
      </w:r>
      <w:bookmarkEnd w:id="3"/>
    </w:p>
    <w:p w14:paraId="67695919" w14:textId="77777777" w:rsidR="00A33FFE" w:rsidRDefault="00A33FFE" w:rsidP="00A33FFE">
      <w:r>
        <w:t xml:space="preserve">Vår uppgift var att leverera ett projekt som skulle skrivas i Java och ha någon form av koppling till webb, exempelvis interaktion med Twitters eller Facebooks </w:t>
      </w:r>
      <w:proofErr w:type="spellStart"/>
      <w:r>
        <w:t>APIer</w:t>
      </w:r>
      <w:proofErr w:type="spellEnd"/>
      <w:r>
        <w:t>. JSON eller XML skulle ingå i flödet för programmet, alternativt att hämta en hemsida och med hjälp av en DOM-parser hämta ut information från den, det vill säga, projektet skulle visa att vi kan hämta information från JSON, XML eller DOM-struktur i HTML.</w:t>
      </w:r>
    </w:p>
    <w:p w14:paraId="4F8C023A" w14:textId="77777777" w:rsidR="00A33FFE" w:rsidRDefault="00A33FFE" w:rsidP="00A33FFE">
      <w:r>
        <w:t>Programmet behövde inte vara supersnyggt. Grafiskt eller kommandoradsbaserat spelade ingen roll. Det var tillåtet att använda andra komponenter som databaser eller javabibliotek för att lösa uppgiften.</w:t>
      </w:r>
    </w:p>
    <w:p w14:paraId="493E455C" w14:textId="77777777" w:rsidR="00A33FFE" w:rsidRDefault="00A33FFE" w:rsidP="00A33FFE">
      <w:r>
        <w:t xml:space="preserve">Huvuduppgiften var att visa att vi kan hantera nätverksanslutningar från Java, med fokus på webben. </w:t>
      </w:r>
      <w:r w:rsidR="00B12CCD">
        <w:t xml:space="preserve">Vi skulle också beskriva hur vi analyserat säkerhetsaspekten i det program vi skrivit, vad vi tänkt på och hur vi löst det. </w:t>
      </w:r>
      <w:r w:rsidRPr="00687B46">
        <w:t>Källkoden s</w:t>
      </w:r>
      <w:r>
        <w:t xml:space="preserve">kulle </w:t>
      </w:r>
      <w:proofErr w:type="spellStart"/>
      <w:r w:rsidRPr="00687B46">
        <w:t>versionshanteras</w:t>
      </w:r>
      <w:proofErr w:type="spellEnd"/>
      <w:r w:rsidRPr="00687B46">
        <w:t xml:space="preserve"> med </w:t>
      </w:r>
      <w:proofErr w:type="spellStart"/>
      <w:r w:rsidRPr="00687B46">
        <w:t>git</w:t>
      </w:r>
      <w:proofErr w:type="spellEnd"/>
      <w:r>
        <w:t>.</w:t>
      </w:r>
    </w:p>
    <w:p w14:paraId="74F7AF8A" w14:textId="77777777" w:rsidR="00AB6F05" w:rsidRDefault="00DE45AC" w:rsidP="00A33FFE">
      <w:r w:rsidRPr="00DB7868">
        <w:t>V</w:t>
      </w:r>
      <w:r w:rsidR="00AB6F05" w:rsidRPr="00DB7868">
        <w:t xml:space="preserve">i valde att bygga en </w:t>
      </w:r>
      <w:proofErr w:type="spellStart"/>
      <w:r w:rsidR="00AB6F05" w:rsidRPr="00DB7868">
        <w:t>app</w:t>
      </w:r>
      <w:proofErr w:type="spellEnd"/>
      <w:r w:rsidR="00AB6F05" w:rsidRPr="00DB7868">
        <w:t xml:space="preserve"> som kan </w:t>
      </w:r>
      <w:r w:rsidR="00D464FD">
        <w:t xml:space="preserve">som kan logga in på </w:t>
      </w:r>
      <w:proofErr w:type="spellStart"/>
      <w:r w:rsidR="00D464FD">
        <w:t>twitter</w:t>
      </w:r>
      <w:proofErr w:type="spellEnd"/>
      <w:r w:rsidR="00D464FD">
        <w:t xml:space="preserve">, hämta och posta </w:t>
      </w:r>
      <w:proofErr w:type="spellStart"/>
      <w:r w:rsidR="00D464FD">
        <w:t>tweets</w:t>
      </w:r>
      <w:proofErr w:type="spellEnd"/>
      <w:r w:rsidR="00D464FD">
        <w:t xml:space="preserve">, samt hämta och publicera väderdata för en utvald plats både som html och i en </w:t>
      </w:r>
      <w:proofErr w:type="spellStart"/>
      <w:r w:rsidR="00D464FD">
        <w:t>tweet</w:t>
      </w:r>
      <w:proofErr w:type="spellEnd"/>
      <w:r w:rsidR="00D464FD">
        <w:t>.</w:t>
      </w:r>
    </w:p>
    <w:p w14:paraId="5D162828" w14:textId="77777777" w:rsidR="00E710E0" w:rsidRPr="00120D07" w:rsidRDefault="00E710E0" w:rsidP="00E710E0">
      <w:pPr>
        <w:pStyle w:val="Rubrik2"/>
      </w:pPr>
      <w:bookmarkStart w:id="4" w:name="_Toc526784761"/>
      <w:r>
        <w:t>Definitioner och förkortningar</w:t>
      </w:r>
      <w:bookmarkEnd w:id="4"/>
    </w:p>
    <w:p w14:paraId="360F7D72" w14:textId="65FEDAB2" w:rsidR="00917543" w:rsidRDefault="00917543" w:rsidP="00917543">
      <w:r>
        <w:t xml:space="preserve">Förklaringar till några av de begrepp och förkortningar som förekommer i rapporten ges i </w:t>
      </w:r>
      <w:r w:rsidR="00BC0DC5">
        <w:fldChar w:fldCharType="begin"/>
      </w:r>
      <w:r w:rsidR="00BC0DC5">
        <w:instrText xml:space="preserve"> REF _Ref526782608 \h </w:instrText>
      </w:r>
      <w:r w:rsidR="00BC0DC5">
        <w:fldChar w:fldCharType="separate"/>
      </w:r>
      <w:r w:rsidR="00EE4B6E">
        <w:t xml:space="preserve">Tabell </w:t>
      </w:r>
      <w:r w:rsidR="00EE4B6E">
        <w:rPr>
          <w:noProof/>
        </w:rPr>
        <w:t>1</w:t>
      </w:r>
      <w:r w:rsidR="00BC0DC5">
        <w:fldChar w:fldCharType="end"/>
      </w:r>
      <w:r>
        <w:t>.</w:t>
      </w:r>
    </w:p>
    <w:p w14:paraId="0B4C3C02" w14:textId="6434BD18" w:rsidR="00BC0DC5" w:rsidRDefault="00BC0DC5" w:rsidP="00BC0DC5">
      <w:pPr>
        <w:pStyle w:val="Beskrivning"/>
        <w:keepNext/>
      </w:pPr>
      <w:bookmarkStart w:id="5" w:name="_Ref526782608"/>
      <w:r>
        <w:t xml:space="preserve">Tabell </w:t>
      </w:r>
      <w:r w:rsidR="00D37DC1">
        <w:rPr>
          <w:noProof/>
        </w:rPr>
        <w:fldChar w:fldCharType="begin"/>
      </w:r>
      <w:r w:rsidR="00D37DC1">
        <w:rPr>
          <w:noProof/>
        </w:rPr>
        <w:instrText xml:space="preserve"> SEQ Tabell \* ARABIC </w:instrText>
      </w:r>
      <w:r w:rsidR="00D37DC1">
        <w:rPr>
          <w:noProof/>
        </w:rPr>
        <w:fldChar w:fldCharType="separate"/>
      </w:r>
      <w:r w:rsidR="00EE4B6E">
        <w:rPr>
          <w:noProof/>
        </w:rPr>
        <w:t>1</w:t>
      </w:r>
      <w:r w:rsidR="00D37DC1">
        <w:rPr>
          <w:noProof/>
        </w:rPr>
        <w:fldChar w:fldCharType="end"/>
      </w:r>
      <w:bookmarkEnd w:id="5"/>
      <w:r>
        <w:t xml:space="preserve"> Definitioner och förkortningar</w:t>
      </w:r>
    </w:p>
    <w:tbl>
      <w:tblPr>
        <w:tblStyle w:val="Tabellrutnt"/>
        <w:tblW w:w="0" w:type="auto"/>
        <w:tblLook w:val="04A0" w:firstRow="1" w:lastRow="0" w:firstColumn="1" w:lastColumn="0" w:noHBand="0" w:noVBand="1"/>
      </w:tblPr>
      <w:tblGrid>
        <w:gridCol w:w="2689"/>
        <w:gridCol w:w="6372"/>
      </w:tblGrid>
      <w:tr w:rsidR="00120D07" w14:paraId="21CEA06E" w14:textId="77777777" w:rsidTr="00120D07">
        <w:tc>
          <w:tcPr>
            <w:tcW w:w="2689" w:type="dxa"/>
          </w:tcPr>
          <w:p w14:paraId="06A6D80B" w14:textId="77777777" w:rsidR="00120D07" w:rsidRPr="00120D07" w:rsidRDefault="00120D07" w:rsidP="00917543">
            <w:pPr>
              <w:rPr>
                <w:b/>
              </w:rPr>
            </w:pPr>
            <w:r w:rsidRPr="00120D07">
              <w:rPr>
                <w:b/>
              </w:rPr>
              <w:t>Definition/Förkortning</w:t>
            </w:r>
          </w:p>
        </w:tc>
        <w:tc>
          <w:tcPr>
            <w:tcW w:w="6372" w:type="dxa"/>
          </w:tcPr>
          <w:p w14:paraId="49BAE421" w14:textId="77777777" w:rsidR="00120D07" w:rsidRPr="00120D07" w:rsidRDefault="00120D07" w:rsidP="00917543">
            <w:pPr>
              <w:rPr>
                <w:b/>
              </w:rPr>
            </w:pPr>
            <w:r w:rsidRPr="00120D07">
              <w:rPr>
                <w:b/>
              </w:rPr>
              <w:t>Förklaring</w:t>
            </w:r>
          </w:p>
        </w:tc>
      </w:tr>
      <w:tr w:rsidR="00120D07" w14:paraId="32327C5D" w14:textId="77777777" w:rsidTr="00120D07">
        <w:tc>
          <w:tcPr>
            <w:tcW w:w="2689" w:type="dxa"/>
          </w:tcPr>
          <w:p w14:paraId="0EED58A8" w14:textId="77777777" w:rsidR="00120D07" w:rsidRDefault="00120D07" w:rsidP="00917543">
            <w:r>
              <w:t>API</w:t>
            </w:r>
          </w:p>
        </w:tc>
        <w:tc>
          <w:tcPr>
            <w:tcW w:w="6372" w:type="dxa"/>
          </w:tcPr>
          <w:p w14:paraId="426EDD74" w14:textId="77777777" w:rsidR="00120D07" w:rsidRDefault="00120D07" w:rsidP="00917543">
            <w:proofErr w:type="spellStart"/>
            <w:r>
              <w:t>Application</w:t>
            </w:r>
            <w:proofErr w:type="spellEnd"/>
            <w:r>
              <w:t xml:space="preserve"> </w:t>
            </w:r>
            <w:proofErr w:type="spellStart"/>
            <w:r>
              <w:t>Programming</w:t>
            </w:r>
            <w:proofErr w:type="spellEnd"/>
            <w:r>
              <w:t xml:space="preserve"> Interface (applikationsprogrammeringsgränssnitt)</w:t>
            </w:r>
          </w:p>
        </w:tc>
      </w:tr>
      <w:tr w:rsidR="00120D07" w14:paraId="2CA6E530" w14:textId="77777777" w:rsidTr="00120D07">
        <w:tc>
          <w:tcPr>
            <w:tcW w:w="2689" w:type="dxa"/>
          </w:tcPr>
          <w:p w14:paraId="55D9D1BA" w14:textId="77777777" w:rsidR="00120D07" w:rsidRDefault="00120D07" w:rsidP="00917543">
            <w:proofErr w:type="spellStart"/>
            <w:r>
              <w:t>fxml</w:t>
            </w:r>
            <w:proofErr w:type="spellEnd"/>
            <w:r>
              <w:t xml:space="preserve"> (</w:t>
            </w:r>
            <w:proofErr w:type="spellStart"/>
            <w:r>
              <w:t>JavaFx</w:t>
            </w:r>
            <w:proofErr w:type="spellEnd"/>
            <w:r>
              <w:t>)</w:t>
            </w:r>
          </w:p>
        </w:tc>
        <w:tc>
          <w:tcPr>
            <w:tcW w:w="6372" w:type="dxa"/>
          </w:tcPr>
          <w:p w14:paraId="204FB386" w14:textId="77777777" w:rsidR="00120D07" w:rsidRDefault="00120D07" w:rsidP="00917543">
            <w:r>
              <w:t>Layouten för en sida</w:t>
            </w:r>
          </w:p>
        </w:tc>
      </w:tr>
      <w:tr w:rsidR="00120D07" w14:paraId="6EE2A2FE" w14:textId="77777777" w:rsidTr="00120D07">
        <w:tc>
          <w:tcPr>
            <w:tcW w:w="2689" w:type="dxa"/>
          </w:tcPr>
          <w:p w14:paraId="19B31D2F" w14:textId="77777777" w:rsidR="00120D07" w:rsidRDefault="00120D07" w:rsidP="00917543">
            <w:r>
              <w:t>GUI</w:t>
            </w:r>
          </w:p>
        </w:tc>
        <w:tc>
          <w:tcPr>
            <w:tcW w:w="6372" w:type="dxa"/>
          </w:tcPr>
          <w:p w14:paraId="07735724" w14:textId="77777777" w:rsidR="00120D07" w:rsidRDefault="00120D07" w:rsidP="00917543">
            <w:proofErr w:type="spellStart"/>
            <w:r>
              <w:t>Graphical</w:t>
            </w:r>
            <w:proofErr w:type="spellEnd"/>
            <w:r>
              <w:t xml:space="preserve"> </w:t>
            </w:r>
            <w:proofErr w:type="spellStart"/>
            <w:r>
              <w:t>User</w:t>
            </w:r>
            <w:proofErr w:type="spellEnd"/>
            <w:r>
              <w:t xml:space="preserve"> Interface (grafiskt användargränssnitt)</w:t>
            </w:r>
          </w:p>
        </w:tc>
      </w:tr>
      <w:tr w:rsidR="00120D07" w14:paraId="6A0D506E" w14:textId="77777777" w:rsidTr="00120D07">
        <w:tc>
          <w:tcPr>
            <w:tcW w:w="2689" w:type="dxa"/>
          </w:tcPr>
          <w:p w14:paraId="0793DCD8" w14:textId="77777777" w:rsidR="00120D07" w:rsidRDefault="00120D07" w:rsidP="00917543">
            <w:r>
              <w:t>HTML</w:t>
            </w:r>
          </w:p>
        </w:tc>
        <w:tc>
          <w:tcPr>
            <w:tcW w:w="6372" w:type="dxa"/>
          </w:tcPr>
          <w:p w14:paraId="4E8BF39B" w14:textId="77777777" w:rsidR="00120D07" w:rsidRDefault="00120D07" w:rsidP="00917543">
            <w:proofErr w:type="spellStart"/>
            <w:r w:rsidRPr="00120D07">
              <w:t>HyperText</w:t>
            </w:r>
            <w:proofErr w:type="spellEnd"/>
            <w:r w:rsidRPr="00120D07">
              <w:t xml:space="preserve"> </w:t>
            </w:r>
            <w:proofErr w:type="spellStart"/>
            <w:r w:rsidRPr="00120D07">
              <w:t>Markup</w:t>
            </w:r>
            <w:proofErr w:type="spellEnd"/>
            <w:r w:rsidRPr="00120D07">
              <w:t xml:space="preserve"> </w:t>
            </w:r>
            <w:proofErr w:type="spellStart"/>
            <w:proofErr w:type="gramStart"/>
            <w:r w:rsidRPr="00120D07">
              <w:t>Language</w:t>
            </w:r>
            <w:proofErr w:type="spellEnd"/>
            <w:r>
              <w:t xml:space="preserve">, </w:t>
            </w:r>
            <w:r w:rsidRPr="00120D07">
              <w:t xml:space="preserve"> ett</w:t>
            </w:r>
            <w:proofErr w:type="gramEnd"/>
            <w:r w:rsidRPr="00120D07">
              <w:t xml:space="preserve"> märkspråk för </w:t>
            </w:r>
            <w:r>
              <w:t>hypertext som beskriver och definierar innehållet på en websida</w:t>
            </w:r>
          </w:p>
        </w:tc>
      </w:tr>
      <w:tr w:rsidR="00120D07" w14:paraId="6856E658" w14:textId="77777777" w:rsidTr="00120D07">
        <w:tc>
          <w:tcPr>
            <w:tcW w:w="2689" w:type="dxa"/>
          </w:tcPr>
          <w:p w14:paraId="1BD384F9" w14:textId="77777777" w:rsidR="00120D07" w:rsidRDefault="00120D07" w:rsidP="00917543">
            <w:r>
              <w:t>HTTPS</w:t>
            </w:r>
          </w:p>
        </w:tc>
        <w:tc>
          <w:tcPr>
            <w:tcW w:w="6372" w:type="dxa"/>
          </w:tcPr>
          <w:p w14:paraId="1CA10559" w14:textId="77777777" w:rsidR="00120D07" w:rsidRDefault="00120D07" w:rsidP="00917543">
            <w:r w:rsidRPr="00120D07">
              <w:t xml:space="preserve">Hypertext Transfer </w:t>
            </w:r>
            <w:proofErr w:type="spellStart"/>
            <w:r w:rsidRPr="00120D07">
              <w:t>Protocol</w:t>
            </w:r>
            <w:proofErr w:type="spellEnd"/>
            <w:r w:rsidRPr="00120D07">
              <w:t xml:space="preserve"> </w:t>
            </w:r>
            <w:proofErr w:type="spellStart"/>
            <w:r w:rsidRPr="00120D07">
              <w:t>Secure</w:t>
            </w:r>
            <w:proofErr w:type="spellEnd"/>
            <w:r>
              <w:t xml:space="preserve">, </w:t>
            </w:r>
            <w:r w:rsidRPr="00120D07">
              <w:t>ett protokoll för krypterad transport av data för HTTP-protokollet</w:t>
            </w:r>
          </w:p>
        </w:tc>
      </w:tr>
      <w:tr w:rsidR="00120D07" w14:paraId="435678DF" w14:textId="77777777" w:rsidTr="00120D07">
        <w:tc>
          <w:tcPr>
            <w:tcW w:w="2689" w:type="dxa"/>
          </w:tcPr>
          <w:p w14:paraId="68CFB4F4" w14:textId="77777777" w:rsidR="00120D07" w:rsidRDefault="00120D07" w:rsidP="00917543">
            <w:r>
              <w:t>JSON</w:t>
            </w:r>
          </w:p>
        </w:tc>
        <w:tc>
          <w:tcPr>
            <w:tcW w:w="6372" w:type="dxa"/>
          </w:tcPr>
          <w:p w14:paraId="035DDF91" w14:textId="77777777" w:rsidR="00120D07" w:rsidRDefault="00120D07" w:rsidP="00917543">
            <w:r w:rsidRPr="00120D07">
              <w:t xml:space="preserve">JavaScript </w:t>
            </w:r>
            <w:proofErr w:type="spellStart"/>
            <w:r w:rsidRPr="00120D07">
              <w:t>Object</w:t>
            </w:r>
            <w:proofErr w:type="spellEnd"/>
            <w:r w:rsidRPr="00120D07">
              <w:t xml:space="preserve"> Notation</w:t>
            </w:r>
            <w:r>
              <w:t>,</w:t>
            </w:r>
            <w:r w:rsidRPr="00120D07">
              <w:t xml:space="preserve"> ett </w:t>
            </w:r>
            <w:r>
              <w:t xml:space="preserve">textbaserat, </w:t>
            </w:r>
            <w:r w:rsidRPr="00120D07">
              <w:t>kompakt</w:t>
            </w:r>
            <w:r>
              <w:t xml:space="preserve"> </w:t>
            </w:r>
            <w:r w:rsidRPr="00120D07">
              <w:t xml:space="preserve">format </w:t>
            </w:r>
            <w:r>
              <w:t>för datautbyte</w:t>
            </w:r>
            <w:r w:rsidRPr="00120D07">
              <w:t xml:space="preserve"> utbyta data</w:t>
            </w:r>
          </w:p>
        </w:tc>
      </w:tr>
      <w:tr w:rsidR="00120D07" w14:paraId="1A1D2E40" w14:textId="77777777" w:rsidTr="00120D07">
        <w:tc>
          <w:tcPr>
            <w:tcW w:w="2689" w:type="dxa"/>
          </w:tcPr>
          <w:p w14:paraId="6767C984" w14:textId="77777777" w:rsidR="00120D07" w:rsidRDefault="00120D07" w:rsidP="00917543">
            <w:r>
              <w:t xml:space="preserve">nod (Java </w:t>
            </w:r>
            <w:proofErr w:type="spellStart"/>
            <w:r>
              <w:t>Fx</w:t>
            </w:r>
            <w:proofErr w:type="spellEnd"/>
            <w:r>
              <w:t>)</w:t>
            </w:r>
          </w:p>
        </w:tc>
        <w:tc>
          <w:tcPr>
            <w:tcW w:w="6372" w:type="dxa"/>
          </w:tcPr>
          <w:p w14:paraId="13AACA3C" w14:textId="77777777" w:rsidR="00120D07" w:rsidRDefault="00120D07" w:rsidP="00917543">
            <w:r>
              <w:t>Ett element på en sida</w:t>
            </w:r>
          </w:p>
        </w:tc>
      </w:tr>
      <w:tr w:rsidR="00120D07" w14:paraId="5DD01509" w14:textId="77777777" w:rsidTr="00120D07">
        <w:tc>
          <w:tcPr>
            <w:tcW w:w="2689" w:type="dxa"/>
          </w:tcPr>
          <w:p w14:paraId="6C84078B" w14:textId="77777777" w:rsidR="00120D07" w:rsidRDefault="00120D07" w:rsidP="00917543">
            <w:proofErr w:type="spellStart"/>
            <w:r>
              <w:t>OAuth</w:t>
            </w:r>
            <w:proofErr w:type="spellEnd"/>
          </w:p>
        </w:tc>
        <w:tc>
          <w:tcPr>
            <w:tcW w:w="6372" w:type="dxa"/>
          </w:tcPr>
          <w:p w14:paraId="2022457A" w14:textId="5824B161" w:rsidR="00120D07" w:rsidRDefault="00120D07" w:rsidP="00917543">
            <w:proofErr w:type="spellStart"/>
            <w:r w:rsidRPr="00120D07">
              <w:t>Open</w:t>
            </w:r>
            <w:proofErr w:type="spellEnd"/>
            <w:r w:rsidRPr="00120D07">
              <w:t xml:space="preserve"> </w:t>
            </w:r>
            <w:proofErr w:type="spellStart"/>
            <w:r w:rsidRPr="00120D07">
              <w:t>Authentication</w:t>
            </w:r>
            <w:proofErr w:type="spellEnd"/>
            <w:r>
              <w:t xml:space="preserve">, se sektion </w:t>
            </w:r>
            <w:r>
              <w:fldChar w:fldCharType="begin"/>
            </w:r>
            <w:r>
              <w:instrText xml:space="preserve"> REF _Ref526724710 \r \h </w:instrText>
            </w:r>
            <w:r>
              <w:fldChar w:fldCharType="separate"/>
            </w:r>
            <w:r w:rsidR="00EE4B6E">
              <w:t>4.7.1</w:t>
            </w:r>
            <w:r>
              <w:fldChar w:fldCharType="end"/>
            </w:r>
          </w:p>
        </w:tc>
      </w:tr>
      <w:tr w:rsidR="001E0E35" w14:paraId="3C2B51E4" w14:textId="77777777" w:rsidTr="00120D07">
        <w:tc>
          <w:tcPr>
            <w:tcW w:w="2689" w:type="dxa"/>
          </w:tcPr>
          <w:p w14:paraId="12C3F18F" w14:textId="77777777" w:rsidR="001E0E35" w:rsidRDefault="001E0E35" w:rsidP="00917543">
            <w:proofErr w:type="spellStart"/>
            <w:r>
              <w:t>regex</w:t>
            </w:r>
            <w:proofErr w:type="spellEnd"/>
          </w:p>
        </w:tc>
        <w:tc>
          <w:tcPr>
            <w:tcW w:w="6372" w:type="dxa"/>
          </w:tcPr>
          <w:p w14:paraId="0216B506" w14:textId="77777777" w:rsidR="001E0E35" w:rsidRDefault="001E0E35" w:rsidP="00917543">
            <w:proofErr w:type="spellStart"/>
            <w:r>
              <w:t>Regular</w:t>
            </w:r>
            <w:proofErr w:type="spellEnd"/>
            <w:r>
              <w:t xml:space="preserve"> expression (reguljärt uttryck)</w:t>
            </w:r>
          </w:p>
        </w:tc>
      </w:tr>
      <w:tr w:rsidR="00120D07" w14:paraId="7BE31174" w14:textId="77777777" w:rsidTr="00120D07">
        <w:tc>
          <w:tcPr>
            <w:tcW w:w="2689" w:type="dxa"/>
          </w:tcPr>
          <w:p w14:paraId="64F15FD6" w14:textId="77777777" w:rsidR="00120D07" w:rsidRDefault="00120D07" w:rsidP="00917543">
            <w:proofErr w:type="spellStart"/>
            <w:r>
              <w:t>scene</w:t>
            </w:r>
            <w:proofErr w:type="spellEnd"/>
            <w:r>
              <w:t xml:space="preserve"> (</w:t>
            </w:r>
            <w:proofErr w:type="spellStart"/>
            <w:r>
              <w:t>JavaFX</w:t>
            </w:r>
            <w:proofErr w:type="spellEnd"/>
            <w:r>
              <w:t>)</w:t>
            </w:r>
          </w:p>
        </w:tc>
        <w:tc>
          <w:tcPr>
            <w:tcW w:w="6372" w:type="dxa"/>
          </w:tcPr>
          <w:p w14:paraId="1AF67494" w14:textId="77777777" w:rsidR="00120D07" w:rsidRDefault="00120D07" w:rsidP="00917543">
            <w:r>
              <w:t>En sida</w:t>
            </w:r>
          </w:p>
        </w:tc>
      </w:tr>
      <w:tr w:rsidR="001A517F" w14:paraId="7168B6BB" w14:textId="77777777" w:rsidTr="00120D07">
        <w:tc>
          <w:tcPr>
            <w:tcW w:w="2689" w:type="dxa"/>
          </w:tcPr>
          <w:p w14:paraId="5121781D" w14:textId="77777777" w:rsidR="001A517F" w:rsidRDefault="001A517F" w:rsidP="001A517F">
            <w:r>
              <w:t xml:space="preserve">TDD </w:t>
            </w:r>
          </w:p>
        </w:tc>
        <w:tc>
          <w:tcPr>
            <w:tcW w:w="6372" w:type="dxa"/>
          </w:tcPr>
          <w:p w14:paraId="0C09DCCF" w14:textId="77777777" w:rsidR="001A517F" w:rsidRDefault="001A517F" w:rsidP="001A517F">
            <w:r>
              <w:t xml:space="preserve">Test Driven </w:t>
            </w:r>
            <w:proofErr w:type="spellStart"/>
            <w:r>
              <w:t>Development</w:t>
            </w:r>
            <w:proofErr w:type="spellEnd"/>
            <w:r>
              <w:t xml:space="preserve"> (testdriven utveckling)</w:t>
            </w:r>
          </w:p>
        </w:tc>
      </w:tr>
      <w:tr w:rsidR="001A517F" w14:paraId="3F50FBB7" w14:textId="77777777" w:rsidTr="00120D07">
        <w:tc>
          <w:tcPr>
            <w:tcW w:w="2689" w:type="dxa"/>
          </w:tcPr>
          <w:p w14:paraId="5937135A" w14:textId="77777777" w:rsidR="001A517F" w:rsidRDefault="001A517F" w:rsidP="001A517F">
            <w:r>
              <w:t xml:space="preserve">UTC </w:t>
            </w:r>
          </w:p>
        </w:tc>
        <w:tc>
          <w:tcPr>
            <w:tcW w:w="6372" w:type="dxa"/>
          </w:tcPr>
          <w:p w14:paraId="30EE416F" w14:textId="77777777" w:rsidR="001A517F" w:rsidRDefault="001A517F" w:rsidP="001A517F">
            <w:proofErr w:type="spellStart"/>
            <w:r>
              <w:t>Coordinated</w:t>
            </w:r>
            <w:proofErr w:type="spellEnd"/>
            <w:r>
              <w:t xml:space="preserve"> Universal </w:t>
            </w:r>
            <w:proofErr w:type="spellStart"/>
            <w:r>
              <w:t>Time</w:t>
            </w:r>
            <w:proofErr w:type="spellEnd"/>
          </w:p>
        </w:tc>
      </w:tr>
      <w:tr w:rsidR="001A517F" w14:paraId="13E269BC" w14:textId="77777777" w:rsidTr="00120D07">
        <w:tc>
          <w:tcPr>
            <w:tcW w:w="2689" w:type="dxa"/>
          </w:tcPr>
          <w:p w14:paraId="20D584C2" w14:textId="77777777" w:rsidR="001A517F" w:rsidRDefault="001A517F" w:rsidP="001A517F">
            <w:r>
              <w:t>XML</w:t>
            </w:r>
          </w:p>
        </w:tc>
        <w:tc>
          <w:tcPr>
            <w:tcW w:w="6372" w:type="dxa"/>
          </w:tcPr>
          <w:p w14:paraId="3A52C1D2" w14:textId="77777777" w:rsidR="001A517F" w:rsidRDefault="001A517F" w:rsidP="001A517F">
            <w:proofErr w:type="spellStart"/>
            <w:r w:rsidRPr="00120D07">
              <w:t>Extensible</w:t>
            </w:r>
            <w:proofErr w:type="spellEnd"/>
            <w:r w:rsidRPr="00120D07">
              <w:t xml:space="preserve"> </w:t>
            </w:r>
            <w:proofErr w:type="spellStart"/>
            <w:r w:rsidRPr="00120D07">
              <w:t>Markup</w:t>
            </w:r>
            <w:proofErr w:type="spellEnd"/>
            <w:r w:rsidRPr="00120D07">
              <w:t xml:space="preserve"> </w:t>
            </w:r>
            <w:proofErr w:type="spellStart"/>
            <w:r w:rsidRPr="00120D07">
              <w:t>Language</w:t>
            </w:r>
            <w:proofErr w:type="spellEnd"/>
            <w:r w:rsidRPr="00120D07">
              <w:t xml:space="preserve">, ett universellt och utbyggbart </w:t>
            </w:r>
            <w:r>
              <w:t xml:space="preserve">textbaserat </w:t>
            </w:r>
            <w:r w:rsidRPr="00120D07">
              <w:t>märkspråk</w:t>
            </w:r>
          </w:p>
        </w:tc>
      </w:tr>
    </w:tbl>
    <w:p w14:paraId="6FFF1FF8" w14:textId="77777777" w:rsidR="00917543" w:rsidRPr="00917543" w:rsidRDefault="00917543" w:rsidP="00917543"/>
    <w:p w14:paraId="297A62A8" w14:textId="77777777" w:rsidR="00E710E0" w:rsidRPr="001E606B" w:rsidRDefault="00E710E0" w:rsidP="00E710E0">
      <w:pPr>
        <w:pStyle w:val="Rubrik2"/>
      </w:pPr>
      <w:bookmarkStart w:id="6" w:name="_Toc526784762"/>
      <w:r w:rsidRPr="001E606B">
        <w:lastRenderedPageBreak/>
        <w:t>Referenser</w:t>
      </w:r>
      <w:bookmarkEnd w:id="6"/>
    </w:p>
    <w:p w14:paraId="5727A0B8" w14:textId="77777777" w:rsidR="002C35F4" w:rsidRPr="0032249F" w:rsidRDefault="00633638" w:rsidP="0032249F">
      <w:pPr>
        <w:spacing w:before="240"/>
        <w:rPr>
          <w:color w:val="CC9900" w:themeColor="hyperlink"/>
          <w:u w:val="single"/>
        </w:rPr>
      </w:pPr>
      <w:r w:rsidRPr="003E4488">
        <w:rPr>
          <w:rStyle w:val="Stark"/>
        </w:rPr>
        <w:t xml:space="preserve">Länk till </w:t>
      </w:r>
      <w:proofErr w:type="spellStart"/>
      <w:r w:rsidRPr="003E4488">
        <w:rPr>
          <w:rStyle w:val="Stark"/>
        </w:rPr>
        <w:t>git-repo</w:t>
      </w:r>
      <w:r w:rsidR="002450A9" w:rsidRPr="003E4488">
        <w:rPr>
          <w:rStyle w:val="Stark"/>
        </w:rPr>
        <w:t>sitory</w:t>
      </w:r>
      <w:proofErr w:type="spellEnd"/>
      <w:r w:rsidR="002450A9" w:rsidRPr="003E4488">
        <w:rPr>
          <w:rStyle w:val="Stark"/>
        </w:rPr>
        <w:t>:</w:t>
      </w:r>
      <w:r w:rsidR="002450A9" w:rsidRPr="001E606B">
        <w:t xml:space="preserve"> </w:t>
      </w:r>
      <w:r w:rsidR="003E4488">
        <w:br/>
      </w:r>
      <w:hyperlink r:id="rId11" w:history="1">
        <w:r w:rsidR="00210798" w:rsidRPr="000102A6">
          <w:rPr>
            <w:rStyle w:val="Hyperlnk"/>
          </w:rPr>
          <w:t>https://github.com/anderssonbilly/uppgBMS</w:t>
        </w:r>
      </w:hyperlink>
    </w:p>
    <w:p w14:paraId="264D9CF2" w14:textId="77777777" w:rsidR="00633638" w:rsidRDefault="00633638" w:rsidP="00633638">
      <w:pPr>
        <w:rPr>
          <w:rStyle w:val="Hyperlnk"/>
        </w:rPr>
      </w:pPr>
      <w:r w:rsidRPr="003E4488">
        <w:rPr>
          <w:rStyle w:val="Stark"/>
        </w:rPr>
        <w:t xml:space="preserve">Länk till </w:t>
      </w:r>
      <w:proofErr w:type="spellStart"/>
      <w:r w:rsidRPr="003E4488">
        <w:rPr>
          <w:rStyle w:val="Stark"/>
        </w:rPr>
        <w:t>Trello</w:t>
      </w:r>
      <w:proofErr w:type="spellEnd"/>
      <w:r w:rsidRPr="003E4488">
        <w:rPr>
          <w:rStyle w:val="Stark"/>
        </w:rPr>
        <w:t>-tavla</w:t>
      </w:r>
      <w:r w:rsidR="002450A9" w:rsidRPr="003E4488">
        <w:rPr>
          <w:rStyle w:val="Stark"/>
        </w:rPr>
        <w:t>:</w:t>
      </w:r>
      <w:r w:rsidR="002450A9">
        <w:t xml:space="preserve"> </w:t>
      </w:r>
      <w:r w:rsidR="003E4488">
        <w:br/>
      </w:r>
      <w:hyperlink r:id="rId12" w:history="1">
        <w:r w:rsidR="003E4488" w:rsidRPr="000102A6">
          <w:rPr>
            <w:rStyle w:val="Hyperlnk"/>
          </w:rPr>
          <w:t>https://trello.com/b/dN3ze08J/wearep#</w:t>
        </w:r>
      </w:hyperlink>
    </w:p>
    <w:p w14:paraId="0A8AAB30" w14:textId="77777777" w:rsidR="002C35F4" w:rsidRPr="002C35F4" w:rsidRDefault="002C35F4" w:rsidP="0032249F">
      <w:pPr>
        <w:keepNext/>
        <w:spacing w:after="0"/>
        <w:rPr>
          <w:rStyle w:val="Stark"/>
        </w:rPr>
      </w:pPr>
      <w:proofErr w:type="spellStart"/>
      <w:r w:rsidRPr="002C35F4">
        <w:rPr>
          <w:rStyle w:val="Stark"/>
        </w:rPr>
        <w:t>gson</w:t>
      </w:r>
      <w:proofErr w:type="spellEnd"/>
      <w:r w:rsidRPr="002C35F4">
        <w:rPr>
          <w:rStyle w:val="Stark"/>
        </w:rPr>
        <w:t>:</w:t>
      </w:r>
    </w:p>
    <w:p w14:paraId="04D5F78E" w14:textId="77777777" w:rsidR="002C35F4" w:rsidRDefault="00D37DC1" w:rsidP="002C35F4">
      <w:pPr>
        <w:rPr>
          <w:rFonts w:ascii="Consolas" w:hAnsi="Consolas"/>
          <w:color w:val="24292E"/>
          <w:sz w:val="18"/>
          <w:szCs w:val="18"/>
          <w:shd w:val="clear" w:color="auto" w:fill="FFFFFF"/>
        </w:rPr>
      </w:pPr>
      <w:hyperlink r:id="rId13" w:history="1">
        <w:r w:rsidR="002C35F4" w:rsidRPr="007C41F8">
          <w:rPr>
            <w:rStyle w:val="Hyperlnk"/>
            <w:rFonts w:ascii="Consolas" w:hAnsi="Consolas"/>
            <w:sz w:val="18"/>
            <w:szCs w:val="18"/>
            <w:shd w:val="clear" w:color="auto" w:fill="FFFFFF"/>
          </w:rPr>
          <w:t>https://github.com/google/gson</w:t>
        </w:r>
      </w:hyperlink>
    </w:p>
    <w:p w14:paraId="1F86AF05" w14:textId="77777777" w:rsidR="002C35F4" w:rsidRDefault="002C35F4" w:rsidP="002C35F4">
      <w:proofErr w:type="spellStart"/>
      <w:r w:rsidRPr="002C35F4">
        <w:rPr>
          <w:rStyle w:val="Stark"/>
        </w:rPr>
        <w:t>JavaFX</w:t>
      </w:r>
      <w:proofErr w:type="spellEnd"/>
      <w:r w:rsidR="00151F0A">
        <w:rPr>
          <w:rStyle w:val="Stark"/>
        </w:rPr>
        <w:t>-</w:t>
      </w:r>
      <w:r w:rsidRPr="002C35F4">
        <w:rPr>
          <w:rStyle w:val="Stark"/>
        </w:rPr>
        <w:t xml:space="preserve">dokumentation: </w:t>
      </w:r>
      <w:r w:rsidRPr="002C35F4">
        <w:rPr>
          <w:rStyle w:val="Stark"/>
        </w:rPr>
        <w:br/>
      </w:r>
      <w:hyperlink r:id="rId14" w:history="1">
        <w:r w:rsidRPr="007C41F8">
          <w:rPr>
            <w:rStyle w:val="Hyperlnk"/>
          </w:rPr>
          <w:t>https://www.oracle.com/technetwork/java/javase/documentation/javafx-docs-2159875.html</w:t>
        </w:r>
      </w:hyperlink>
    </w:p>
    <w:p w14:paraId="0CF521A5" w14:textId="77777777" w:rsidR="002C35F4" w:rsidRDefault="002C35F4" w:rsidP="002C35F4">
      <w:r w:rsidRPr="003E4488">
        <w:rPr>
          <w:rStyle w:val="Stark"/>
        </w:rPr>
        <w:t xml:space="preserve">Google </w:t>
      </w:r>
      <w:proofErr w:type="spellStart"/>
      <w:r w:rsidRPr="003E4488">
        <w:rPr>
          <w:rStyle w:val="Stark"/>
        </w:rPr>
        <w:t>Geocoding</w:t>
      </w:r>
      <w:proofErr w:type="spellEnd"/>
      <w:r w:rsidRPr="003E4488">
        <w:rPr>
          <w:rStyle w:val="Stark"/>
        </w:rPr>
        <w:t xml:space="preserve"> API-dokumentation:</w:t>
      </w:r>
      <w:r>
        <w:t xml:space="preserve"> </w:t>
      </w:r>
      <w:hyperlink r:id="rId15" w:history="1">
        <w:r w:rsidRPr="000102A6">
          <w:rPr>
            <w:rStyle w:val="Hyperlnk"/>
          </w:rPr>
          <w:t>https://developers.google.com/maps/documentation/geocoding/intro</w:t>
        </w:r>
      </w:hyperlink>
    </w:p>
    <w:p w14:paraId="33186DB7" w14:textId="77777777" w:rsidR="00F27915" w:rsidRDefault="00F27915" w:rsidP="002C35F4">
      <w:pPr>
        <w:rPr>
          <w:rStyle w:val="Stark"/>
        </w:rPr>
      </w:pPr>
      <w:r>
        <w:rPr>
          <w:rStyle w:val="Stark"/>
        </w:rPr>
        <w:t>http-protokollet:</w:t>
      </w:r>
    </w:p>
    <w:p w14:paraId="4B35D6DA" w14:textId="77777777" w:rsidR="00F27915" w:rsidRDefault="00D37DC1" w:rsidP="00F27915">
      <w:pPr>
        <w:rPr>
          <w:rStyle w:val="Hyperlnk"/>
          <w:bCs/>
        </w:rPr>
      </w:pPr>
      <w:hyperlink r:id="rId16" w:history="1">
        <w:r w:rsidR="00F27915" w:rsidRPr="007C41F8">
          <w:rPr>
            <w:rStyle w:val="Hyperlnk"/>
            <w:bCs/>
          </w:rPr>
          <w:t>https://tools.ietf.org/html/rfc7230</w:t>
        </w:r>
      </w:hyperlink>
    </w:p>
    <w:p w14:paraId="6B804D13" w14:textId="77777777" w:rsidR="002C35F4" w:rsidRDefault="002C35F4" w:rsidP="002C35F4">
      <w:proofErr w:type="spellStart"/>
      <w:r w:rsidRPr="002C35F4">
        <w:rPr>
          <w:rStyle w:val="Stark"/>
        </w:rPr>
        <w:t>OAuth</w:t>
      </w:r>
      <w:proofErr w:type="spellEnd"/>
      <w:r w:rsidRPr="002C35F4">
        <w:rPr>
          <w:rStyle w:val="Stark"/>
        </w:rPr>
        <w:t xml:space="preserve"> </w:t>
      </w:r>
      <w:proofErr w:type="spellStart"/>
      <w:r w:rsidRPr="002C35F4">
        <w:rPr>
          <w:rStyle w:val="Stark"/>
        </w:rPr>
        <w:t>rtc</w:t>
      </w:r>
      <w:proofErr w:type="spellEnd"/>
      <w:r w:rsidRPr="002C35F4">
        <w:rPr>
          <w:rStyle w:val="Stark"/>
        </w:rPr>
        <w:t xml:space="preserve"> protokoll:</w:t>
      </w:r>
      <w:r>
        <w:t xml:space="preserve"> </w:t>
      </w:r>
      <w:r>
        <w:br/>
      </w:r>
      <w:hyperlink r:id="rId17" w:history="1">
        <w:r w:rsidRPr="007C41F8">
          <w:rPr>
            <w:rStyle w:val="Hyperlnk"/>
          </w:rPr>
          <w:t>https://tools.ietf.org/html/rfc8252</w:t>
        </w:r>
      </w:hyperlink>
    </w:p>
    <w:p w14:paraId="3419B09D" w14:textId="77777777" w:rsidR="00633638" w:rsidRDefault="00633638" w:rsidP="00633638">
      <w:pPr>
        <w:rPr>
          <w:rStyle w:val="Hyperlnk"/>
        </w:rPr>
      </w:pPr>
      <w:r w:rsidRPr="003E4488">
        <w:rPr>
          <w:rStyle w:val="Stark"/>
        </w:rPr>
        <w:t>Twitters API-dokumentation</w:t>
      </w:r>
      <w:r w:rsidR="002450A9" w:rsidRPr="003E4488">
        <w:rPr>
          <w:rStyle w:val="Stark"/>
        </w:rPr>
        <w:t>:</w:t>
      </w:r>
      <w:r w:rsidR="002450A9">
        <w:t xml:space="preserve"> </w:t>
      </w:r>
      <w:r w:rsidR="003E4488">
        <w:br/>
      </w:r>
      <w:hyperlink r:id="rId18" w:history="1">
        <w:r w:rsidR="003E4488" w:rsidRPr="000102A6">
          <w:rPr>
            <w:rStyle w:val="Hyperlnk"/>
          </w:rPr>
          <w:t>https://developer.twitter.com/en/docs.html</w:t>
        </w:r>
      </w:hyperlink>
    </w:p>
    <w:p w14:paraId="5899414A" w14:textId="77777777" w:rsidR="002C35F4" w:rsidRDefault="002C35F4" w:rsidP="00633638">
      <w:r w:rsidRPr="002C35F4">
        <w:rPr>
          <w:rStyle w:val="Stark"/>
        </w:rPr>
        <w:t>Twitter4J biblioteket:</w:t>
      </w:r>
      <w:r w:rsidRPr="002C35F4">
        <w:t xml:space="preserve"> </w:t>
      </w:r>
      <w:bookmarkStart w:id="7" w:name="_GoBack"/>
      <w:bookmarkEnd w:id="7"/>
      <w:r>
        <w:br/>
      </w:r>
      <w:hyperlink r:id="rId19" w:history="1">
        <w:r w:rsidRPr="007C41F8">
          <w:rPr>
            <w:rStyle w:val="Hyperlnk"/>
          </w:rPr>
          <w:t>http://twitter4j.org/en/index.html</w:t>
        </w:r>
      </w:hyperlink>
    </w:p>
    <w:p w14:paraId="0A6A8DF3" w14:textId="77777777" w:rsidR="00633638" w:rsidRDefault="00633638" w:rsidP="00633638">
      <w:proofErr w:type="gramStart"/>
      <w:r w:rsidRPr="003E4488">
        <w:rPr>
          <w:rStyle w:val="Stark"/>
        </w:rPr>
        <w:t>SMHIs</w:t>
      </w:r>
      <w:proofErr w:type="gramEnd"/>
      <w:r w:rsidRPr="003E4488">
        <w:rPr>
          <w:rStyle w:val="Stark"/>
        </w:rPr>
        <w:t xml:space="preserve"> API-dokumentation</w:t>
      </w:r>
      <w:r w:rsidR="002450A9" w:rsidRPr="003E4488">
        <w:rPr>
          <w:rStyle w:val="Stark"/>
        </w:rPr>
        <w:t>:</w:t>
      </w:r>
      <w:r w:rsidR="002450A9">
        <w:t xml:space="preserve"> </w:t>
      </w:r>
      <w:r w:rsidR="003E4488">
        <w:br/>
      </w:r>
      <w:hyperlink r:id="rId20" w:history="1">
        <w:r w:rsidR="003E4488" w:rsidRPr="000102A6">
          <w:rPr>
            <w:rStyle w:val="Hyperlnk"/>
          </w:rPr>
          <w:t>https://opendata.smhi.se/apidocs/metfcst/index.html</w:t>
        </w:r>
      </w:hyperlink>
    </w:p>
    <w:p w14:paraId="34D4637E" w14:textId="77777777" w:rsidR="00E710E0" w:rsidRDefault="00143C51" w:rsidP="00E710E0">
      <w:pPr>
        <w:pStyle w:val="Rubrik1"/>
      </w:pPr>
      <w:bookmarkStart w:id="8" w:name="_Toc526784763"/>
      <w:r>
        <w:t>Genomförande</w:t>
      </w:r>
      <w:bookmarkEnd w:id="8"/>
    </w:p>
    <w:p w14:paraId="52F9A5CD" w14:textId="77777777" w:rsidR="00BE542B" w:rsidRPr="0060444C" w:rsidRDefault="00CD123C" w:rsidP="009E5CAC">
      <w:pPr>
        <w:pStyle w:val="Rubrik2"/>
      </w:pPr>
      <w:bookmarkStart w:id="9" w:name="_Toc526784764"/>
      <w:r w:rsidRPr="0060444C">
        <w:t>Övergripande</w:t>
      </w:r>
      <w:r w:rsidR="00DB0B05" w:rsidRPr="0060444C">
        <w:t xml:space="preserve"> mål</w:t>
      </w:r>
      <w:bookmarkEnd w:id="9"/>
    </w:p>
    <w:p w14:paraId="4E5A78D2" w14:textId="77777777" w:rsidR="00DB147B" w:rsidRPr="00DB147B" w:rsidRDefault="00DB147B" w:rsidP="00DB147B">
      <w:r w:rsidRPr="00DB147B">
        <w:t xml:space="preserve">Det övergripande målet var att skapa ett program som tar emot inmatning av en plats av användaren, slår upp koordinaterna för platsen, hämtar väderleken för den och sedan låter användaren välja om han/hon även vill </w:t>
      </w:r>
      <w:proofErr w:type="spellStart"/>
      <w:r w:rsidRPr="00DB147B">
        <w:t>twittra</w:t>
      </w:r>
      <w:proofErr w:type="spellEnd"/>
      <w:r w:rsidRPr="00DB147B">
        <w:t xml:space="preserve"> väderprognosen. Programmet skulle även kunna </w:t>
      </w:r>
      <w:proofErr w:type="spellStart"/>
      <w:r w:rsidRPr="00DB147B">
        <w:t>twittra</w:t>
      </w:r>
      <w:proofErr w:type="spellEnd"/>
      <w:r w:rsidRPr="00DB147B">
        <w:t xml:space="preserve"> annat.</w:t>
      </w:r>
    </w:p>
    <w:p w14:paraId="7FD9F7D6" w14:textId="77777777" w:rsidR="009E5CAC" w:rsidRPr="0060444C" w:rsidRDefault="00534BA5" w:rsidP="009E5CAC">
      <w:pPr>
        <w:pStyle w:val="Rubrik2"/>
      </w:pPr>
      <w:r w:rsidRPr="001C2E61">
        <w:t xml:space="preserve"> </w:t>
      </w:r>
      <w:bookmarkStart w:id="10" w:name="_Toc526784765"/>
      <w:r w:rsidR="0060444C" w:rsidRPr="0060444C">
        <w:t>Avgränsningar</w:t>
      </w:r>
      <w:bookmarkEnd w:id="10"/>
    </w:p>
    <w:p w14:paraId="6805CDFE" w14:textId="77777777" w:rsidR="00933564" w:rsidRDefault="00933564" w:rsidP="00933564">
      <w:r>
        <w:t xml:space="preserve">Då vi hade väldigt begränsad tid kvar på kursen fick vi göra större avgränsningar än vi kanske annars hade valt. Funktionsmässigt kan man exempelvis inte välja vilka väderdata man vill </w:t>
      </w:r>
      <w:proofErr w:type="spellStart"/>
      <w:r>
        <w:t>twittra</w:t>
      </w:r>
      <w:proofErr w:type="spellEnd"/>
      <w:r>
        <w:t xml:space="preserve"> ut, utan variablerna är förvalda.</w:t>
      </w:r>
      <w:r w:rsidR="00717AAC">
        <w:t xml:space="preserve"> </w:t>
      </w:r>
      <w:r w:rsidR="008C1B49">
        <w:t xml:space="preserve">Tiderna i väderdelen presenteras i UTC istället för i lokal tid som kanske varit det mer logiska. </w:t>
      </w:r>
      <w:r w:rsidR="00717AAC" w:rsidRPr="00717AAC">
        <w:t xml:space="preserve">I Twitterdelen kan man inte se andras flöden eller följa ett enskilt </w:t>
      </w:r>
      <w:proofErr w:type="spellStart"/>
      <w:r w:rsidR="00717AAC" w:rsidRPr="00717AAC">
        <w:t>tweets</w:t>
      </w:r>
      <w:proofErr w:type="spellEnd"/>
      <w:r w:rsidR="00717AAC" w:rsidRPr="00717AAC">
        <w:t xml:space="preserve"> historik.</w:t>
      </w:r>
      <w:r>
        <w:t xml:space="preserve"> TDD testnings</w:t>
      </w:r>
      <w:r w:rsidR="0010134E">
        <w:t>-</w:t>
      </w:r>
      <w:proofErr w:type="spellStart"/>
      <w:r>
        <w:t>coverage</w:t>
      </w:r>
      <w:proofErr w:type="spellEnd"/>
      <w:r>
        <w:t xml:space="preserve"> är inte alls så god som man skulle önska. </w:t>
      </w:r>
      <w:proofErr w:type="spellStart"/>
      <w:r>
        <w:t>Exceptionshanteringen</w:t>
      </w:r>
      <w:proofErr w:type="spellEnd"/>
      <w:r>
        <w:t xml:space="preserve"> är inte heller ordentligt implementerad, åtminstone inte i Väder-delen. Valideringen av indata är otillräcklig då vi inte hann implementera den delen ordentligt. </w:t>
      </w:r>
    </w:p>
    <w:p w14:paraId="41BC6FDA" w14:textId="77777777" w:rsidR="00143C51" w:rsidRDefault="00143C51" w:rsidP="007A39CE">
      <w:pPr>
        <w:pStyle w:val="Rubrik2"/>
        <w:numPr>
          <w:ilvl w:val="0"/>
          <w:numId w:val="0"/>
        </w:numPr>
        <w:ind w:left="1144"/>
      </w:pPr>
      <w:bookmarkStart w:id="11" w:name="_Toc526784766"/>
      <w:r>
        <w:t>Arbetsmetodik</w:t>
      </w:r>
      <w:bookmarkEnd w:id="11"/>
    </w:p>
    <w:p w14:paraId="751BCB38" w14:textId="77777777" w:rsidR="000A1FA4" w:rsidRDefault="000A1FA4" w:rsidP="000A1FA4">
      <w:r>
        <w:t xml:space="preserve">Vi använde ett </w:t>
      </w:r>
      <w:proofErr w:type="spellStart"/>
      <w:r>
        <w:t>repository</w:t>
      </w:r>
      <w:proofErr w:type="spellEnd"/>
      <w:r>
        <w:t xml:space="preserve"> på </w:t>
      </w:r>
      <w:proofErr w:type="spellStart"/>
      <w:r>
        <w:t>github</w:t>
      </w:r>
      <w:proofErr w:type="spellEnd"/>
      <w:r>
        <w:t xml:space="preserve">, https://github.com/anderssonbilly/uppgBMS, där vi alla hade skrivrättigheter. Vi förde det mesta av diskussionerna via Slack. </w:t>
      </w:r>
      <w:proofErr w:type="spellStart"/>
      <w:r>
        <w:t>Trello</w:t>
      </w:r>
      <w:proofErr w:type="spellEnd"/>
      <w:r>
        <w:t xml:space="preserve"> fick fungera som visualiseringsverktyg över </w:t>
      </w:r>
      <w:r>
        <w:lastRenderedPageBreak/>
        <w:t xml:space="preserve">projektets status och vi använde det både som en KANBAN-tavla med kolumner för </w:t>
      </w:r>
      <w:r w:rsidRPr="00C845EE">
        <w:t>TODO, In</w:t>
      </w:r>
      <w:r>
        <w:t xml:space="preserve"> progress, Ready for </w:t>
      </w:r>
      <w:proofErr w:type="spellStart"/>
      <w:r>
        <w:t>review</w:t>
      </w:r>
      <w:proofErr w:type="spellEnd"/>
      <w:r>
        <w:t xml:space="preserve"> och </w:t>
      </w:r>
      <w:proofErr w:type="spellStart"/>
      <w:r>
        <w:t>Done</w:t>
      </w:r>
      <w:proofErr w:type="spellEnd"/>
      <w:r>
        <w:t xml:space="preserve">, och för att samla </w:t>
      </w:r>
      <w:proofErr w:type="spellStart"/>
      <w:r>
        <w:t>userstories</w:t>
      </w:r>
      <w:proofErr w:type="spellEnd"/>
      <w:r>
        <w:t xml:space="preserve"> och följa upp frågor och bolla över uppgifter till varandra. </w:t>
      </w:r>
    </w:p>
    <w:p w14:paraId="4650190E" w14:textId="77777777" w:rsidR="00BE64CF" w:rsidRPr="00BE64CF" w:rsidRDefault="000A1FA4" w:rsidP="000A1FA4">
      <w:pPr>
        <w:rPr>
          <w:highlight w:val="yellow"/>
        </w:rPr>
      </w:pPr>
      <w:r>
        <w:t xml:space="preserve">Initialt fördelade vi arbetet så att vi arbetade med varsitt API; Billy med Twitter, Sten med Google </w:t>
      </w:r>
      <w:proofErr w:type="spellStart"/>
      <w:r w:rsidR="001D730E">
        <w:t>Geocoding</w:t>
      </w:r>
      <w:proofErr w:type="spellEnd"/>
      <w:r w:rsidR="001D730E">
        <w:t xml:space="preserve"> (Google </w:t>
      </w:r>
      <w:proofErr w:type="spellStart"/>
      <w:r w:rsidR="001D730E">
        <w:t>Maps</w:t>
      </w:r>
      <w:proofErr w:type="spellEnd"/>
      <w:r w:rsidR="001D730E">
        <w:t>)</w:t>
      </w:r>
      <w:r>
        <w:t xml:space="preserve"> och Malin med SMHI. Därutöver arbetade vi med </w:t>
      </w:r>
      <w:proofErr w:type="spellStart"/>
      <w:r>
        <w:t>review</w:t>
      </w:r>
      <w:proofErr w:type="spellEnd"/>
      <w:r>
        <w:t xml:space="preserve"> av varandras kod och hjälpte varandra när det behövdes. Varje API fick varsin </w:t>
      </w:r>
      <w:proofErr w:type="spellStart"/>
      <w:r>
        <w:t>branch</w:t>
      </w:r>
      <w:proofErr w:type="spellEnd"/>
      <w:r>
        <w:t xml:space="preserve"> (även om de fick namn efter oss), </w:t>
      </w:r>
      <w:proofErr w:type="spellStart"/>
      <w:r>
        <w:t>JavaFX</w:t>
      </w:r>
      <w:proofErr w:type="spellEnd"/>
      <w:r>
        <w:t>-skalet fick en egen och därutöver hade vi ett par olika test-</w:t>
      </w:r>
      <w:proofErr w:type="spellStart"/>
      <w:r>
        <w:t>brancher</w:t>
      </w:r>
      <w:proofErr w:type="spellEnd"/>
      <w:r>
        <w:t xml:space="preserve"> för att kunna testa att de olika delarna fungerade tillsammans innan vi släppte dem till master.</w:t>
      </w:r>
      <w:r w:rsidR="00BE64CF">
        <w:t xml:space="preserve"> </w:t>
      </w:r>
    </w:p>
    <w:p w14:paraId="09DE15B7" w14:textId="77777777" w:rsidR="00143C51" w:rsidRDefault="00143C51" w:rsidP="00143C51">
      <w:pPr>
        <w:pStyle w:val="Rubrik1"/>
      </w:pPr>
      <w:bookmarkStart w:id="12" w:name="_Toc526784767"/>
      <w:proofErr w:type="spellStart"/>
      <w:r>
        <w:t>Wearep-appen</w:t>
      </w:r>
      <w:bookmarkEnd w:id="12"/>
      <w:proofErr w:type="spellEnd"/>
    </w:p>
    <w:p w14:paraId="27F3C8FA" w14:textId="77777777" w:rsidR="00FF6ACA" w:rsidRPr="001D730E" w:rsidRDefault="00FF6ACA" w:rsidP="00143C51">
      <w:pPr>
        <w:pStyle w:val="Rubrik2"/>
      </w:pPr>
      <w:bookmarkStart w:id="13" w:name="_Toc526784768"/>
      <w:r>
        <w:t>Översikt</w:t>
      </w:r>
      <w:bookmarkEnd w:id="13"/>
    </w:p>
    <w:p w14:paraId="4E71DAD6" w14:textId="77777777" w:rsidR="008225B8" w:rsidRDefault="008225B8" w:rsidP="008225B8">
      <w:r w:rsidRPr="001D730E">
        <w:t xml:space="preserve">I </w:t>
      </w:r>
      <w:proofErr w:type="spellStart"/>
      <w:r w:rsidRPr="001D730E">
        <w:t>appen</w:t>
      </w:r>
      <w:proofErr w:type="spellEnd"/>
      <w:r w:rsidRPr="001D730E">
        <w:t xml:space="preserve"> </w:t>
      </w:r>
      <w:proofErr w:type="spellStart"/>
      <w:r w:rsidRPr="001D730E">
        <w:t>Wearep</w:t>
      </w:r>
      <w:proofErr w:type="spellEnd"/>
      <w:r w:rsidRPr="001D730E">
        <w:t xml:space="preserve"> kan användaren logga</w:t>
      </w:r>
      <w:r>
        <w:t xml:space="preserve"> in på Twitter, hämta och posta </w:t>
      </w:r>
      <w:proofErr w:type="spellStart"/>
      <w:r>
        <w:t>tweets</w:t>
      </w:r>
      <w:proofErr w:type="spellEnd"/>
      <w:r>
        <w:t xml:space="preserve">. </w:t>
      </w:r>
      <w:proofErr w:type="spellStart"/>
      <w:r>
        <w:t>Appen</w:t>
      </w:r>
      <w:proofErr w:type="spellEnd"/>
      <w:r>
        <w:t xml:space="preserve"> kan också, för en av användaren angiven plats, hämta och publicera väderdata från SMHI både som html och i en </w:t>
      </w:r>
      <w:proofErr w:type="spellStart"/>
      <w:r>
        <w:t>tweet</w:t>
      </w:r>
      <w:proofErr w:type="spellEnd"/>
      <w:r>
        <w:t xml:space="preserve">. Platsens koordinater hämtas från Google </w:t>
      </w:r>
      <w:proofErr w:type="spellStart"/>
      <w:r w:rsidR="001D730E">
        <w:t>Geocoding</w:t>
      </w:r>
      <w:proofErr w:type="spellEnd"/>
      <w:r>
        <w:t xml:space="preserve">. Vi har således interagerat med tre olika </w:t>
      </w:r>
      <w:proofErr w:type="spellStart"/>
      <w:r>
        <w:t>API:er</w:t>
      </w:r>
      <w:proofErr w:type="spellEnd"/>
      <w:r>
        <w:t>.</w:t>
      </w:r>
    </w:p>
    <w:p w14:paraId="00E5308B" w14:textId="77777777" w:rsidR="008225B8" w:rsidRDefault="008225B8" w:rsidP="008225B8">
      <w:proofErr w:type="spellStart"/>
      <w:r>
        <w:t>Appen</w:t>
      </w:r>
      <w:proofErr w:type="spellEnd"/>
      <w:r>
        <w:t xml:space="preserve"> är uppbyggd av olika moduler:</w:t>
      </w:r>
    </w:p>
    <w:p w14:paraId="7383EE14" w14:textId="77777777" w:rsidR="008225B8" w:rsidRDefault="008225B8" w:rsidP="002628EA">
      <w:pPr>
        <w:pStyle w:val="Liststycke"/>
        <w:numPr>
          <w:ilvl w:val="0"/>
          <w:numId w:val="7"/>
        </w:numPr>
      </w:pPr>
      <w:r>
        <w:t>Geokodning - Hämtning av koordinater för en plats</w:t>
      </w:r>
    </w:p>
    <w:p w14:paraId="27516E34" w14:textId="77777777" w:rsidR="008225B8" w:rsidRDefault="008225B8" w:rsidP="002628EA">
      <w:pPr>
        <w:pStyle w:val="Liststycke"/>
        <w:numPr>
          <w:ilvl w:val="0"/>
          <w:numId w:val="7"/>
        </w:numPr>
      </w:pPr>
      <w:r>
        <w:t xml:space="preserve">Väder - Hämtning av väderdata och </w:t>
      </w:r>
      <w:proofErr w:type="spellStart"/>
      <w:r>
        <w:t>ihoppackning</w:t>
      </w:r>
      <w:proofErr w:type="spellEnd"/>
      <w:r>
        <w:t xml:space="preserve"> av data till JSON-objekt</w:t>
      </w:r>
    </w:p>
    <w:p w14:paraId="79FD8659" w14:textId="77777777" w:rsidR="008225B8" w:rsidRDefault="008225B8" w:rsidP="002628EA">
      <w:pPr>
        <w:pStyle w:val="Liststycke"/>
        <w:numPr>
          <w:ilvl w:val="0"/>
          <w:numId w:val="7"/>
        </w:numPr>
      </w:pPr>
      <w:r>
        <w:t xml:space="preserve">Twitter - Inloggning, hämta och posta </w:t>
      </w:r>
      <w:proofErr w:type="spellStart"/>
      <w:r>
        <w:t>tweets</w:t>
      </w:r>
      <w:proofErr w:type="spellEnd"/>
    </w:p>
    <w:p w14:paraId="0E17ECC9" w14:textId="77777777" w:rsidR="008225B8" w:rsidRDefault="008225B8" w:rsidP="002628EA">
      <w:pPr>
        <w:pStyle w:val="Liststycke"/>
        <w:numPr>
          <w:ilvl w:val="0"/>
          <w:numId w:val="7"/>
        </w:numPr>
      </w:pPr>
      <w:proofErr w:type="spellStart"/>
      <w:r>
        <w:t>Dataout</w:t>
      </w:r>
      <w:proofErr w:type="spellEnd"/>
      <w:r>
        <w:t xml:space="preserve"> - Publicerar väderdata som html, producerar en textsträng som kan </w:t>
      </w:r>
      <w:proofErr w:type="spellStart"/>
      <w:r>
        <w:t>twittras</w:t>
      </w:r>
      <w:proofErr w:type="spellEnd"/>
      <w:r>
        <w:t xml:space="preserve"> ut</w:t>
      </w:r>
    </w:p>
    <w:p w14:paraId="46E39696" w14:textId="77777777" w:rsidR="008225B8" w:rsidRPr="009B5A28" w:rsidRDefault="008225B8" w:rsidP="008225B8">
      <w:pPr>
        <w:pStyle w:val="Rubrik3"/>
      </w:pPr>
      <w:bookmarkStart w:id="14" w:name="_Toc526784769"/>
      <w:r w:rsidRPr="009B5A28">
        <w:t>Användarinterface</w:t>
      </w:r>
      <w:bookmarkEnd w:id="14"/>
    </w:p>
    <w:p w14:paraId="2414E1D8" w14:textId="54F13127" w:rsidR="000713AD" w:rsidRDefault="000713AD" w:rsidP="000713AD">
      <w:pPr>
        <w:spacing w:after="0"/>
      </w:pPr>
      <w:r>
        <w:t xml:space="preserve">När man startar </w:t>
      </w:r>
      <w:proofErr w:type="spellStart"/>
      <w:r>
        <w:t>Weareap-appen</w:t>
      </w:r>
      <w:proofErr w:type="spellEnd"/>
      <w:r>
        <w:t xml:space="preserve"> får man upp två flikar</w:t>
      </w:r>
      <w:r w:rsidR="00151F0A">
        <w:t xml:space="preserve">, se </w:t>
      </w:r>
      <w:r w:rsidR="00151F0A">
        <w:fldChar w:fldCharType="begin"/>
      </w:r>
      <w:r w:rsidR="00151F0A">
        <w:instrText xml:space="preserve"> REF _Ref526779940 \h </w:instrText>
      </w:r>
      <w:r w:rsidR="00151F0A">
        <w:fldChar w:fldCharType="separate"/>
      </w:r>
      <w:r w:rsidR="00EE4B6E">
        <w:t xml:space="preserve">Figur </w:t>
      </w:r>
      <w:r w:rsidR="00EE4B6E">
        <w:rPr>
          <w:noProof/>
        </w:rPr>
        <w:t>1</w:t>
      </w:r>
      <w:r w:rsidR="00151F0A">
        <w:fldChar w:fldCharType="end"/>
      </w:r>
      <w:r w:rsidR="00151F0A">
        <w:t>.</w:t>
      </w:r>
      <w:r>
        <w:t xml:space="preserve"> </w:t>
      </w:r>
    </w:p>
    <w:p w14:paraId="5028DDC8" w14:textId="77777777" w:rsidR="008225B8" w:rsidRDefault="000713AD" w:rsidP="000713AD">
      <w:pPr>
        <w:pStyle w:val="Liststycke"/>
        <w:numPr>
          <w:ilvl w:val="0"/>
          <w:numId w:val="13"/>
        </w:numPr>
      </w:pPr>
      <w:r>
        <w:t xml:space="preserve">en </w:t>
      </w:r>
      <w:r w:rsidR="008225B8">
        <w:t>Twitterflik (inloggning krävs)</w:t>
      </w:r>
    </w:p>
    <w:p w14:paraId="4AD111FB" w14:textId="77777777" w:rsidR="008225B8" w:rsidRDefault="008225B8" w:rsidP="000713AD">
      <w:pPr>
        <w:pStyle w:val="Liststycke"/>
        <w:numPr>
          <w:ilvl w:val="0"/>
          <w:numId w:val="13"/>
        </w:numPr>
      </w:pPr>
      <w:r>
        <w:t xml:space="preserve">en </w:t>
      </w:r>
      <w:proofErr w:type="spellStart"/>
      <w:r>
        <w:t>Weatherflik</w:t>
      </w:r>
      <w:proofErr w:type="spellEnd"/>
    </w:p>
    <w:p w14:paraId="51AB993B" w14:textId="77777777" w:rsidR="008B528A" w:rsidRDefault="008B528A" w:rsidP="008B528A">
      <w:proofErr w:type="spellStart"/>
      <w:r>
        <w:t>Appen</w:t>
      </w:r>
      <w:proofErr w:type="spellEnd"/>
      <w:r>
        <w:t xml:space="preserve"> har också en inbyggd webbrowser som websidan öppnas i när väderprognosen är färdig. </w:t>
      </w:r>
    </w:p>
    <w:p w14:paraId="3F225E7A" w14:textId="77777777" w:rsidR="000D592F" w:rsidRDefault="000D592F" w:rsidP="000D592F">
      <w:pPr>
        <w:keepNext/>
      </w:pPr>
      <w:r>
        <w:rPr>
          <w:noProof/>
        </w:rPr>
        <w:drawing>
          <wp:inline distT="0" distB="0" distL="0" distR="0" wp14:anchorId="386FF4D9" wp14:editId="3A10FCFA">
            <wp:extent cx="5760085" cy="24206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420620"/>
                    </a:xfrm>
                    <a:prstGeom prst="rect">
                      <a:avLst/>
                    </a:prstGeom>
                  </pic:spPr>
                </pic:pic>
              </a:graphicData>
            </a:graphic>
          </wp:inline>
        </w:drawing>
      </w:r>
    </w:p>
    <w:p w14:paraId="248F3355" w14:textId="607A25F6" w:rsidR="000D592F" w:rsidRDefault="000D592F" w:rsidP="000D592F">
      <w:pPr>
        <w:pStyle w:val="Beskrivning"/>
      </w:pPr>
      <w:bookmarkStart w:id="15" w:name="_Ref526779940"/>
      <w:r>
        <w:t xml:space="preserve">Figur </w:t>
      </w:r>
      <w:r w:rsidR="00D37DC1">
        <w:rPr>
          <w:noProof/>
        </w:rPr>
        <w:fldChar w:fldCharType="begin"/>
      </w:r>
      <w:r w:rsidR="00D37DC1">
        <w:rPr>
          <w:noProof/>
        </w:rPr>
        <w:instrText xml:space="preserve"> SEQ Figur \* ARABIC </w:instrText>
      </w:r>
      <w:r w:rsidR="00D37DC1">
        <w:rPr>
          <w:noProof/>
        </w:rPr>
        <w:fldChar w:fldCharType="separate"/>
      </w:r>
      <w:r w:rsidR="00EE4B6E">
        <w:rPr>
          <w:noProof/>
        </w:rPr>
        <w:t>1</w:t>
      </w:r>
      <w:r w:rsidR="00D37DC1">
        <w:rPr>
          <w:noProof/>
        </w:rPr>
        <w:fldChar w:fldCharType="end"/>
      </w:r>
      <w:bookmarkEnd w:id="15"/>
      <w:r>
        <w:t xml:space="preserve"> Twitter-fliken (inloggning) respektive </w:t>
      </w:r>
      <w:proofErr w:type="spellStart"/>
      <w:r>
        <w:t>Weather</w:t>
      </w:r>
      <w:proofErr w:type="spellEnd"/>
      <w:r>
        <w:t>-fliken</w:t>
      </w:r>
    </w:p>
    <w:p w14:paraId="24B10285" w14:textId="53867748" w:rsidR="000D592F" w:rsidRDefault="000D592F" w:rsidP="000713AD">
      <w:pPr>
        <w:keepNext/>
      </w:pPr>
      <w:r>
        <w:lastRenderedPageBreak/>
        <w:t>Om man bara är intresserad av att få en väderprognos</w:t>
      </w:r>
      <w:r w:rsidR="00E241C3">
        <w:t xml:space="preserve"> </w:t>
      </w:r>
      <w:r>
        <w:t xml:space="preserve">kan man gå direkt till </w:t>
      </w:r>
      <w:proofErr w:type="spellStart"/>
      <w:r>
        <w:t>Weather-</w:t>
      </w:r>
      <w:proofErr w:type="gramStart"/>
      <w:r>
        <w:t>fliken.Vill</w:t>
      </w:r>
      <w:proofErr w:type="spellEnd"/>
      <w:proofErr w:type="gramEnd"/>
      <w:r>
        <w:t xml:space="preserve"> man även ha möjlighet att </w:t>
      </w:r>
      <w:proofErr w:type="spellStart"/>
      <w:r>
        <w:t>twittra</w:t>
      </w:r>
      <w:proofErr w:type="spellEnd"/>
      <w:r>
        <w:t xml:space="preserve"> vädret måste man först logga in till sitt Twitter-konto genom att följa instruktionerna i </w:t>
      </w:r>
      <w:proofErr w:type="spellStart"/>
      <w:r>
        <w:t>appen</w:t>
      </w:r>
      <w:proofErr w:type="spellEnd"/>
      <w:r w:rsidR="00075EBC">
        <w:t xml:space="preserve">, se </w:t>
      </w:r>
      <w:r w:rsidR="00075EBC">
        <w:fldChar w:fldCharType="begin"/>
      </w:r>
      <w:r w:rsidR="00075EBC">
        <w:instrText xml:space="preserve"> REF _Ref526727586 \h </w:instrText>
      </w:r>
      <w:r w:rsidR="00075EBC">
        <w:fldChar w:fldCharType="separate"/>
      </w:r>
      <w:r w:rsidR="00EE4B6E">
        <w:t xml:space="preserve">Figur </w:t>
      </w:r>
      <w:r w:rsidR="00EE4B6E">
        <w:rPr>
          <w:noProof/>
        </w:rPr>
        <w:t>2</w:t>
      </w:r>
      <w:r w:rsidR="00075EBC">
        <w:fldChar w:fldCharType="end"/>
      </w:r>
      <w:r w:rsidR="00075EBC">
        <w:t>.</w:t>
      </w:r>
    </w:p>
    <w:p w14:paraId="35BA7C76" w14:textId="77777777" w:rsidR="002912DD" w:rsidRDefault="008B528A" w:rsidP="002912DD">
      <w:pPr>
        <w:keepNext/>
      </w:pPr>
      <w:r>
        <w:t xml:space="preserve"> </w:t>
      </w:r>
      <w:r w:rsidR="000D592F">
        <w:rPr>
          <w:rFonts w:ascii="Calibri" w:hAnsi="Calibri" w:cs="Calibri"/>
          <w:noProof/>
        </w:rPr>
        <w:drawing>
          <wp:inline distT="0" distB="0" distL="0" distR="0" wp14:anchorId="38C5DBFC" wp14:editId="1995323C">
            <wp:extent cx="2695575" cy="2763435"/>
            <wp:effectExtent l="0" t="0" r="0" b="0"/>
            <wp:docPr id="5" name="Bildobjekt 5" descr="Vill du låta YHSIPII 7 använda ditt &#10;konto? &#10;Ihåg mg —det? &#10;Av bryt &#10;Denna app att kunna &#10;• Twets från Cin inie &#10;• Aa du &#10;• sk•aa åt d ig &#10;inte att &#10;• dina &#10;• se din e-postadress, &#10;Enter pin.. &#10;YHSIP117 &#10;Log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ll du låta YHSIPII 7 använda ditt &#10;konto? &#10;Ihåg mg —det? &#10;Av bryt &#10;Denna app att kunna &#10;• Twets från Cin inie &#10;• Aa du &#10;• sk•aa åt d ig &#10;inte att &#10;• dina &#10;• se din e-postadress, &#10;Enter pin.. &#10;YHSIP117 &#10;Login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11824" cy="2780093"/>
                    </a:xfrm>
                    <a:prstGeom prst="rect">
                      <a:avLst/>
                    </a:prstGeom>
                    <a:noFill/>
                    <a:ln>
                      <a:noFill/>
                    </a:ln>
                  </pic:spPr>
                </pic:pic>
              </a:graphicData>
            </a:graphic>
          </wp:inline>
        </w:drawing>
      </w:r>
    </w:p>
    <w:p w14:paraId="4E459408" w14:textId="65200119" w:rsidR="002912DD" w:rsidRDefault="002912DD" w:rsidP="002912DD">
      <w:pPr>
        <w:pStyle w:val="Beskrivning"/>
      </w:pPr>
      <w:bookmarkStart w:id="16" w:name="_Ref526727586"/>
      <w:r>
        <w:t xml:space="preserve">Figur </w:t>
      </w:r>
      <w:r w:rsidR="00D37DC1">
        <w:rPr>
          <w:noProof/>
        </w:rPr>
        <w:fldChar w:fldCharType="begin"/>
      </w:r>
      <w:r w:rsidR="00D37DC1">
        <w:rPr>
          <w:noProof/>
        </w:rPr>
        <w:instrText xml:space="preserve"> SEQ Figur \* ARABIC </w:instrText>
      </w:r>
      <w:r w:rsidR="00D37DC1">
        <w:rPr>
          <w:noProof/>
        </w:rPr>
        <w:fldChar w:fldCharType="separate"/>
      </w:r>
      <w:r w:rsidR="00EE4B6E">
        <w:rPr>
          <w:noProof/>
        </w:rPr>
        <w:t>2</w:t>
      </w:r>
      <w:r w:rsidR="00D37DC1">
        <w:rPr>
          <w:noProof/>
        </w:rPr>
        <w:fldChar w:fldCharType="end"/>
      </w:r>
      <w:bookmarkEnd w:id="16"/>
      <w:r>
        <w:t xml:space="preserve"> Twitter-fliken, inloggning</w:t>
      </w:r>
    </w:p>
    <w:p w14:paraId="5E4CD697" w14:textId="5BEE5045" w:rsidR="002912DD" w:rsidRDefault="008B528A" w:rsidP="000713AD">
      <w:pPr>
        <w:keepNext/>
      </w:pPr>
      <w:r>
        <w:t xml:space="preserve"> </w:t>
      </w:r>
      <w:r w:rsidR="002912DD">
        <w:t xml:space="preserve">Väl inloggad kan man läsa </w:t>
      </w:r>
      <w:proofErr w:type="spellStart"/>
      <w:r w:rsidR="002912DD">
        <w:t>tweetsen</w:t>
      </w:r>
      <w:proofErr w:type="spellEnd"/>
      <w:r w:rsidR="002912DD">
        <w:t xml:space="preserve"> i sitt flöde eller posta en ny </w:t>
      </w:r>
      <w:proofErr w:type="spellStart"/>
      <w:r w:rsidR="002912DD">
        <w:t>tweet</w:t>
      </w:r>
      <w:proofErr w:type="spellEnd"/>
      <w:r w:rsidR="00075EBC">
        <w:t xml:space="preserve">, se </w:t>
      </w:r>
      <w:r w:rsidR="00075EBC">
        <w:fldChar w:fldCharType="begin"/>
      </w:r>
      <w:r w:rsidR="00075EBC">
        <w:instrText xml:space="preserve"> REF _Ref526727603 \h </w:instrText>
      </w:r>
      <w:r w:rsidR="00075EBC">
        <w:fldChar w:fldCharType="separate"/>
      </w:r>
      <w:r w:rsidR="00EE4B6E">
        <w:t xml:space="preserve">Figur </w:t>
      </w:r>
      <w:r w:rsidR="00EE4B6E">
        <w:rPr>
          <w:noProof/>
        </w:rPr>
        <w:t>3</w:t>
      </w:r>
      <w:r w:rsidR="00075EBC">
        <w:fldChar w:fldCharType="end"/>
      </w:r>
      <w:r w:rsidR="00075EBC">
        <w:t>.</w:t>
      </w:r>
    </w:p>
    <w:p w14:paraId="44D136F9" w14:textId="77777777" w:rsidR="009B5A28" w:rsidRDefault="009B5A28" w:rsidP="009B5A28">
      <w:pPr>
        <w:keepNext/>
      </w:pPr>
      <w:r>
        <w:rPr>
          <w:noProof/>
        </w:rPr>
        <w:drawing>
          <wp:inline distT="0" distB="0" distL="0" distR="0" wp14:anchorId="0BB4D98E" wp14:editId="340AC114">
            <wp:extent cx="5133975" cy="2867025"/>
            <wp:effectExtent l="0" t="0" r="9525"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3975" cy="2867025"/>
                    </a:xfrm>
                    <a:prstGeom prst="rect">
                      <a:avLst/>
                    </a:prstGeom>
                  </pic:spPr>
                </pic:pic>
              </a:graphicData>
            </a:graphic>
          </wp:inline>
        </w:drawing>
      </w:r>
    </w:p>
    <w:p w14:paraId="2936B950" w14:textId="35ECB2AC" w:rsidR="002912DD" w:rsidRDefault="009B5A28" w:rsidP="009B5A28">
      <w:pPr>
        <w:pStyle w:val="Beskrivning"/>
      </w:pPr>
      <w:bookmarkStart w:id="17" w:name="_Ref526727603"/>
      <w:r>
        <w:t xml:space="preserve">Figur </w:t>
      </w:r>
      <w:r w:rsidR="00D37DC1">
        <w:rPr>
          <w:noProof/>
        </w:rPr>
        <w:fldChar w:fldCharType="begin"/>
      </w:r>
      <w:r w:rsidR="00D37DC1">
        <w:rPr>
          <w:noProof/>
        </w:rPr>
        <w:instrText xml:space="preserve"> SEQ Figur \* ARABIC </w:instrText>
      </w:r>
      <w:r w:rsidR="00D37DC1">
        <w:rPr>
          <w:noProof/>
        </w:rPr>
        <w:fldChar w:fldCharType="separate"/>
      </w:r>
      <w:r w:rsidR="00EE4B6E">
        <w:rPr>
          <w:noProof/>
        </w:rPr>
        <w:t>3</w:t>
      </w:r>
      <w:r w:rsidR="00D37DC1">
        <w:rPr>
          <w:noProof/>
        </w:rPr>
        <w:fldChar w:fldCharType="end"/>
      </w:r>
      <w:bookmarkEnd w:id="17"/>
      <w:r>
        <w:t xml:space="preserve"> </w:t>
      </w:r>
      <w:r w:rsidRPr="00615F80">
        <w:t xml:space="preserve">Twitter-fliken, </w:t>
      </w:r>
      <w:proofErr w:type="spellStart"/>
      <w:r w:rsidRPr="00615F80">
        <w:t>twitterflödet</w:t>
      </w:r>
      <w:proofErr w:type="spellEnd"/>
    </w:p>
    <w:p w14:paraId="336FF726" w14:textId="2E025F3B" w:rsidR="002912DD" w:rsidRDefault="002912DD" w:rsidP="002912DD">
      <w:r>
        <w:t xml:space="preserve">Väljer man istället </w:t>
      </w:r>
      <w:proofErr w:type="spellStart"/>
      <w:r>
        <w:t>Weather</w:t>
      </w:r>
      <w:proofErr w:type="spellEnd"/>
      <w:r>
        <w:t>-fliken har man möjlighet att skriva in den plats man önskar en väderprognos för</w:t>
      </w:r>
      <w:r w:rsidR="00075EBC">
        <w:t xml:space="preserve">, se </w:t>
      </w:r>
      <w:r w:rsidR="00075EBC">
        <w:fldChar w:fldCharType="begin"/>
      </w:r>
      <w:r w:rsidR="00075EBC">
        <w:instrText xml:space="preserve"> REF _Ref526727670 \h </w:instrText>
      </w:r>
      <w:r w:rsidR="00075EBC">
        <w:fldChar w:fldCharType="separate"/>
      </w:r>
      <w:r w:rsidR="00EE4B6E">
        <w:t xml:space="preserve">Figur </w:t>
      </w:r>
      <w:r w:rsidR="00EE4B6E">
        <w:rPr>
          <w:noProof/>
        </w:rPr>
        <w:t>4</w:t>
      </w:r>
      <w:r w:rsidR="00075EBC">
        <w:fldChar w:fldCharType="end"/>
      </w:r>
      <w:r w:rsidR="00075EBC">
        <w:t>.</w:t>
      </w:r>
    </w:p>
    <w:p w14:paraId="69693269" w14:textId="77777777" w:rsidR="00075EBC" w:rsidRDefault="002912DD" w:rsidP="00075EBC">
      <w:pPr>
        <w:keepNext/>
      </w:pPr>
      <w:r>
        <w:rPr>
          <w:rFonts w:ascii="Calibri" w:hAnsi="Calibri" w:cs="Calibri"/>
          <w:noProof/>
        </w:rPr>
        <w:lastRenderedPageBreak/>
        <w:drawing>
          <wp:inline distT="0" distB="0" distL="0" distR="0" wp14:anchorId="1B9DE15A" wp14:editId="12DAFF4F">
            <wp:extent cx="2548800" cy="2077200"/>
            <wp:effectExtent l="0" t="0" r="4445" b="0"/>
            <wp:docPr id="7" name="Bildobjekt 7" descr="Weather &#10;Malmö &#10;city is &#10;Get Weath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ather &#10;Malmö &#10;city is &#10;Get Weather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8800" cy="2077200"/>
                    </a:xfrm>
                    <a:prstGeom prst="rect">
                      <a:avLst/>
                    </a:prstGeom>
                    <a:noFill/>
                    <a:ln>
                      <a:noFill/>
                    </a:ln>
                  </pic:spPr>
                </pic:pic>
              </a:graphicData>
            </a:graphic>
          </wp:inline>
        </w:drawing>
      </w:r>
    </w:p>
    <w:p w14:paraId="03BFDC89" w14:textId="247F9220" w:rsidR="002912DD" w:rsidRPr="002912DD" w:rsidRDefault="00075EBC" w:rsidP="00075EBC">
      <w:pPr>
        <w:pStyle w:val="Beskrivning"/>
      </w:pPr>
      <w:bookmarkStart w:id="18" w:name="_Ref526727670"/>
      <w:r>
        <w:t xml:space="preserve">Figur </w:t>
      </w:r>
      <w:r w:rsidR="00D37DC1">
        <w:rPr>
          <w:noProof/>
        </w:rPr>
        <w:fldChar w:fldCharType="begin"/>
      </w:r>
      <w:r w:rsidR="00D37DC1">
        <w:rPr>
          <w:noProof/>
        </w:rPr>
        <w:instrText xml:space="preserve"> SEQ Figur \* ARABIC </w:instrText>
      </w:r>
      <w:r w:rsidR="00D37DC1">
        <w:rPr>
          <w:noProof/>
        </w:rPr>
        <w:fldChar w:fldCharType="separate"/>
      </w:r>
      <w:r w:rsidR="00EE4B6E">
        <w:rPr>
          <w:noProof/>
        </w:rPr>
        <w:t>4</w:t>
      </w:r>
      <w:r w:rsidR="00D37DC1">
        <w:rPr>
          <w:noProof/>
        </w:rPr>
        <w:fldChar w:fldCharType="end"/>
      </w:r>
      <w:bookmarkEnd w:id="18"/>
      <w:r>
        <w:t xml:space="preserve"> </w:t>
      </w:r>
      <w:proofErr w:type="spellStart"/>
      <w:r>
        <w:t>Weather</w:t>
      </w:r>
      <w:proofErr w:type="spellEnd"/>
      <w:r>
        <w:t>-fliken, välj plats för prognosen</w:t>
      </w:r>
    </w:p>
    <w:p w14:paraId="727C26F1" w14:textId="04F08102" w:rsidR="002912DD" w:rsidRPr="002912DD" w:rsidRDefault="002912DD" w:rsidP="008225B8">
      <w:r w:rsidRPr="002912DD">
        <w:t xml:space="preserve">Ett klick på Get </w:t>
      </w:r>
      <w:proofErr w:type="spellStart"/>
      <w:r w:rsidRPr="002912DD">
        <w:t>Weather</w:t>
      </w:r>
      <w:proofErr w:type="spellEnd"/>
      <w:r>
        <w:t>, och väderprognosen för de närmaste 10 dagarna skrivs ut i webbläsaren</w:t>
      </w:r>
      <w:r w:rsidR="00075EBC">
        <w:t xml:space="preserve">, </w:t>
      </w:r>
      <w:r w:rsidR="00075EBC">
        <w:fldChar w:fldCharType="begin"/>
      </w:r>
      <w:r w:rsidR="00075EBC">
        <w:instrText xml:space="preserve"> REF _Ref526727692 \h </w:instrText>
      </w:r>
      <w:r w:rsidR="00075EBC">
        <w:fldChar w:fldCharType="separate"/>
      </w:r>
      <w:r w:rsidR="00EE4B6E">
        <w:t xml:space="preserve">Figur </w:t>
      </w:r>
      <w:r w:rsidR="00EE4B6E">
        <w:rPr>
          <w:noProof/>
        </w:rPr>
        <w:t>5</w:t>
      </w:r>
      <w:r w:rsidR="00075EBC">
        <w:fldChar w:fldCharType="end"/>
      </w:r>
      <w:r w:rsidR="00075EBC">
        <w:t>.</w:t>
      </w:r>
      <w:r w:rsidRPr="002912DD">
        <w:t xml:space="preserve"> </w:t>
      </w:r>
    </w:p>
    <w:p w14:paraId="1FEEEE14" w14:textId="77777777" w:rsidR="002912DD" w:rsidRDefault="002912DD" w:rsidP="002912DD">
      <w:pPr>
        <w:keepNext/>
      </w:pPr>
      <w:r>
        <w:rPr>
          <w:rFonts w:ascii="Calibri" w:hAnsi="Calibri" w:cs="Calibri"/>
          <w:noProof/>
        </w:rPr>
        <w:drawing>
          <wp:inline distT="0" distB="0" distL="0" distR="0" wp14:anchorId="7681235B" wp14:editId="533659F6">
            <wp:extent cx="3574800" cy="3664800"/>
            <wp:effectExtent l="0" t="0" r="6985" b="0"/>
            <wp:docPr id="8" name="Bildobjekt 8" descr="- BMS &#10;Forecast for Malmö &#10;2018-10-0' 19:00 UCC: of pr•xipitation in frozen fonn O lucent &#10;2018-10-07 19:00 UTC: categ€uy No &#10;2018-10-07 19:00 UTC: Minimum precipitation intensity O, O kg-Jm2.'h &#10;2018-10-0' 19:00 UTC: Mean precipitation intensity 0.0 &#10;2018-10-07 '9:00 UTC: 0.0 kgVm2,'h &#10;2018-10-07 19:00 UTC: Mediul intensity 0.0 kg.Jm2.•h &#10;2018-10-0' 19:00 UTC: Mean cloud cover 3 octas &#10;19:00 Ul•C: O &#10;2018-10-07 19:00 UTC; Mean Of high level Cloud cover O &#10;2018-10-0' 19:00 Mean value orhigh level cloud 3 octas &#10;2018-10-07 19:00 UTC: Air 10209 hPa &#10;2018-10-07 19:00 UTC: Air 9.3 cel &#10;2018-10-0' 19:00 Horizontal visibility SOO km &#10;2018-10-07 19:00 UTC: 231 degree &#10;2018-10-07 19:00 UTC: 1.2 &#10;Tweet Current Weather Stat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BMS &#10;Forecast for Malmö &#10;2018-10-0' 19:00 UCC: of pr•xipitation in frozen fonn O lucent &#10;2018-10-07 19:00 UTC: categ€uy No &#10;2018-10-07 19:00 UTC: Minimum precipitation intensity O, O kg-Jm2.'h &#10;2018-10-0' 19:00 UTC: Mean precipitation intensity 0.0 &#10;2018-10-07 '9:00 UTC: 0.0 kgVm2,'h &#10;2018-10-07 19:00 UTC: Mediul intensity 0.0 kg.Jm2.•h &#10;2018-10-0' 19:00 UTC: Mean cloud cover 3 octas &#10;19:00 Ul•C: O &#10;2018-10-07 19:00 UTC; Mean Of high level Cloud cover O &#10;2018-10-0' 19:00 Mean value orhigh level cloud 3 octas &#10;2018-10-07 19:00 UTC: Air 10209 hPa &#10;2018-10-07 19:00 UTC: Air 9.3 cel &#10;2018-10-0' 19:00 Horizontal visibility SOO km &#10;2018-10-07 19:00 UTC: 231 degree &#10;2018-10-07 19:00 UTC: 1.2 &#10;Tweet Current Weather Statu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4800" cy="3664800"/>
                    </a:xfrm>
                    <a:prstGeom prst="rect">
                      <a:avLst/>
                    </a:prstGeom>
                    <a:noFill/>
                    <a:ln>
                      <a:noFill/>
                    </a:ln>
                  </pic:spPr>
                </pic:pic>
              </a:graphicData>
            </a:graphic>
          </wp:inline>
        </w:drawing>
      </w:r>
    </w:p>
    <w:p w14:paraId="2C3038ED" w14:textId="75E19B04" w:rsidR="002912DD" w:rsidRDefault="002912DD" w:rsidP="002912DD">
      <w:pPr>
        <w:pStyle w:val="Beskrivning"/>
        <w:rPr>
          <w:highlight w:val="yellow"/>
        </w:rPr>
      </w:pPr>
      <w:bookmarkStart w:id="19" w:name="_Ref526727692"/>
      <w:r>
        <w:t xml:space="preserve">Figur </w:t>
      </w:r>
      <w:r w:rsidR="00D37DC1">
        <w:rPr>
          <w:noProof/>
        </w:rPr>
        <w:fldChar w:fldCharType="begin"/>
      </w:r>
      <w:r w:rsidR="00D37DC1">
        <w:rPr>
          <w:noProof/>
        </w:rPr>
        <w:instrText xml:space="preserve"> SEQ Figur \* ARABIC </w:instrText>
      </w:r>
      <w:r w:rsidR="00D37DC1">
        <w:rPr>
          <w:noProof/>
        </w:rPr>
        <w:fldChar w:fldCharType="separate"/>
      </w:r>
      <w:r w:rsidR="00EE4B6E">
        <w:rPr>
          <w:noProof/>
        </w:rPr>
        <w:t>5</w:t>
      </w:r>
      <w:r w:rsidR="00D37DC1">
        <w:rPr>
          <w:noProof/>
        </w:rPr>
        <w:fldChar w:fldCharType="end"/>
      </w:r>
      <w:bookmarkEnd w:id="19"/>
      <w:r>
        <w:t xml:space="preserve"> Väderprognosen i html</w:t>
      </w:r>
    </w:p>
    <w:p w14:paraId="5104B6C3" w14:textId="00D84E77" w:rsidR="008225B8" w:rsidRDefault="002912DD" w:rsidP="008225B8">
      <w:r>
        <w:t xml:space="preserve">Är man inloggad på </w:t>
      </w:r>
      <w:proofErr w:type="spellStart"/>
      <w:r>
        <w:t>twitter</w:t>
      </w:r>
      <w:proofErr w:type="spellEnd"/>
      <w:r>
        <w:t xml:space="preserve"> kan man även </w:t>
      </w:r>
      <w:proofErr w:type="spellStart"/>
      <w:r>
        <w:t>twittra</w:t>
      </w:r>
      <w:proofErr w:type="spellEnd"/>
      <w:r>
        <w:t xml:space="preserve"> väderprognosen för nästkommande timme för sin utvalda plats genom att klicka på </w:t>
      </w:r>
      <w:proofErr w:type="spellStart"/>
      <w:r>
        <w:t>Tweet</w:t>
      </w:r>
      <w:proofErr w:type="spellEnd"/>
      <w:r>
        <w:t xml:space="preserve"> </w:t>
      </w:r>
      <w:proofErr w:type="spellStart"/>
      <w:r>
        <w:t>Current</w:t>
      </w:r>
      <w:proofErr w:type="spellEnd"/>
      <w:r>
        <w:t xml:space="preserve"> </w:t>
      </w:r>
      <w:proofErr w:type="spellStart"/>
      <w:r>
        <w:t>Weather</w:t>
      </w:r>
      <w:proofErr w:type="spellEnd"/>
      <w:r>
        <w:t xml:space="preserve"> Status.</w:t>
      </w:r>
      <w:r w:rsidR="00075EBC">
        <w:t xml:space="preserve"> Och </w:t>
      </w:r>
      <w:r w:rsidR="00075EBC">
        <w:fldChar w:fldCharType="begin"/>
      </w:r>
      <w:r w:rsidR="00075EBC">
        <w:instrText xml:space="preserve"> REF _Ref526727749 \h </w:instrText>
      </w:r>
      <w:r w:rsidR="00075EBC">
        <w:fldChar w:fldCharType="separate"/>
      </w:r>
      <w:r w:rsidR="00EE4B6E">
        <w:t xml:space="preserve">Figur </w:t>
      </w:r>
      <w:r w:rsidR="00EE4B6E">
        <w:rPr>
          <w:noProof/>
        </w:rPr>
        <w:t>6</w:t>
      </w:r>
      <w:r w:rsidR="00075EBC">
        <w:fldChar w:fldCharType="end"/>
      </w:r>
      <w:r w:rsidR="00075EBC">
        <w:t xml:space="preserve"> visar exempel på en väder-</w:t>
      </w:r>
      <w:proofErr w:type="spellStart"/>
      <w:r w:rsidR="00075EBC">
        <w:t>tweet</w:t>
      </w:r>
      <w:proofErr w:type="spellEnd"/>
      <w:r w:rsidR="00075EBC">
        <w:t>.</w:t>
      </w:r>
    </w:p>
    <w:p w14:paraId="3CE42870" w14:textId="77777777" w:rsidR="002912DD" w:rsidRDefault="002912DD" w:rsidP="002912DD">
      <w:pPr>
        <w:keepNext/>
      </w:pPr>
      <w:r>
        <w:rPr>
          <w:noProof/>
        </w:rPr>
        <w:drawing>
          <wp:inline distT="0" distB="0" distL="0" distR="0" wp14:anchorId="67260E9A" wp14:editId="3A0B1ACA">
            <wp:extent cx="4314825" cy="1000125"/>
            <wp:effectExtent l="0" t="0" r="9525"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825" cy="1000125"/>
                    </a:xfrm>
                    <a:prstGeom prst="rect">
                      <a:avLst/>
                    </a:prstGeom>
                  </pic:spPr>
                </pic:pic>
              </a:graphicData>
            </a:graphic>
          </wp:inline>
        </w:drawing>
      </w:r>
    </w:p>
    <w:p w14:paraId="17F0231D" w14:textId="3F432E17" w:rsidR="002912DD" w:rsidRDefault="002912DD" w:rsidP="002912DD">
      <w:pPr>
        <w:pStyle w:val="Beskrivning"/>
      </w:pPr>
      <w:bookmarkStart w:id="20" w:name="_Ref526727749"/>
      <w:r>
        <w:t xml:space="preserve">Figur </w:t>
      </w:r>
      <w:r w:rsidR="00D37DC1">
        <w:rPr>
          <w:noProof/>
        </w:rPr>
        <w:fldChar w:fldCharType="begin"/>
      </w:r>
      <w:r w:rsidR="00D37DC1">
        <w:rPr>
          <w:noProof/>
        </w:rPr>
        <w:instrText xml:space="preserve"> SEQ Figur \* ARABIC </w:instrText>
      </w:r>
      <w:r w:rsidR="00D37DC1">
        <w:rPr>
          <w:noProof/>
        </w:rPr>
        <w:fldChar w:fldCharType="separate"/>
      </w:r>
      <w:r w:rsidR="00EE4B6E">
        <w:rPr>
          <w:noProof/>
        </w:rPr>
        <w:t>6</w:t>
      </w:r>
      <w:r w:rsidR="00D37DC1">
        <w:rPr>
          <w:noProof/>
        </w:rPr>
        <w:fldChar w:fldCharType="end"/>
      </w:r>
      <w:bookmarkEnd w:id="20"/>
      <w:r>
        <w:t xml:space="preserve"> Väder-</w:t>
      </w:r>
      <w:proofErr w:type="spellStart"/>
      <w:r>
        <w:t>tweet</w:t>
      </w:r>
      <w:proofErr w:type="spellEnd"/>
      <w:r>
        <w:t xml:space="preserve"> för Stockholm</w:t>
      </w:r>
    </w:p>
    <w:p w14:paraId="727FBB84" w14:textId="77777777" w:rsidR="00143C51" w:rsidRPr="0060444C" w:rsidRDefault="00FF6ACA" w:rsidP="00143C51">
      <w:pPr>
        <w:pStyle w:val="Rubrik2"/>
      </w:pPr>
      <w:bookmarkStart w:id="21" w:name="_Toc526784770"/>
      <w:proofErr w:type="gramStart"/>
      <w:r>
        <w:lastRenderedPageBreak/>
        <w:t>Platsdata</w:t>
      </w:r>
      <w:r w:rsidR="00143C51">
        <w:t xml:space="preserve"> </w:t>
      </w:r>
      <w:r>
        <w:t xml:space="preserve"> från</w:t>
      </w:r>
      <w:proofErr w:type="gramEnd"/>
      <w:r>
        <w:t xml:space="preserve"> </w:t>
      </w:r>
      <w:r w:rsidR="005224DA" w:rsidRPr="005224DA">
        <w:t xml:space="preserve">Google </w:t>
      </w:r>
      <w:proofErr w:type="spellStart"/>
      <w:r w:rsidR="005224DA" w:rsidRPr="005224DA">
        <w:t>geocoding</w:t>
      </w:r>
      <w:proofErr w:type="spellEnd"/>
      <w:r w:rsidR="005224DA" w:rsidRPr="005224DA">
        <w:t xml:space="preserve"> </w:t>
      </w:r>
      <w:r w:rsidR="005224DA" w:rsidRPr="0060444C">
        <w:t>API</w:t>
      </w:r>
      <w:bookmarkEnd w:id="21"/>
    </w:p>
    <w:p w14:paraId="2949A8B2" w14:textId="77777777" w:rsidR="0096257A" w:rsidRDefault="0096257A" w:rsidP="0096257A">
      <w:r>
        <w:t xml:space="preserve">Platsdata hämtas från Google </w:t>
      </w:r>
      <w:proofErr w:type="spellStart"/>
      <w:r>
        <w:t>geocoding</w:t>
      </w:r>
      <w:proofErr w:type="spellEnd"/>
      <w:r>
        <w:t xml:space="preserve"> API via klassen </w:t>
      </w:r>
      <w:proofErr w:type="spellStart"/>
      <w:r>
        <w:t>GetCoords</w:t>
      </w:r>
      <w:proofErr w:type="spellEnd"/>
      <w:r>
        <w:t xml:space="preserve">. Klassen har en </w:t>
      </w:r>
      <w:proofErr w:type="spellStart"/>
      <w:proofErr w:type="gramStart"/>
      <w:r>
        <w:t>run</w:t>
      </w:r>
      <w:proofErr w:type="spellEnd"/>
      <w:r>
        <w:t>(</w:t>
      </w:r>
      <w:proofErr w:type="gramEnd"/>
      <w:r>
        <w:t>String city) metod som först bygger upp en URL med staden och en API-nyckel.</w:t>
      </w:r>
    </w:p>
    <w:p w14:paraId="09D98451" w14:textId="77777777" w:rsidR="0096257A" w:rsidRDefault="00151F0A" w:rsidP="0096257A">
      <w:r>
        <w:t>Med</w:t>
      </w:r>
      <w:r w:rsidR="0096257A">
        <w:t xml:space="preserve"> en </w:t>
      </w:r>
      <w:r>
        <w:t xml:space="preserve">färdig </w:t>
      </w:r>
      <w:r w:rsidR="0096257A">
        <w:t xml:space="preserve">URL så upprättas en </w:t>
      </w:r>
      <w:proofErr w:type="spellStart"/>
      <w:r w:rsidR="0096257A">
        <w:t>HttpURLConnection</w:t>
      </w:r>
      <w:proofErr w:type="spellEnd"/>
      <w:r w:rsidR="0096257A">
        <w:t xml:space="preserve"> som hämtar JSON </w:t>
      </w:r>
      <w:proofErr w:type="spellStart"/>
      <w:r w:rsidR="0096257A">
        <w:t>datan</w:t>
      </w:r>
      <w:proofErr w:type="spellEnd"/>
      <w:r w:rsidR="0096257A">
        <w:t xml:space="preserve"> till en sträng, som sedan omvandlas till JSON objekt och </w:t>
      </w:r>
      <w:proofErr w:type="spellStart"/>
      <w:r w:rsidR="0096257A">
        <w:t>arrayer</w:t>
      </w:r>
      <w:proofErr w:type="spellEnd"/>
      <w:r w:rsidR="0096257A">
        <w:t xml:space="preserve"> för att komma åt </w:t>
      </w:r>
      <w:proofErr w:type="spellStart"/>
      <w:r w:rsidR="0096257A">
        <w:t>datan</w:t>
      </w:r>
      <w:proofErr w:type="spellEnd"/>
      <w:r w:rsidR="0096257A">
        <w:t xml:space="preserve"> man vill ha, och sen rundas koordinaterna av till 6 decimaler.</w:t>
      </w:r>
    </w:p>
    <w:p w14:paraId="78B5CE1F" w14:textId="77777777" w:rsidR="00684B3A" w:rsidRPr="00684B3A" w:rsidRDefault="0096257A" w:rsidP="0096257A">
      <w:r>
        <w:t xml:space="preserve">Efter det kan man hämta koordinaterna med </w:t>
      </w:r>
      <w:proofErr w:type="spellStart"/>
      <w:proofErr w:type="gramStart"/>
      <w:r>
        <w:t>getLatitude</w:t>
      </w:r>
      <w:proofErr w:type="spellEnd"/>
      <w:r>
        <w:t>(</w:t>
      </w:r>
      <w:proofErr w:type="gramEnd"/>
      <w:r>
        <w:t xml:space="preserve">) och </w:t>
      </w:r>
      <w:proofErr w:type="spellStart"/>
      <w:r>
        <w:t>getLongitude</w:t>
      </w:r>
      <w:proofErr w:type="spellEnd"/>
      <w:r>
        <w:t xml:space="preserve">(). Man kan även hämta ut stadens namn med </w:t>
      </w:r>
      <w:proofErr w:type="spellStart"/>
      <w:proofErr w:type="gramStart"/>
      <w:r>
        <w:t>getCity</w:t>
      </w:r>
      <w:proofErr w:type="spellEnd"/>
      <w:r>
        <w:t>(</w:t>
      </w:r>
      <w:proofErr w:type="gramEnd"/>
      <w:r>
        <w:t>).</w:t>
      </w:r>
    </w:p>
    <w:p w14:paraId="71B16C07" w14:textId="77777777" w:rsidR="000D2CAA" w:rsidRPr="00FF6ACA" w:rsidRDefault="00193BE1" w:rsidP="00193BE1">
      <w:pPr>
        <w:pStyle w:val="Rubrik3"/>
      </w:pPr>
      <w:bookmarkStart w:id="22" w:name="_Toc526784771"/>
      <w:r w:rsidRPr="00193BE1">
        <w:t xml:space="preserve">Google </w:t>
      </w:r>
      <w:proofErr w:type="spellStart"/>
      <w:r w:rsidRPr="00193BE1">
        <w:t>geocoding</w:t>
      </w:r>
      <w:proofErr w:type="spellEnd"/>
      <w:r w:rsidRPr="00193BE1">
        <w:t xml:space="preserve"> API</w:t>
      </w:r>
      <w:bookmarkEnd w:id="22"/>
    </w:p>
    <w:p w14:paraId="3E8A309E" w14:textId="77777777" w:rsidR="00FF6ACA" w:rsidRDefault="0096257A" w:rsidP="00FF6ACA">
      <w:r w:rsidRPr="0096257A">
        <w:t xml:space="preserve">Googles </w:t>
      </w:r>
      <w:proofErr w:type="spellStart"/>
      <w:r w:rsidRPr="0096257A">
        <w:t>geocoding</w:t>
      </w:r>
      <w:proofErr w:type="spellEnd"/>
      <w:r w:rsidRPr="0096257A">
        <w:t xml:space="preserve"> API tar emot några argument i </w:t>
      </w:r>
      <w:proofErr w:type="spellStart"/>
      <w:r w:rsidRPr="0096257A">
        <w:t>URLen</w:t>
      </w:r>
      <w:proofErr w:type="spellEnd"/>
      <w:r w:rsidRPr="0096257A">
        <w:t xml:space="preserve">, som </w:t>
      </w:r>
      <w:r w:rsidR="00193BE1">
        <w:t>exempelvis</w:t>
      </w:r>
      <w:r w:rsidRPr="0096257A">
        <w:t xml:space="preserve"> vilken stad man är intresserad av, vad man har för API-nyckel, vilket format man vill ha </w:t>
      </w:r>
      <w:proofErr w:type="spellStart"/>
      <w:r w:rsidRPr="0096257A">
        <w:t>datan</w:t>
      </w:r>
      <w:proofErr w:type="spellEnd"/>
      <w:r w:rsidRPr="0096257A">
        <w:t xml:space="preserve"> i (JSON / XML) och sensor (</w:t>
      </w:r>
      <w:proofErr w:type="spellStart"/>
      <w:r w:rsidRPr="0096257A">
        <w:t>true</w:t>
      </w:r>
      <w:proofErr w:type="spellEnd"/>
      <w:r w:rsidRPr="0096257A">
        <w:t>/</w:t>
      </w:r>
      <w:proofErr w:type="spellStart"/>
      <w:r w:rsidRPr="0096257A">
        <w:t>false</w:t>
      </w:r>
      <w:proofErr w:type="spellEnd"/>
      <w:r w:rsidRPr="0096257A">
        <w:t>)</w:t>
      </w:r>
      <w:r>
        <w:t>.</w:t>
      </w:r>
    </w:p>
    <w:p w14:paraId="567802C6" w14:textId="77777777" w:rsidR="00FF6ACA" w:rsidRDefault="00FF6ACA" w:rsidP="00FF6ACA">
      <w:pPr>
        <w:pStyle w:val="Rubrik2"/>
      </w:pPr>
      <w:bookmarkStart w:id="23" w:name="_Toc526784772"/>
      <w:r>
        <w:t>Väderdata från SMHIs API</w:t>
      </w:r>
      <w:bookmarkEnd w:id="23"/>
    </w:p>
    <w:p w14:paraId="550F5CEA" w14:textId="77777777" w:rsidR="00684B3A" w:rsidRDefault="0096257A" w:rsidP="0096257A">
      <w:r>
        <w:t>Väder</w:t>
      </w:r>
      <w:r w:rsidR="00EB3D91">
        <w:t>prognos</w:t>
      </w:r>
      <w:r>
        <w:t xml:space="preserve">data hämtas från </w:t>
      </w:r>
      <w:proofErr w:type="gramStart"/>
      <w:r>
        <w:t>SMHIs</w:t>
      </w:r>
      <w:proofErr w:type="gramEnd"/>
      <w:r>
        <w:t xml:space="preserve"> API i JSON-format. JSON-objektet bryts ner i JSON-</w:t>
      </w:r>
      <w:proofErr w:type="spellStart"/>
      <w:r>
        <w:t>arrayer</w:t>
      </w:r>
      <w:proofErr w:type="spellEnd"/>
      <w:r>
        <w:t xml:space="preserve"> och JSON-Objekt i </w:t>
      </w:r>
      <w:proofErr w:type="spellStart"/>
      <w:r>
        <w:t>Weather</w:t>
      </w:r>
      <w:proofErr w:type="spellEnd"/>
      <w:r>
        <w:t>-klassen så att slutligen enskilda variabler kan avläsas. Klassen levererar en JSON-</w:t>
      </w:r>
      <w:proofErr w:type="spellStart"/>
      <w:r>
        <w:t>array</w:t>
      </w:r>
      <w:proofErr w:type="spellEnd"/>
      <w:r>
        <w:t xml:space="preserve"> som endera utnyttjas av klassen </w:t>
      </w:r>
      <w:proofErr w:type="spellStart"/>
      <w:r>
        <w:t>WeatherSelector</w:t>
      </w:r>
      <w:proofErr w:type="spellEnd"/>
      <w:r>
        <w:t xml:space="preserve"> där förhandsdefinierade variabler för den närmaste timmens prognos plockas ut och packas ihop i ett nytt JSON-objekt, eller används direkt i klassen </w:t>
      </w:r>
      <w:proofErr w:type="spellStart"/>
      <w:r>
        <w:t>HtmlPrinter</w:t>
      </w:r>
      <w:proofErr w:type="spellEnd"/>
      <w:r>
        <w:t>.</w:t>
      </w:r>
    </w:p>
    <w:p w14:paraId="496C67EE" w14:textId="77777777" w:rsidR="00FF6ACA" w:rsidRDefault="00684B3A" w:rsidP="00684B3A">
      <w:pPr>
        <w:pStyle w:val="Rubrik3"/>
      </w:pPr>
      <w:bookmarkStart w:id="24" w:name="_Toc526784773"/>
      <w:proofErr w:type="gramStart"/>
      <w:r>
        <w:t>SMHIs</w:t>
      </w:r>
      <w:proofErr w:type="gramEnd"/>
      <w:r>
        <w:t xml:space="preserve"> API</w:t>
      </w:r>
      <w:bookmarkEnd w:id="24"/>
    </w:p>
    <w:p w14:paraId="5EDBF704" w14:textId="77777777" w:rsidR="0096257A" w:rsidRDefault="0096257A" w:rsidP="0096257A">
      <w:r>
        <w:t xml:space="preserve">SMHI </w:t>
      </w:r>
      <w:proofErr w:type="spellStart"/>
      <w:r>
        <w:t>Open</w:t>
      </w:r>
      <w:proofErr w:type="spellEnd"/>
      <w:r>
        <w:t xml:space="preserve"> Data </w:t>
      </w:r>
      <w:proofErr w:type="spellStart"/>
      <w:r>
        <w:t>Meteorological</w:t>
      </w:r>
      <w:proofErr w:type="spellEnd"/>
      <w:r>
        <w:t xml:space="preserve"> </w:t>
      </w:r>
      <w:proofErr w:type="spellStart"/>
      <w:r>
        <w:t>Forecasts</w:t>
      </w:r>
      <w:proofErr w:type="spellEnd"/>
      <w:r>
        <w:t xml:space="preserve">, PMP, omfattar prognosdata för de kommande 10 dagarna och baseras på ett antal prognosmodeller och manuella justeringar. </w:t>
      </w:r>
      <w:proofErr w:type="gramStart"/>
      <w:r>
        <w:t>SMHIs</w:t>
      </w:r>
      <w:proofErr w:type="gramEnd"/>
      <w:r>
        <w:t xml:space="preserve"> API är ett öppet API, tillgängligt för applikationer som vill använda tjänsten för att hämta prognosdata. </w:t>
      </w:r>
      <w:r>
        <w:br/>
        <w:t>Data levereras som JSON och alla tidpunkter är angivna i UTC (</w:t>
      </w:r>
      <w:proofErr w:type="spellStart"/>
      <w:r>
        <w:t>Coordinated</w:t>
      </w:r>
      <w:proofErr w:type="spellEnd"/>
      <w:r>
        <w:t xml:space="preserve"> Universal </w:t>
      </w:r>
      <w:proofErr w:type="spellStart"/>
      <w:r>
        <w:t>Time</w:t>
      </w:r>
      <w:proofErr w:type="spellEnd"/>
      <w:r>
        <w:t>).</w:t>
      </w:r>
    </w:p>
    <w:p w14:paraId="37A04153" w14:textId="77777777" w:rsidR="0096257A" w:rsidRDefault="0096257A" w:rsidP="0096257A">
      <w:proofErr w:type="spellStart"/>
      <w:r>
        <w:t>Entry</w:t>
      </w:r>
      <w:proofErr w:type="spellEnd"/>
      <w:r>
        <w:t xml:space="preserve"> </w:t>
      </w:r>
      <w:proofErr w:type="spellStart"/>
      <w:r>
        <w:t>point</w:t>
      </w:r>
      <w:proofErr w:type="spellEnd"/>
      <w:r>
        <w:t xml:space="preserve"> är: https://opendata-download-metfcst.smhi.se och licensvillkor finns att läsa här: http://www.smhi.se/klimatdata/oppna-data/information-om-oppna-data/villkor-for-anvandning-1.30622</w:t>
      </w:r>
    </w:p>
    <w:p w14:paraId="19F6E412" w14:textId="77777777" w:rsidR="0096257A" w:rsidRPr="0096257A" w:rsidRDefault="0021506F" w:rsidP="0096257A">
      <w:r>
        <w:t>Longitud</w:t>
      </w:r>
      <w:r w:rsidR="00C8751D">
        <w:t xml:space="preserve"> och latitud för den plats man vill ha prognosen för ingår i URL:n som används vid </w:t>
      </w:r>
      <w:proofErr w:type="spellStart"/>
      <w:r w:rsidR="00C8751D">
        <w:t>requesten</w:t>
      </w:r>
      <w:proofErr w:type="spellEnd"/>
      <w:r w:rsidR="00C8751D">
        <w:t xml:space="preserve">. </w:t>
      </w:r>
      <w:r w:rsidR="0096257A">
        <w:t xml:space="preserve">En </w:t>
      </w:r>
      <w:proofErr w:type="spellStart"/>
      <w:r w:rsidR="0096257A">
        <w:t>GeoJSON</w:t>
      </w:r>
      <w:proofErr w:type="spellEnd"/>
      <w:r w:rsidR="0096257A">
        <w:t xml:space="preserve">-punkt i JSON-resultatet visar longitud och latitud för den </w:t>
      </w:r>
      <w:proofErr w:type="spellStart"/>
      <w:r w:rsidR="0096257A">
        <w:t>grid</w:t>
      </w:r>
      <w:proofErr w:type="spellEnd"/>
      <w:r w:rsidR="0096257A">
        <w:t xml:space="preserve"> punkt som är närmast den efterfrågade. Prognosens starttid återfinns under </w:t>
      </w:r>
      <w:proofErr w:type="spellStart"/>
      <w:r w:rsidR="0096257A">
        <w:t>referenceTime</w:t>
      </w:r>
      <w:proofErr w:type="spellEnd"/>
      <w:r w:rsidR="0096257A">
        <w:t xml:space="preserve"> och den tid </w:t>
      </w:r>
      <w:proofErr w:type="spellStart"/>
      <w:r w:rsidR="0096257A">
        <w:t>meterologen</w:t>
      </w:r>
      <w:proofErr w:type="spellEnd"/>
      <w:r w:rsidR="0096257A">
        <w:t xml:space="preserve"> godkände prognosen anges i </w:t>
      </w:r>
      <w:proofErr w:type="spellStart"/>
      <w:r w:rsidR="0096257A">
        <w:t>approvedTime</w:t>
      </w:r>
      <w:proofErr w:type="spellEnd"/>
      <w:r w:rsidR="0096257A">
        <w:t xml:space="preserve">. Blocket </w:t>
      </w:r>
      <w:proofErr w:type="spellStart"/>
      <w:r w:rsidR="0096257A">
        <w:t>TimeSeries</w:t>
      </w:r>
      <w:proofErr w:type="spellEnd"/>
      <w:r w:rsidR="0096257A">
        <w:t xml:space="preserve"> innehåller själva prognosdata, med </w:t>
      </w:r>
      <w:proofErr w:type="spellStart"/>
      <w:r w:rsidR="0096257A">
        <w:t>validTime</w:t>
      </w:r>
      <w:proofErr w:type="spellEnd"/>
      <w:r w:rsidR="0096257A">
        <w:t xml:space="preserve">, parametrar och deras mätvärden och enheter. </w:t>
      </w:r>
      <w:proofErr w:type="spellStart"/>
      <w:r w:rsidR="0096257A">
        <w:t>ValidTime</w:t>
      </w:r>
      <w:proofErr w:type="spellEnd"/>
      <w:r w:rsidR="0096257A">
        <w:t xml:space="preserve"> anger när prognosen gäller. Ögonblickstider gäller för </w:t>
      </w:r>
      <w:proofErr w:type="spellStart"/>
      <w:r w:rsidR="0096257A">
        <w:t>validTime</w:t>
      </w:r>
      <w:proofErr w:type="spellEnd"/>
      <w:r w:rsidR="0096257A">
        <w:t xml:space="preserve">, utom när det gäller </w:t>
      </w:r>
      <w:proofErr w:type="spellStart"/>
      <w:r w:rsidR="0096257A">
        <w:t>nederbörsparametrarna</w:t>
      </w:r>
      <w:proofErr w:type="spellEnd"/>
      <w:r w:rsidR="0096257A">
        <w:t>, då intervallet börjar vid tidssteget innan. I början av prognosen är intervallen korta, bara 1 timme, men ökar senare alltmer, upp till 12 timmar.</w:t>
      </w:r>
    </w:p>
    <w:p w14:paraId="2F9854FE" w14:textId="77777777" w:rsidR="00FF6ACA" w:rsidRDefault="00FF6ACA" w:rsidP="00FF6ACA">
      <w:pPr>
        <w:pStyle w:val="Rubrik2"/>
      </w:pPr>
      <w:bookmarkStart w:id="25" w:name="_Toc526784774"/>
      <w:r>
        <w:t>Twitter-möjlighet från Twitters API</w:t>
      </w:r>
      <w:bookmarkEnd w:id="25"/>
    </w:p>
    <w:p w14:paraId="02014E92" w14:textId="77777777" w:rsidR="000D2CAA" w:rsidRPr="00FF6ACA" w:rsidRDefault="000D2CAA" w:rsidP="000D2CAA">
      <w:pPr>
        <w:pStyle w:val="Rubrik3"/>
      </w:pPr>
      <w:bookmarkStart w:id="26" w:name="_Toc526784775"/>
      <w:r>
        <w:t>Twitters API</w:t>
      </w:r>
      <w:bookmarkEnd w:id="26"/>
    </w:p>
    <w:p w14:paraId="072FF6A8" w14:textId="77777777" w:rsidR="00305244" w:rsidRDefault="00305244" w:rsidP="00305244">
      <w:r>
        <w:t xml:space="preserve">Twitters API tillåter oss att hämta </w:t>
      </w:r>
      <w:proofErr w:type="spellStart"/>
      <w:r>
        <w:t>tweets</w:t>
      </w:r>
      <w:proofErr w:type="spellEnd"/>
      <w:r>
        <w:t xml:space="preserve"> och att posta </w:t>
      </w:r>
      <w:proofErr w:type="spellStart"/>
      <w:r>
        <w:t>tweets</w:t>
      </w:r>
      <w:proofErr w:type="spellEnd"/>
      <w:r>
        <w:t>.</w:t>
      </w:r>
      <w:r w:rsidR="00151F0A">
        <w:t xml:space="preserve"> </w:t>
      </w:r>
      <w:r>
        <w:t xml:space="preserve">Man måste först logga in via API med hjälp av </w:t>
      </w:r>
      <w:proofErr w:type="spellStart"/>
      <w:r>
        <w:t>OAuth</w:t>
      </w:r>
      <w:proofErr w:type="spellEnd"/>
      <w:r>
        <w:t xml:space="preserve"> för att få tillgång till dessa funktioner.</w:t>
      </w:r>
    </w:p>
    <w:p w14:paraId="561646AD" w14:textId="77777777" w:rsidR="00305244" w:rsidRDefault="00305244" w:rsidP="00305244">
      <w:r>
        <w:t xml:space="preserve">All </w:t>
      </w:r>
      <w:proofErr w:type="spellStart"/>
      <w:r>
        <w:t>tweet</w:t>
      </w:r>
      <w:proofErr w:type="spellEnd"/>
      <w:r>
        <w:t xml:space="preserve"> data som hämtas av API är i </w:t>
      </w:r>
      <w:proofErr w:type="spellStart"/>
      <w:r>
        <w:t>json</w:t>
      </w:r>
      <w:proofErr w:type="spellEnd"/>
      <w:r>
        <w:t xml:space="preserve"> format.</w:t>
      </w:r>
    </w:p>
    <w:p w14:paraId="2FA23BCC" w14:textId="77777777" w:rsidR="00305244" w:rsidRDefault="00305244" w:rsidP="00305244">
      <w:r>
        <w:t xml:space="preserve">Vi har använt oss av ett externt bibliotek som heter twitter4j för att underlätta användandet av API. Biblioteket har färdiga metoder för </w:t>
      </w:r>
      <w:proofErr w:type="spellStart"/>
      <w:r>
        <w:t>twitters</w:t>
      </w:r>
      <w:proofErr w:type="spellEnd"/>
      <w:r>
        <w:t xml:space="preserve"> alla API funktioner. Detta gör det mycket smidigt att bygga en applikation runt Twitter. </w:t>
      </w:r>
    </w:p>
    <w:p w14:paraId="7DDCCD4F" w14:textId="77777777" w:rsidR="00305244" w:rsidRDefault="00305244" w:rsidP="00305244">
      <w:r>
        <w:t xml:space="preserve">För att hantera </w:t>
      </w:r>
      <w:proofErr w:type="spellStart"/>
      <w:r>
        <w:t>twitter</w:t>
      </w:r>
      <w:proofErr w:type="spellEnd"/>
      <w:r>
        <w:t xml:space="preserve"> så har vi skapat en huvudklass Twitter4J.java. Det är via denna klassen som applikationen kommunicerar med twitter4j</w:t>
      </w:r>
      <w:r w:rsidR="0087458F">
        <w:t>-</w:t>
      </w:r>
      <w:r>
        <w:t xml:space="preserve">biblioteket och tillhandhåller applikationen </w:t>
      </w:r>
      <w:proofErr w:type="spellStart"/>
      <w:r>
        <w:t>twitter</w:t>
      </w:r>
      <w:proofErr w:type="spellEnd"/>
      <w:r w:rsidR="0087458F">
        <w:t>-</w:t>
      </w:r>
      <w:r>
        <w:t xml:space="preserve">informationen. Huvudklassen </w:t>
      </w:r>
      <w:r>
        <w:lastRenderedPageBreak/>
        <w:t xml:space="preserve">har även två hjälpklasser Authorization.java och Tweet.java. Vi använder oss även av </w:t>
      </w:r>
      <w:proofErr w:type="spellStart"/>
      <w:r>
        <w:t>observerstrategidesign</w:t>
      </w:r>
      <w:proofErr w:type="spellEnd"/>
      <w:r>
        <w:t xml:space="preserve"> mönster för att kunna uppdatera delar av applikationen om vi är </w:t>
      </w:r>
      <w:proofErr w:type="spellStart"/>
      <w:r>
        <w:t>autoriserade</w:t>
      </w:r>
      <w:proofErr w:type="spellEnd"/>
      <w:r>
        <w:t xml:space="preserve"> eller ej.</w:t>
      </w:r>
    </w:p>
    <w:p w14:paraId="1ABD457D" w14:textId="77777777" w:rsidR="00305244" w:rsidRDefault="00305244" w:rsidP="00305244">
      <w:proofErr w:type="spellStart"/>
      <w:r w:rsidRPr="00305244">
        <w:rPr>
          <w:b/>
        </w:rPr>
        <w:t>getAuthURL</w:t>
      </w:r>
      <w:proofErr w:type="spellEnd"/>
      <w:r w:rsidRPr="00305244">
        <w:rPr>
          <w:b/>
        </w:rPr>
        <w:t xml:space="preserve"> </w:t>
      </w:r>
      <w:r>
        <w:t xml:space="preserve">hämtar en </w:t>
      </w:r>
      <w:proofErr w:type="spellStart"/>
      <w:r>
        <w:t>request</w:t>
      </w:r>
      <w:proofErr w:type="spellEnd"/>
      <w:r>
        <w:t xml:space="preserve"> token, med hjälp av </w:t>
      </w:r>
      <w:proofErr w:type="spellStart"/>
      <w:r w:rsidRPr="00305244">
        <w:rPr>
          <w:b/>
        </w:rPr>
        <w:t>getRequestToken</w:t>
      </w:r>
      <w:proofErr w:type="spellEnd"/>
      <w:r>
        <w:t xml:space="preserve">-metoden, och skapar </w:t>
      </w:r>
      <w:proofErr w:type="spellStart"/>
      <w:r>
        <w:t>webbaddressen</w:t>
      </w:r>
      <w:proofErr w:type="spellEnd"/>
      <w:r>
        <w:t xml:space="preserve"> för inloggning till </w:t>
      </w:r>
      <w:proofErr w:type="spellStart"/>
      <w:r>
        <w:t>twitter</w:t>
      </w:r>
      <w:proofErr w:type="spellEnd"/>
      <w:r>
        <w:t xml:space="preserve">. </w:t>
      </w:r>
      <w:proofErr w:type="spellStart"/>
      <w:r w:rsidRPr="0087458F">
        <w:rPr>
          <w:b/>
        </w:rPr>
        <w:t>authorize</w:t>
      </w:r>
      <w:proofErr w:type="spellEnd"/>
      <w:r>
        <w:t xml:space="preserve">-metoden skickar in pinkoden som vi fått när vi loggat in till </w:t>
      </w:r>
      <w:proofErr w:type="spellStart"/>
      <w:r>
        <w:t>twitter</w:t>
      </w:r>
      <w:proofErr w:type="spellEnd"/>
      <w:r>
        <w:t xml:space="preserve">. Här hämtar vi en accesstoken och ser om </w:t>
      </w:r>
      <w:proofErr w:type="spellStart"/>
      <w:r>
        <w:t>autenticationen</w:t>
      </w:r>
      <w:proofErr w:type="spellEnd"/>
      <w:r>
        <w:t xml:space="preserve"> fungerade. Detta sker i Authorization.java.</w:t>
      </w:r>
    </w:p>
    <w:p w14:paraId="6A1F9490" w14:textId="77777777" w:rsidR="00305244" w:rsidRDefault="00305244" w:rsidP="00305244">
      <w:proofErr w:type="spellStart"/>
      <w:r w:rsidRPr="00305244">
        <w:rPr>
          <w:b/>
        </w:rPr>
        <w:t>tweet</w:t>
      </w:r>
      <w:proofErr w:type="spellEnd"/>
      <w:r>
        <w:t xml:space="preserve"> är den metoden </w:t>
      </w:r>
      <w:r w:rsidR="0087458F">
        <w:t xml:space="preserve">som </w:t>
      </w:r>
      <w:r>
        <w:t xml:space="preserve">med hjälp av Tweet.java skickar ditt meddelande upp till </w:t>
      </w:r>
      <w:proofErr w:type="spellStart"/>
      <w:r>
        <w:t>twitter</w:t>
      </w:r>
      <w:proofErr w:type="spellEnd"/>
      <w:r>
        <w:t xml:space="preserve">. </w:t>
      </w:r>
      <w:r>
        <w:br/>
      </w:r>
      <w:proofErr w:type="spellStart"/>
      <w:r w:rsidRPr="00305244">
        <w:rPr>
          <w:b/>
        </w:rPr>
        <w:t>getTweets</w:t>
      </w:r>
      <w:proofErr w:type="spellEnd"/>
      <w:r>
        <w:t xml:space="preserve"> hämtar ditt </w:t>
      </w:r>
      <w:proofErr w:type="spellStart"/>
      <w:r>
        <w:t>twitterflöde</w:t>
      </w:r>
      <w:proofErr w:type="spellEnd"/>
      <w:r>
        <w:t xml:space="preserve"> och ger det i en lista.</w:t>
      </w:r>
      <w:r>
        <w:br/>
      </w:r>
      <w:proofErr w:type="spellStart"/>
      <w:r w:rsidRPr="00305244">
        <w:rPr>
          <w:b/>
        </w:rPr>
        <w:t>isAuthorized</w:t>
      </w:r>
      <w:proofErr w:type="spellEnd"/>
      <w:r>
        <w:t xml:space="preserve"> kan kallas på för att se om man är </w:t>
      </w:r>
      <w:proofErr w:type="spellStart"/>
      <w:r>
        <w:t>autoriserad</w:t>
      </w:r>
      <w:proofErr w:type="spellEnd"/>
      <w:r>
        <w:t xml:space="preserve"> eller ej.</w:t>
      </w:r>
      <w:r>
        <w:br/>
      </w:r>
      <w:proofErr w:type="spellStart"/>
      <w:r w:rsidRPr="00305244">
        <w:rPr>
          <w:b/>
        </w:rPr>
        <w:t>addObserver</w:t>
      </w:r>
      <w:proofErr w:type="spellEnd"/>
      <w:r>
        <w:t xml:space="preserve">, </w:t>
      </w:r>
      <w:proofErr w:type="spellStart"/>
      <w:r w:rsidRPr="00305244">
        <w:rPr>
          <w:b/>
        </w:rPr>
        <w:t>updateTweetList</w:t>
      </w:r>
      <w:proofErr w:type="spellEnd"/>
      <w:r>
        <w:t xml:space="preserve"> och </w:t>
      </w:r>
      <w:proofErr w:type="spellStart"/>
      <w:r w:rsidRPr="00305244">
        <w:rPr>
          <w:b/>
        </w:rPr>
        <w:t>updateObserver</w:t>
      </w:r>
      <w:proofErr w:type="spellEnd"/>
      <w:r>
        <w:t xml:space="preserve"> är en del av </w:t>
      </w:r>
      <w:proofErr w:type="spellStart"/>
      <w:r>
        <w:t>observer</w:t>
      </w:r>
      <w:proofErr w:type="spellEnd"/>
      <w:r>
        <w:t xml:space="preserve"> </w:t>
      </w:r>
      <w:proofErr w:type="spellStart"/>
      <w:r>
        <w:t>strategy</w:t>
      </w:r>
      <w:proofErr w:type="spellEnd"/>
      <w:r>
        <w:t xml:space="preserve"> </w:t>
      </w:r>
      <w:proofErr w:type="spellStart"/>
      <w:r>
        <w:t>pattern</w:t>
      </w:r>
      <w:proofErr w:type="spellEnd"/>
      <w:r>
        <w:t>.</w:t>
      </w:r>
    </w:p>
    <w:p w14:paraId="58935571" w14:textId="77777777" w:rsidR="00305244" w:rsidRDefault="00305244" w:rsidP="00305244">
      <w:r>
        <w:t xml:space="preserve">Vi har en abstrakt </w:t>
      </w:r>
      <w:proofErr w:type="spellStart"/>
      <w:r>
        <w:t>TwitterObserver</w:t>
      </w:r>
      <w:proofErr w:type="spellEnd"/>
      <w:r>
        <w:t xml:space="preserve"> klass med metoderna </w:t>
      </w:r>
      <w:proofErr w:type="spellStart"/>
      <w:r w:rsidRPr="0087458F">
        <w:rPr>
          <w:b/>
        </w:rPr>
        <w:t>updateTwitter</w:t>
      </w:r>
      <w:proofErr w:type="spellEnd"/>
      <w:r>
        <w:t xml:space="preserve"> och </w:t>
      </w:r>
      <w:proofErr w:type="spellStart"/>
      <w:r w:rsidRPr="0087458F">
        <w:rPr>
          <w:b/>
        </w:rPr>
        <w:t>update</w:t>
      </w:r>
      <w:proofErr w:type="spellEnd"/>
      <w:r>
        <w:t xml:space="preserve"> som vi kallar på när vi kör metoden </w:t>
      </w:r>
      <w:proofErr w:type="spellStart"/>
      <w:r w:rsidRPr="0087458F">
        <w:rPr>
          <w:b/>
        </w:rPr>
        <w:t>updateObservers</w:t>
      </w:r>
      <w:proofErr w:type="spellEnd"/>
      <w:r>
        <w:t>.</w:t>
      </w:r>
    </w:p>
    <w:p w14:paraId="2741B6EE" w14:textId="77777777" w:rsidR="00305244" w:rsidRDefault="00305244" w:rsidP="00305244">
      <w:r>
        <w:t xml:space="preserve">Så fort vi vill ha en klass som skall ha information om vad som sker i Twitter4J klassen så </w:t>
      </w:r>
      <w:proofErr w:type="spellStart"/>
      <w:r>
        <w:t>extendar</w:t>
      </w:r>
      <w:proofErr w:type="spellEnd"/>
      <w:r>
        <w:t xml:space="preserve"> vi dem med </w:t>
      </w:r>
      <w:proofErr w:type="spellStart"/>
      <w:r>
        <w:t>TwitterObserverklassen</w:t>
      </w:r>
      <w:proofErr w:type="spellEnd"/>
      <w:r>
        <w:t xml:space="preserve"> och lägger till dem i en </w:t>
      </w:r>
      <w:proofErr w:type="spellStart"/>
      <w:r>
        <w:t>observer</w:t>
      </w:r>
      <w:proofErr w:type="spellEnd"/>
      <w:r w:rsidR="0087458F">
        <w:t>-</w:t>
      </w:r>
      <w:r>
        <w:t xml:space="preserve">lista i Twitter4J med </w:t>
      </w:r>
      <w:proofErr w:type="spellStart"/>
      <w:r w:rsidRPr="0087458F">
        <w:rPr>
          <w:b/>
        </w:rPr>
        <w:t>addObserver</w:t>
      </w:r>
      <w:proofErr w:type="spellEnd"/>
      <w:r w:rsidR="0087458F">
        <w:t>-</w:t>
      </w:r>
      <w:r>
        <w:t>metoden.</w:t>
      </w:r>
    </w:p>
    <w:p w14:paraId="1F138B00" w14:textId="77777777" w:rsidR="00FF6ACA" w:rsidRPr="00FF6ACA" w:rsidRDefault="00305244" w:rsidP="00305244">
      <w:r>
        <w:t xml:space="preserve">När någon av </w:t>
      </w:r>
      <w:proofErr w:type="spellStart"/>
      <w:r w:rsidRPr="0087458F">
        <w:rPr>
          <w:b/>
        </w:rPr>
        <w:t>updateTweetList</w:t>
      </w:r>
      <w:proofErr w:type="spellEnd"/>
      <w:r>
        <w:t xml:space="preserve"> eller </w:t>
      </w:r>
      <w:proofErr w:type="spellStart"/>
      <w:r w:rsidRPr="0087458F">
        <w:rPr>
          <w:b/>
        </w:rPr>
        <w:t>updateObserver</w:t>
      </w:r>
      <w:proofErr w:type="spellEnd"/>
      <w:r w:rsidRPr="0087458F">
        <w:rPr>
          <w:b/>
        </w:rPr>
        <w:t xml:space="preserve"> </w:t>
      </w:r>
      <w:r>
        <w:t xml:space="preserve">körs så meddelas alla klasser i vår </w:t>
      </w:r>
      <w:proofErr w:type="spellStart"/>
      <w:r>
        <w:t>observer</w:t>
      </w:r>
      <w:proofErr w:type="spellEnd"/>
      <w:r w:rsidR="0087458F">
        <w:t>-</w:t>
      </w:r>
      <w:r>
        <w:t>lista genom de abstrakta metoderna.</w:t>
      </w:r>
    </w:p>
    <w:p w14:paraId="4BC83DDD" w14:textId="77777777" w:rsidR="00000D31" w:rsidRDefault="00000D31" w:rsidP="00FF6ACA">
      <w:pPr>
        <w:pStyle w:val="Rubrik2"/>
      </w:pPr>
      <w:bookmarkStart w:id="27" w:name="_Toc526784776"/>
      <w:r>
        <w:t>Output</w:t>
      </w:r>
      <w:bookmarkEnd w:id="27"/>
    </w:p>
    <w:p w14:paraId="5BFA3055" w14:textId="77777777" w:rsidR="00FF6ACA" w:rsidRPr="00684B3A" w:rsidRDefault="00FF6ACA" w:rsidP="00000D31">
      <w:pPr>
        <w:pStyle w:val="Rubrik3"/>
      </w:pPr>
      <w:bookmarkStart w:id="28" w:name="_Toc526784777"/>
      <w:r>
        <w:t>Publicera HTML</w:t>
      </w:r>
      <w:bookmarkEnd w:id="28"/>
    </w:p>
    <w:p w14:paraId="281D200C" w14:textId="77777777" w:rsidR="00684B3A" w:rsidRPr="0087458F" w:rsidRDefault="00684B3A" w:rsidP="00684B3A">
      <w:r>
        <w:t xml:space="preserve">Klassen </w:t>
      </w:r>
      <w:proofErr w:type="spellStart"/>
      <w:r>
        <w:t>HtmlPrinter</w:t>
      </w:r>
      <w:proofErr w:type="spellEnd"/>
      <w:r>
        <w:t xml:space="preserve"> omvandlar JSON-objektet från </w:t>
      </w:r>
      <w:proofErr w:type="spellStart"/>
      <w:r>
        <w:t>WeatherSelector</w:t>
      </w:r>
      <w:proofErr w:type="spellEnd"/>
      <w:r w:rsidR="00DB7868">
        <w:t xml:space="preserve"> </w:t>
      </w:r>
      <w:r>
        <w:t xml:space="preserve">till en sträng </w:t>
      </w:r>
      <w:r w:rsidR="00B42065">
        <w:t>som kan</w:t>
      </w:r>
      <w:r>
        <w:t xml:space="preserve"> hämtas upp och </w:t>
      </w:r>
      <w:proofErr w:type="spellStart"/>
      <w:r>
        <w:t>twittras</w:t>
      </w:r>
      <w:proofErr w:type="spellEnd"/>
      <w:r>
        <w:t xml:space="preserve"> </w:t>
      </w:r>
      <w:r w:rsidRPr="0087458F">
        <w:t>ut.</w:t>
      </w:r>
      <w:r w:rsidR="00B42065" w:rsidRPr="0087458F">
        <w:t xml:space="preserve"> Klassen bryter även ner JSON-</w:t>
      </w:r>
      <w:proofErr w:type="spellStart"/>
      <w:r w:rsidR="00B42065" w:rsidRPr="0087458F">
        <w:t>arrayen</w:t>
      </w:r>
      <w:proofErr w:type="spellEnd"/>
      <w:r w:rsidR="00B42065" w:rsidRPr="0087458F">
        <w:t xml:space="preserve"> från </w:t>
      </w:r>
      <w:proofErr w:type="spellStart"/>
      <w:r w:rsidR="00B42065" w:rsidRPr="0087458F">
        <w:t>Weather</w:t>
      </w:r>
      <w:proofErr w:type="spellEnd"/>
      <w:r w:rsidR="00B42065" w:rsidRPr="0087458F">
        <w:t xml:space="preserve"> till en sträng och skriver den till html.</w:t>
      </w:r>
    </w:p>
    <w:p w14:paraId="006326CF" w14:textId="77777777" w:rsidR="00000D31" w:rsidRPr="0087458F" w:rsidRDefault="00000D31" w:rsidP="00000D31">
      <w:pPr>
        <w:pStyle w:val="Rubrik3"/>
      </w:pPr>
      <w:bookmarkStart w:id="29" w:name="_Toc526784778"/>
      <w:r w:rsidRPr="0087458F">
        <w:t>M</w:t>
      </w:r>
      <w:r w:rsidR="00FF20D3" w:rsidRPr="0087458F">
        <w:t>eddelanden</w:t>
      </w:r>
      <w:bookmarkEnd w:id="29"/>
    </w:p>
    <w:p w14:paraId="76D47A62" w14:textId="77777777" w:rsidR="00FF20D3" w:rsidRDefault="00FF20D3" w:rsidP="00000D31">
      <w:r w:rsidRPr="0087458F">
        <w:t xml:space="preserve">Klassen </w:t>
      </w:r>
      <w:proofErr w:type="spellStart"/>
      <w:r w:rsidRPr="0087458F">
        <w:t>WeatherMessages</w:t>
      </w:r>
      <w:proofErr w:type="spellEnd"/>
      <w:r>
        <w:t xml:space="preserve"> producerar följande textsträngar:</w:t>
      </w:r>
    </w:p>
    <w:p w14:paraId="506801BB" w14:textId="77777777" w:rsidR="00000D31" w:rsidRDefault="00FF20D3" w:rsidP="002628EA">
      <w:pPr>
        <w:pStyle w:val="Liststycke"/>
        <w:numPr>
          <w:ilvl w:val="0"/>
          <w:numId w:val="8"/>
        </w:numPr>
      </w:pPr>
      <w:r>
        <w:t>Vädermeddelande för Twitter</w:t>
      </w:r>
    </w:p>
    <w:p w14:paraId="41173C06" w14:textId="77777777" w:rsidR="00FF20D3" w:rsidRDefault="00FF20D3" w:rsidP="002628EA">
      <w:pPr>
        <w:pStyle w:val="Liststycke"/>
        <w:numPr>
          <w:ilvl w:val="0"/>
          <w:numId w:val="8"/>
        </w:numPr>
      </w:pPr>
      <w:r>
        <w:t>Vädervariabelinformation för utskrift till html</w:t>
      </w:r>
    </w:p>
    <w:p w14:paraId="33668AE5" w14:textId="77777777" w:rsidR="00FF20D3" w:rsidRDefault="00FF20D3" w:rsidP="002628EA">
      <w:pPr>
        <w:pStyle w:val="Liststycke"/>
        <w:numPr>
          <w:ilvl w:val="0"/>
          <w:numId w:val="8"/>
        </w:numPr>
      </w:pPr>
      <w:proofErr w:type="spellStart"/>
      <w:r>
        <w:t>Html-sidans</w:t>
      </w:r>
      <w:proofErr w:type="spellEnd"/>
      <w:r>
        <w:t xml:space="preserve"> inledning</w:t>
      </w:r>
    </w:p>
    <w:p w14:paraId="7FEB4F6D" w14:textId="77777777" w:rsidR="00FF20D3" w:rsidRDefault="00FF20D3" w:rsidP="002628EA">
      <w:pPr>
        <w:pStyle w:val="Liststycke"/>
        <w:numPr>
          <w:ilvl w:val="0"/>
          <w:numId w:val="8"/>
        </w:numPr>
      </w:pPr>
      <w:proofErr w:type="spellStart"/>
      <w:r>
        <w:t>Html-sidans</w:t>
      </w:r>
      <w:proofErr w:type="spellEnd"/>
      <w:r>
        <w:t xml:space="preserve"> avslutning</w:t>
      </w:r>
    </w:p>
    <w:p w14:paraId="0152F972" w14:textId="77777777" w:rsidR="00FF6ACA" w:rsidRDefault="00FF6ACA" w:rsidP="00FF6ACA">
      <w:pPr>
        <w:pStyle w:val="Rubrik2"/>
      </w:pPr>
      <w:bookmarkStart w:id="30" w:name="_Toc526784779"/>
      <w:r>
        <w:t>Teknisk lösning</w:t>
      </w:r>
      <w:bookmarkEnd w:id="30"/>
    </w:p>
    <w:p w14:paraId="67382CCE" w14:textId="77777777" w:rsidR="00FF6ACA" w:rsidRDefault="00FF6ACA" w:rsidP="00FF6ACA">
      <w:pPr>
        <w:pStyle w:val="Rubrik3"/>
      </w:pPr>
      <w:bookmarkStart w:id="31" w:name="_Toc526784780"/>
      <w:proofErr w:type="spellStart"/>
      <w:r>
        <w:t>JavaFx</w:t>
      </w:r>
      <w:bookmarkEnd w:id="31"/>
      <w:proofErr w:type="spellEnd"/>
    </w:p>
    <w:p w14:paraId="711BC2FC" w14:textId="77777777" w:rsidR="0087458F" w:rsidRDefault="0087458F" w:rsidP="0087458F">
      <w:r>
        <w:t xml:space="preserve">Vi har använt oss av </w:t>
      </w:r>
      <w:proofErr w:type="spellStart"/>
      <w:r>
        <w:t>JavaFX</w:t>
      </w:r>
      <w:proofErr w:type="spellEnd"/>
      <w:r>
        <w:t xml:space="preserve"> som GUI till vårt projekt. För att bygga upp våra </w:t>
      </w:r>
      <w:proofErr w:type="spellStart"/>
      <w:r>
        <w:t>scenes</w:t>
      </w:r>
      <w:proofErr w:type="spellEnd"/>
      <w:r>
        <w:t xml:space="preserve"> i applikationen har vi använt oss av </w:t>
      </w:r>
      <w:proofErr w:type="spellStart"/>
      <w:r>
        <w:t>fxml</w:t>
      </w:r>
      <w:proofErr w:type="spellEnd"/>
      <w:r>
        <w:t xml:space="preserve">-filer och </w:t>
      </w:r>
      <w:proofErr w:type="spellStart"/>
      <w:r>
        <w:t>FXMLLoader</w:t>
      </w:r>
      <w:proofErr w:type="spellEnd"/>
      <w:r>
        <w:t>.</w:t>
      </w:r>
    </w:p>
    <w:p w14:paraId="51143548" w14:textId="77777777" w:rsidR="0087458F" w:rsidRDefault="00151F0A" w:rsidP="0087458F">
      <w:proofErr w:type="spellStart"/>
      <w:r w:rsidRPr="00151F0A">
        <w:t>Fxml</w:t>
      </w:r>
      <w:proofErr w:type="spellEnd"/>
      <w:r w:rsidRPr="00151F0A">
        <w:t>-filen är upplag</w:t>
      </w:r>
      <w:r>
        <w:t>d</w:t>
      </w:r>
      <w:r w:rsidRPr="00151F0A">
        <w:t xml:space="preserve"> som en kombination av </w:t>
      </w:r>
      <w:proofErr w:type="spellStart"/>
      <w:r w:rsidRPr="00151F0A">
        <w:t>xml</w:t>
      </w:r>
      <w:proofErr w:type="spellEnd"/>
      <w:r w:rsidRPr="00151F0A">
        <w:t xml:space="preserve"> och html. Varje fil innehåller element som representerar noder på sidan, dessa går att sätta </w:t>
      </w:r>
      <w:proofErr w:type="spellStart"/>
      <w:r w:rsidRPr="00151F0A">
        <w:t>css</w:t>
      </w:r>
      <w:r>
        <w:t>-</w:t>
      </w:r>
      <w:r w:rsidRPr="00151F0A">
        <w:t>style</w:t>
      </w:r>
      <w:proofErr w:type="spellEnd"/>
      <w:r w:rsidRPr="00151F0A">
        <w:t xml:space="preserve"> på precis som i html. I </w:t>
      </w:r>
      <w:proofErr w:type="spellStart"/>
      <w:r w:rsidRPr="00151F0A">
        <w:t>Fxml</w:t>
      </w:r>
      <w:proofErr w:type="spellEnd"/>
      <w:r w:rsidRPr="00151F0A">
        <w:t>-dokumentet sätter vi även en controller som binder denna filen till e</w:t>
      </w:r>
      <w:r>
        <w:t>n</w:t>
      </w:r>
      <w:r w:rsidRPr="00151F0A">
        <w:t xml:space="preserve"> java</w:t>
      </w:r>
      <w:r>
        <w:t>-</w:t>
      </w:r>
      <w:r w:rsidRPr="00151F0A">
        <w:t>klass. Noderna når vi sedan i vår controller</w:t>
      </w:r>
      <w:r>
        <w:t>-</w:t>
      </w:r>
      <w:r w:rsidRPr="00151F0A">
        <w:t xml:space="preserve">klass genom de unika id som vi satt på elementet i </w:t>
      </w:r>
      <w:proofErr w:type="spellStart"/>
      <w:r w:rsidRPr="00151F0A">
        <w:t>fxml</w:t>
      </w:r>
      <w:proofErr w:type="spellEnd"/>
      <w:r w:rsidRPr="00151F0A">
        <w:t>-dokumentet. Man når dem genom att använda @FXML-annoteringen följt av nodens id.</w:t>
      </w:r>
    </w:p>
    <w:p w14:paraId="0F4CEF30" w14:textId="77777777" w:rsidR="0087458F" w:rsidRDefault="0087458F" w:rsidP="0087458F">
      <w:r>
        <w:t>Applikationen är byggd med en container</w:t>
      </w:r>
      <w:r w:rsidR="0011183F">
        <w:t>-</w:t>
      </w:r>
      <w:proofErr w:type="spellStart"/>
      <w:r>
        <w:t>scene</w:t>
      </w:r>
      <w:proofErr w:type="spellEnd"/>
      <w:r>
        <w:t xml:space="preserve"> som innehåller två tabbar för att vi skall kunna byta mellan två aktiva </w:t>
      </w:r>
      <w:proofErr w:type="spellStart"/>
      <w:r>
        <w:t>scenes</w:t>
      </w:r>
      <w:proofErr w:type="spellEnd"/>
      <w:r>
        <w:t>.</w:t>
      </w:r>
      <w:r w:rsidR="0011183F">
        <w:t xml:space="preserve"> </w:t>
      </w:r>
      <w:r>
        <w:t xml:space="preserve">I dessa tabbar öppnar vi sedan två </w:t>
      </w:r>
      <w:proofErr w:type="spellStart"/>
      <w:r>
        <w:t>scenes</w:t>
      </w:r>
      <w:proofErr w:type="spellEnd"/>
      <w:r>
        <w:t>.</w:t>
      </w:r>
      <w:r w:rsidR="0011183F">
        <w:t xml:space="preserve"> </w:t>
      </w:r>
      <w:r>
        <w:t xml:space="preserve">Man navigerar </w:t>
      </w:r>
      <w:r w:rsidR="0011183F">
        <w:t>därefter</w:t>
      </w:r>
      <w:r>
        <w:t xml:space="preserve"> inom taggarna till nya </w:t>
      </w:r>
      <w:proofErr w:type="spellStart"/>
      <w:r>
        <w:t>scenes</w:t>
      </w:r>
      <w:proofErr w:type="spellEnd"/>
      <w:r>
        <w:t>.</w:t>
      </w:r>
    </w:p>
    <w:p w14:paraId="1580CAB9" w14:textId="77777777" w:rsidR="0087458F" w:rsidRPr="0011183F" w:rsidRDefault="0087458F" w:rsidP="0087458F">
      <w:r>
        <w:t xml:space="preserve">Den </w:t>
      </w:r>
      <w:proofErr w:type="spellStart"/>
      <w:r>
        <w:t>scene</w:t>
      </w:r>
      <w:proofErr w:type="spellEnd"/>
      <w:r>
        <w:t xml:space="preserve"> som vi visar webb</w:t>
      </w:r>
      <w:r w:rsidR="0011183F">
        <w:t>-</w:t>
      </w:r>
      <w:r>
        <w:t xml:space="preserve">innehåll i använder sig av </w:t>
      </w:r>
      <w:proofErr w:type="spellStart"/>
      <w:r>
        <w:t>JavaFX</w:t>
      </w:r>
      <w:proofErr w:type="spellEnd"/>
      <w:r>
        <w:t xml:space="preserve"> </w:t>
      </w:r>
      <w:proofErr w:type="spellStart"/>
      <w:r>
        <w:t>WebView</w:t>
      </w:r>
      <w:proofErr w:type="spellEnd"/>
      <w:r>
        <w:t xml:space="preserve"> och </w:t>
      </w:r>
      <w:proofErr w:type="spellStart"/>
      <w:r>
        <w:t>WebEngine</w:t>
      </w:r>
      <w:proofErr w:type="spellEnd"/>
      <w:r>
        <w:t xml:space="preserve">. Denna </w:t>
      </w:r>
      <w:proofErr w:type="spellStart"/>
      <w:r>
        <w:t>scene</w:t>
      </w:r>
      <w:proofErr w:type="spellEnd"/>
      <w:r>
        <w:t xml:space="preserve"> är även delad i två </w:t>
      </w:r>
      <w:r w:rsidRPr="0011183F">
        <w:t xml:space="preserve">mindre delar varav den översta är webbläsaren och den nedre en annan </w:t>
      </w:r>
      <w:proofErr w:type="spellStart"/>
      <w:r w:rsidRPr="0011183F">
        <w:t>scene</w:t>
      </w:r>
      <w:proofErr w:type="spellEnd"/>
      <w:r w:rsidRPr="0011183F">
        <w:t>.</w:t>
      </w:r>
    </w:p>
    <w:p w14:paraId="08EDDD39" w14:textId="77777777" w:rsidR="00FF6ACA" w:rsidRPr="0011183F" w:rsidRDefault="00FF6ACA" w:rsidP="005E0621">
      <w:pPr>
        <w:pStyle w:val="Rubrik3"/>
      </w:pPr>
      <w:bookmarkStart w:id="32" w:name="_Toc526784781"/>
      <w:r w:rsidRPr="0011183F">
        <w:lastRenderedPageBreak/>
        <w:t>Utvecklingsmiljö och utvecklingsverktyg</w:t>
      </w:r>
      <w:bookmarkEnd w:id="32"/>
    </w:p>
    <w:p w14:paraId="284C8829" w14:textId="77777777" w:rsidR="00FF6ACA" w:rsidRDefault="00FF6ACA" w:rsidP="005E0621">
      <w:pPr>
        <w:keepNext/>
        <w:keepLines/>
      </w:pPr>
      <w:r w:rsidRPr="0011183F">
        <w:t xml:space="preserve">Följande miljöer och verktyg </w:t>
      </w:r>
      <w:r w:rsidR="008D00A5" w:rsidRPr="0011183F">
        <w:t>användes</w:t>
      </w:r>
      <w:r w:rsidRPr="0011183F">
        <w:t xml:space="preserve"> för realisering, byggande och tester</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7119"/>
      </w:tblGrid>
      <w:tr w:rsidR="00FF6ACA" w14:paraId="33E5AA28" w14:textId="77777777" w:rsidTr="00FF6ACA">
        <w:tc>
          <w:tcPr>
            <w:tcW w:w="1942" w:type="dxa"/>
            <w:tcBorders>
              <w:top w:val="single" w:sz="4" w:space="0" w:color="auto"/>
              <w:left w:val="single" w:sz="4" w:space="0" w:color="auto"/>
              <w:bottom w:val="single" w:sz="4" w:space="0" w:color="auto"/>
              <w:right w:val="single" w:sz="4" w:space="0" w:color="auto"/>
            </w:tcBorders>
            <w:shd w:val="clear" w:color="auto" w:fill="000000"/>
            <w:hideMark/>
          </w:tcPr>
          <w:p w14:paraId="1B104611" w14:textId="77777777" w:rsidR="00FF6ACA" w:rsidRDefault="00FF6ACA" w:rsidP="005E0621">
            <w:pPr>
              <w:pStyle w:val="Brdtext"/>
              <w:keepNext/>
              <w:keepLines/>
              <w:ind w:left="357"/>
              <w:jc w:val="center"/>
            </w:pPr>
            <w:proofErr w:type="spellStart"/>
            <w:r>
              <w:t>Produkt</w:t>
            </w:r>
            <w:proofErr w:type="spellEnd"/>
          </w:p>
        </w:tc>
        <w:tc>
          <w:tcPr>
            <w:tcW w:w="7119" w:type="dxa"/>
            <w:tcBorders>
              <w:top w:val="single" w:sz="4" w:space="0" w:color="auto"/>
              <w:left w:val="single" w:sz="4" w:space="0" w:color="auto"/>
              <w:bottom w:val="single" w:sz="4" w:space="0" w:color="auto"/>
              <w:right w:val="single" w:sz="4" w:space="0" w:color="auto"/>
            </w:tcBorders>
            <w:shd w:val="clear" w:color="auto" w:fill="000000"/>
            <w:hideMark/>
          </w:tcPr>
          <w:p w14:paraId="5A5CC45A" w14:textId="77777777" w:rsidR="00FF6ACA" w:rsidRDefault="00FF6ACA" w:rsidP="005E0621">
            <w:pPr>
              <w:pStyle w:val="Brdtext"/>
              <w:keepNext/>
              <w:keepLines/>
              <w:ind w:left="357"/>
              <w:jc w:val="center"/>
            </w:pPr>
            <w:proofErr w:type="spellStart"/>
            <w:r>
              <w:t>Ansvar</w:t>
            </w:r>
            <w:proofErr w:type="spellEnd"/>
          </w:p>
        </w:tc>
      </w:tr>
      <w:tr w:rsidR="00FF6ACA" w14:paraId="389B2DD8" w14:textId="77777777" w:rsidTr="00FF6ACA">
        <w:tc>
          <w:tcPr>
            <w:tcW w:w="1942" w:type="dxa"/>
            <w:tcBorders>
              <w:top w:val="single" w:sz="4" w:space="0" w:color="auto"/>
              <w:left w:val="single" w:sz="4" w:space="0" w:color="auto"/>
              <w:bottom w:val="single" w:sz="4" w:space="0" w:color="auto"/>
              <w:right w:val="single" w:sz="4" w:space="0" w:color="auto"/>
            </w:tcBorders>
            <w:hideMark/>
          </w:tcPr>
          <w:p w14:paraId="0CBD84DF" w14:textId="77777777" w:rsidR="00FF6ACA" w:rsidRDefault="00FF6ACA" w:rsidP="005E0621">
            <w:pPr>
              <w:pStyle w:val="Brdtext"/>
              <w:keepNext/>
              <w:keepLines/>
              <w:ind w:left="357"/>
            </w:pPr>
            <w:r w:rsidRPr="00450EFA">
              <w:t>Eclipse</w:t>
            </w:r>
          </w:p>
        </w:tc>
        <w:tc>
          <w:tcPr>
            <w:tcW w:w="7119" w:type="dxa"/>
            <w:tcBorders>
              <w:top w:val="single" w:sz="4" w:space="0" w:color="auto"/>
              <w:left w:val="single" w:sz="4" w:space="0" w:color="auto"/>
              <w:bottom w:val="single" w:sz="4" w:space="0" w:color="auto"/>
              <w:right w:val="single" w:sz="4" w:space="0" w:color="auto"/>
            </w:tcBorders>
            <w:hideMark/>
          </w:tcPr>
          <w:p w14:paraId="5D9F054C" w14:textId="77777777" w:rsidR="00FF6ACA" w:rsidRDefault="00FF6ACA" w:rsidP="005E0621">
            <w:pPr>
              <w:pStyle w:val="Brdtext"/>
              <w:keepNext/>
              <w:keepLines/>
              <w:ind w:left="357"/>
            </w:pPr>
            <w:proofErr w:type="spellStart"/>
            <w:r>
              <w:t>Programmeringsverktyg</w:t>
            </w:r>
            <w:proofErr w:type="spellEnd"/>
            <w:r>
              <w:t xml:space="preserve"> (IDE)</w:t>
            </w:r>
          </w:p>
        </w:tc>
      </w:tr>
      <w:tr w:rsidR="00FF6ACA" w14:paraId="472EA0CE" w14:textId="77777777" w:rsidTr="00FF6ACA">
        <w:tc>
          <w:tcPr>
            <w:tcW w:w="1942" w:type="dxa"/>
            <w:tcBorders>
              <w:top w:val="single" w:sz="4" w:space="0" w:color="auto"/>
              <w:left w:val="single" w:sz="4" w:space="0" w:color="auto"/>
              <w:bottom w:val="single" w:sz="4" w:space="0" w:color="auto"/>
              <w:right w:val="single" w:sz="4" w:space="0" w:color="auto"/>
            </w:tcBorders>
            <w:hideMark/>
          </w:tcPr>
          <w:p w14:paraId="343A8D43" w14:textId="77777777" w:rsidR="00FF6ACA" w:rsidRDefault="00FF6ACA" w:rsidP="005E0621">
            <w:pPr>
              <w:pStyle w:val="Brdtext"/>
              <w:keepNext/>
              <w:keepLines/>
              <w:ind w:left="357"/>
            </w:pPr>
            <w:r>
              <w:t>JUnit</w:t>
            </w:r>
          </w:p>
        </w:tc>
        <w:tc>
          <w:tcPr>
            <w:tcW w:w="7119" w:type="dxa"/>
            <w:tcBorders>
              <w:top w:val="single" w:sz="4" w:space="0" w:color="auto"/>
              <w:left w:val="single" w:sz="4" w:space="0" w:color="auto"/>
              <w:bottom w:val="single" w:sz="4" w:space="0" w:color="auto"/>
              <w:right w:val="single" w:sz="4" w:space="0" w:color="auto"/>
            </w:tcBorders>
            <w:hideMark/>
          </w:tcPr>
          <w:p w14:paraId="454A1C5B" w14:textId="77777777" w:rsidR="00FF6ACA" w:rsidRDefault="00FF6ACA" w:rsidP="005E0621">
            <w:pPr>
              <w:pStyle w:val="Brdtext"/>
              <w:keepNext/>
              <w:keepLines/>
              <w:ind w:left="357"/>
            </w:pPr>
            <w:proofErr w:type="spellStart"/>
            <w:r>
              <w:t>Enhetstestning</w:t>
            </w:r>
            <w:proofErr w:type="spellEnd"/>
            <w:r>
              <w:t xml:space="preserve"> av </w:t>
            </w:r>
            <w:proofErr w:type="spellStart"/>
            <w:r>
              <w:t>kod</w:t>
            </w:r>
            <w:proofErr w:type="spellEnd"/>
          </w:p>
        </w:tc>
      </w:tr>
      <w:tr w:rsidR="00FF6ACA" w14:paraId="476A6232" w14:textId="77777777" w:rsidTr="00FF6ACA">
        <w:tc>
          <w:tcPr>
            <w:tcW w:w="1942" w:type="dxa"/>
            <w:tcBorders>
              <w:top w:val="single" w:sz="4" w:space="0" w:color="auto"/>
              <w:left w:val="single" w:sz="4" w:space="0" w:color="auto"/>
              <w:bottom w:val="single" w:sz="4" w:space="0" w:color="auto"/>
              <w:right w:val="single" w:sz="4" w:space="0" w:color="auto"/>
            </w:tcBorders>
            <w:hideMark/>
          </w:tcPr>
          <w:p w14:paraId="62DBDF31" w14:textId="77777777" w:rsidR="00FF6ACA" w:rsidRDefault="00305244" w:rsidP="005E0621">
            <w:pPr>
              <w:pStyle w:val="Brdtext"/>
              <w:keepNext/>
              <w:keepLines/>
              <w:ind w:left="357"/>
            </w:pPr>
            <w:r>
              <w:t>JavaFX Scene Builder 2.0</w:t>
            </w:r>
          </w:p>
        </w:tc>
        <w:tc>
          <w:tcPr>
            <w:tcW w:w="7119" w:type="dxa"/>
            <w:tcBorders>
              <w:top w:val="single" w:sz="4" w:space="0" w:color="auto"/>
              <w:left w:val="single" w:sz="4" w:space="0" w:color="auto"/>
              <w:bottom w:val="single" w:sz="4" w:space="0" w:color="auto"/>
              <w:right w:val="single" w:sz="4" w:space="0" w:color="auto"/>
            </w:tcBorders>
            <w:hideMark/>
          </w:tcPr>
          <w:p w14:paraId="280E4B45" w14:textId="77777777" w:rsidR="00FF6ACA" w:rsidRDefault="00305244" w:rsidP="005E0621">
            <w:pPr>
              <w:pStyle w:val="Brdtext"/>
              <w:keepNext/>
              <w:keepLines/>
              <w:ind w:left="357"/>
            </w:pPr>
            <w:proofErr w:type="spellStart"/>
            <w:r>
              <w:t>Byggande</w:t>
            </w:r>
            <w:proofErr w:type="spellEnd"/>
            <w:r>
              <w:t xml:space="preserve"> av </w:t>
            </w:r>
            <w:proofErr w:type="spellStart"/>
            <w:r>
              <w:t>fxml</w:t>
            </w:r>
            <w:proofErr w:type="spellEnd"/>
            <w:r>
              <w:t xml:space="preserve"> filer</w:t>
            </w:r>
          </w:p>
        </w:tc>
      </w:tr>
    </w:tbl>
    <w:p w14:paraId="5745E09E" w14:textId="77777777" w:rsidR="00FF6ACA" w:rsidRDefault="00FF6ACA" w:rsidP="00FF6ACA">
      <w:pPr>
        <w:pStyle w:val="Rubrik3"/>
      </w:pPr>
      <w:bookmarkStart w:id="33" w:name="_Toc526784782"/>
      <w:r>
        <w:t>Felhantering</w:t>
      </w:r>
      <w:bookmarkEnd w:id="33"/>
    </w:p>
    <w:p w14:paraId="2EC7000A" w14:textId="77777777" w:rsidR="00FF6ACA" w:rsidRDefault="00FF6ACA" w:rsidP="00FF6ACA">
      <w:r>
        <w:t xml:space="preserve">Javas </w:t>
      </w:r>
      <w:proofErr w:type="spellStart"/>
      <w:r>
        <w:t>Exceptions</w:t>
      </w:r>
      <w:proofErr w:type="spellEnd"/>
      <w:r>
        <w:t xml:space="preserve"> används för felhantering i applikationen. </w:t>
      </w:r>
    </w:p>
    <w:p w14:paraId="23595607" w14:textId="77777777" w:rsidR="00FF6ACA" w:rsidRDefault="00FF6ACA" w:rsidP="00FF6ACA">
      <w:pPr>
        <w:pStyle w:val="Rubrik4"/>
      </w:pPr>
      <w:bookmarkStart w:id="34" w:name="_Toc526784783"/>
      <w:r>
        <w:t>Regler</w:t>
      </w:r>
      <w:bookmarkEnd w:id="34"/>
    </w:p>
    <w:p w14:paraId="35460E94" w14:textId="77777777" w:rsidR="00FF6ACA" w:rsidRDefault="00FF6ACA" w:rsidP="00FF6ACA">
      <w:r>
        <w:t>När ett fel inträffar ska problemet i första hand åtgärdas. Om felhanteringsrutinen inte kan åtgärda problemet ska det kastas vidare.</w:t>
      </w:r>
    </w:p>
    <w:p w14:paraId="5BAA1AE8" w14:textId="77777777" w:rsidR="00FF6ACA" w:rsidRDefault="00FF6ACA" w:rsidP="00FF6ACA">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underhållsbarhet.</w:t>
      </w:r>
    </w:p>
    <w:p w14:paraId="27D719A3" w14:textId="77777777" w:rsidR="00FF6ACA" w:rsidRDefault="00FF6ACA" w:rsidP="00FF6ACA">
      <w:pPr>
        <w:pStyle w:val="Rubrik4"/>
      </w:pPr>
      <w:bookmarkStart w:id="35" w:name="_Toc526784784"/>
      <w:r>
        <w:t>Dataformatering</w:t>
      </w:r>
      <w:bookmarkEnd w:id="35"/>
    </w:p>
    <w:p w14:paraId="01FF5683" w14:textId="77777777" w:rsidR="00FF6ACA" w:rsidRDefault="00FF6ACA" w:rsidP="00FF6ACA">
      <w:r>
        <w:t xml:space="preserve">Datum skall formateras till ÅÅÅÅ-MM-DD </w:t>
      </w:r>
      <w:r w:rsidR="00D56F7B">
        <w:t xml:space="preserve">HH24MM </w:t>
      </w:r>
      <w:r>
        <w:t>format, t ex 2018-07-12</w:t>
      </w:r>
      <w:r w:rsidR="00D56F7B">
        <w:t xml:space="preserve"> 15:00</w:t>
      </w:r>
      <w:r>
        <w:t>.</w:t>
      </w:r>
    </w:p>
    <w:p w14:paraId="3BA6A054" w14:textId="77777777" w:rsidR="00581303" w:rsidRPr="00CB26D5" w:rsidRDefault="00095C39" w:rsidP="00095C39">
      <w:pPr>
        <w:pStyle w:val="Rubrik2"/>
      </w:pPr>
      <w:bookmarkStart w:id="36" w:name="_Ref526720948"/>
      <w:bookmarkStart w:id="37" w:name="_Toc526784785"/>
      <w:r w:rsidRPr="00CB26D5">
        <w:t>Säkerhet</w:t>
      </w:r>
      <w:bookmarkEnd w:id="36"/>
      <w:bookmarkEnd w:id="37"/>
    </w:p>
    <w:p w14:paraId="02618DF7" w14:textId="77777777" w:rsidR="00095C39" w:rsidRDefault="00095C39" w:rsidP="00095C39">
      <w:pPr>
        <w:pStyle w:val="Rubrik3"/>
      </w:pPr>
      <w:bookmarkStart w:id="38" w:name="_Ref526724710"/>
      <w:bookmarkStart w:id="39" w:name="_Toc526784786"/>
      <w:proofErr w:type="spellStart"/>
      <w:r>
        <w:t>Autenticiering</w:t>
      </w:r>
      <w:bookmarkEnd w:id="38"/>
      <w:bookmarkEnd w:id="39"/>
      <w:proofErr w:type="spellEnd"/>
    </w:p>
    <w:p w14:paraId="738FDFDE" w14:textId="77777777" w:rsidR="00917543" w:rsidRDefault="00917543" w:rsidP="00917543">
      <w:proofErr w:type="spellStart"/>
      <w:r>
        <w:t>OAuth</w:t>
      </w:r>
      <w:proofErr w:type="spellEnd"/>
      <w:r>
        <w:t xml:space="preserve"> är ett protokoll som beskriver hur man säkert tillåter en applikation att ta del av information ifrån en annan tjänst utan att dela med sig av lösenord. För att kunna använda </w:t>
      </w:r>
      <w:proofErr w:type="spellStart"/>
      <w:r>
        <w:t>twitter</w:t>
      </w:r>
      <w:proofErr w:type="spellEnd"/>
      <w:r>
        <w:t xml:space="preserve"> funktionerna i vår applikation så behöver användaren autentisera sig på </w:t>
      </w:r>
      <w:proofErr w:type="spellStart"/>
      <w:r>
        <w:t>twitters</w:t>
      </w:r>
      <w:proofErr w:type="spellEnd"/>
      <w:r>
        <w:t xml:space="preserve"> webbsida. Detta sker via </w:t>
      </w:r>
      <w:proofErr w:type="spellStart"/>
      <w:r>
        <w:t>twitters</w:t>
      </w:r>
      <w:proofErr w:type="spellEnd"/>
      <w:r>
        <w:t xml:space="preserve"> API med hjälp av </w:t>
      </w:r>
      <w:proofErr w:type="spellStart"/>
      <w:r>
        <w:t>OAuth</w:t>
      </w:r>
      <w:proofErr w:type="spellEnd"/>
      <w:r>
        <w:t>.</w:t>
      </w:r>
    </w:p>
    <w:p w14:paraId="718C4F1E" w14:textId="77777777" w:rsidR="00917543" w:rsidRDefault="00917543" w:rsidP="00917543">
      <w:r>
        <w:t xml:space="preserve">Vår applikation frågar först </w:t>
      </w:r>
      <w:proofErr w:type="spellStart"/>
      <w:r>
        <w:t>twitters</w:t>
      </w:r>
      <w:proofErr w:type="spellEnd"/>
      <w:r>
        <w:t xml:space="preserve"> API efter </w:t>
      </w:r>
      <w:proofErr w:type="spellStart"/>
      <w:r>
        <w:t>request</w:t>
      </w:r>
      <w:proofErr w:type="spellEnd"/>
      <w:r>
        <w:t xml:space="preserve"> token, i denna token finns information om vem som kallade på den, när den kallades och unika signaturer. Sedan använder vi </w:t>
      </w:r>
      <w:proofErr w:type="spellStart"/>
      <w:r>
        <w:t>oauth</w:t>
      </w:r>
      <w:proofErr w:type="spellEnd"/>
      <w:r>
        <w:t xml:space="preserve"> signaturen och går till </w:t>
      </w:r>
      <w:proofErr w:type="spellStart"/>
      <w:r>
        <w:t>twitters</w:t>
      </w:r>
      <w:proofErr w:type="spellEnd"/>
      <w:r>
        <w:t xml:space="preserve"> webbsida som hanterar inloggning via </w:t>
      </w:r>
      <w:r w:rsidR="001D730E">
        <w:t>API</w:t>
      </w:r>
      <w:r>
        <w:t>, där når vi en login prompt. När man väl loggat in så genereras en unik pinkod. Denna pinkod skriver vi sedan in i vår applikation.</w:t>
      </w:r>
    </w:p>
    <w:p w14:paraId="2EC43267" w14:textId="77777777" w:rsidR="00095C39" w:rsidRDefault="00917543" w:rsidP="00917543">
      <w:r>
        <w:t xml:space="preserve">Vi frågar sedan </w:t>
      </w:r>
      <w:proofErr w:type="spellStart"/>
      <w:r>
        <w:t>twitters</w:t>
      </w:r>
      <w:proofErr w:type="spellEnd"/>
      <w:r>
        <w:t xml:space="preserve"> </w:t>
      </w:r>
      <w:r w:rsidR="00052E1C">
        <w:t>API</w:t>
      </w:r>
      <w:r>
        <w:t xml:space="preserve"> med vår unika </w:t>
      </w:r>
      <w:proofErr w:type="spellStart"/>
      <w:r>
        <w:t>oauth</w:t>
      </w:r>
      <w:proofErr w:type="spellEnd"/>
      <w:r>
        <w:t xml:space="preserve"> token vi fick tidigare och pinkoden som vi fick ifrån </w:t>
      </w:r>
      <w:proofErr w:type="spellStart"/>
      <w:r>
        <w:t>twitter</w:t>
      </w:r>
      <w:proofErr w:type="spellEnd"/>
      <w:r>
        <w:t xml:space="preserve"> efter en ny access token. Om allt stämmer så är vi inloggad, </w:t>
      </w:r>
      <w:proofErr w:type="spellStart"/>
      <w:r>
        <w:t>twitter</w:t>
      </w:r>
      <w:proofErr w:type="spellEnd"/>
      <w:r>
        <w:t xml:space="preserve"> har autentiserat vår applikation och ger oss tillåtelse att använda deras </w:t>
      </w:r>
      <w:r w:rsidR="001D730E">
        <w:t>API</w:t>
      </w:r>
      <w:r>
        <w:t>.</w:t>
      </w:r>
    </w:p>
    <w:p w14:paraId="37CE60AD" w14:textId="77777777" w:rsidR="00CB26D5" w:rsidRDefault="00CB26D5" w:rsidP="00917543">
      <w:r>
        <w:t xml:space="preserve">För att enbart titta på väderprognosen krävs ingen </w:t>
      </w:r>
      <w:proofErr w:type="spellStart"/>
      <w:r>
        <w:t>autenticiering</w:t>
      </w:r>
      <w:proofErr w:type="spellEnd"/>
      <w:r w:rsidRPr="00CB26D5">
        <w:t xml:space="preserve">, lika lite som det krävs för att titta på väderprognosen på </w:t>
      </w:r>
      <w:proofErr w:type="gramStart"/>
      <w:r w:rsidRPr="00CB26D5">
        <w:t>SMHIs</w:t>
      </w:r>
      <w:proofErr w:type="gramEnd"/>
      <w:r w:rsidRPr="00CB26D5">
        <w:t xml:space="preserve"> egna sidor.</w:t>
      </w:r>
    </w:p>
    <w:p w14:paraId="035F9CBA" w14:textId="77777777" w:rsidR="00095C39" w:rsidRDefault="00095C39" w:rsidP="00095C39">
      <w:pPr>
        <w:pStyle w:val="Rubrik3"/>
      </w:pPr>
      <w:bookmarkStart w:id="40" w:name="_Ref526721106"/>
      <w:bookmarkStart w:id="41" w:name="_Toc526784787"/>
      <w:r>
        <w:t>Dataexponering</w:t>
      </w:r>
      <w:bookmarkEnd w:id="40"/>
      <w:bookmarkEnd w:id="41"/>
    </w:p>
    <w:p w14:paraId="060C30D0" w14:textId="77777777" w:rsidR="00A46784" w:rsidRDefault="00A46784" w:rsidP="00095C39">
      <w:r>
        <w:rPr>
          <w:rFonts w:ascii="Tahoma" w:hAnsi="Tahoma" w:cs="Tahoma"/>
        </w:rPr>
        <w:t>﻿</w:t>
      </w:r>
      <w:r>
        <w:t xml:space="preserve">Anslutningarna görs via HTTPS, men det finns alltid risk att någon tittar på din skärm när du skriver och på så sätt kan snappa upp uppgifterna till ditt Twitter-konto. I och med att vi använder HTTPS-anslutningar så bör det inte gå så bra att "sniffa" sig till uppgifterna. </w:t>
      </w:r>
    </w:p>
    <w:p w14:paraId="1CB9599B" w14:textId="77777777" w:rsidR="00095C39" w:rsidRDefault="00A46784" w:rsidP="00095C39">
      <w:r>
        <w:t xml:space="preserve">API-nycklar bör man inte lägga ut publikt, så den till Twitter lämnas in separat, och kan inte hittas på </w:t>
      </w:r>
      <w:proofErr w:type="spellStart"/>
      <w:r>
        <w:t>GitHub</w:t>
      </w:r>
      <w:proofErr w:type="spellEnd"/>
      <w:r>
        <w:t>.</w:t>
      </w:r>
      <w:r w:rsidR="00210798">
        <w:t xml:space="preserve"> </w:t>
      </w:r>
      <w:r>
        <w:t xml:space="preserve">Nyckeln till Google </w:t>
      </w:r>
      <w:proofErr w:type="spellStart"/>
      <w:r>
        <w:t>Maps</w:t>
      </w:r>
      <w:proofErr w:type="spellEnd"/>
      <w:r>
        <w:t xml:space="preserve"> var en "try for </w:t>
      </w:r>
      <w:proofErr w:type="spellStart"/>
      <w:r>
        <w:t>free</w:t>
      </w:r>
      <w:proofErr w:type="spellEnd"/>
      <w:r>
        <w:t xml:space="preserve">" variant där man fick en mängd </w:t>
      </w:r>
      <w:proofErr w:type="spellStart"/>
      <w:r>
        <w:t>requests</w:t>
      </w:r>
      <w:proofErr w:type="spellEnd"/>
      <w:r>
        <w:t xml:space="preserve"> gratis, och om dom tar slut så måste man logga in och godkänna att dom börjar dra pengar från kortet innan nyckeln funkar igen. Den här borde kanske skyddats också, men det kändes som om det inte behövdes i det här fallet.</w:t>
      </w:r>
    </w:p>
    <w:p w14:paraId="0DAF5213" w14:textId="77777777" w:rsidR="00095C39" w:rsidRDefault="005462CB" w:rsidP="00095C39">
      <w:pPr>
        <w:pStyle w:val="Rubrik3"/>
      </w:pPr>
      <w:bookmarkStart w:id="42" w:name="_Ref526723299"/>
      <w:bookmarkStart w:id="43" w:name="_Toc526784788"/>
      <w:r>
        <w:t>Validering</w:t>
      </w:r>
      <w:bookmarkEnd w:id="42"/>
      <w:bookmarkEnd w:id="43"/>
    </w:p>
    <w:p w14:paraId="19EC5050" w14:textId="77777777" w:rsidR="00831744" w:rsidRDefault="00831744" w:rsidP="00831744">
      <w:r>
        <w:t xml:space="preserve">Validering av indata är viktigt </w:t>
      </w:r>
      <w:r w:rsidR="001103B8">
        <w:t xml:space="preserve">ur säkerhetssynpunkt </w:t>
      </w:r>
      <w:r>
        <w:t xml:space="preserve">då det är en möjlig </w:t>
      </w:r>
      <w:proofErr w:type="spellStart"/>
      <w:r>
        <w:t>angreppsväg</w:t>
      </w:r>
      <w:proofErr w:type="spellEnd"/>
      <w:r w:rsidR="001103B8">
        <w:t xml:space="preserve"> (dessutom minskar man antalet applikationskrascher, vilket är positivt både för användare och utvecklare). Ett sätt att minska risken att få in skadlig kod är genom att bara tillåta att den förväntade typen och formatet av data matas in. Det kan exempelvis </w:t>
      </w:r>
      <w:r w:rsidR="001103B8">
        <w:lastRenderedPageBreak/>
        <w:t xml:space="preserve">göras genom användning av </w:t>
      </w:r>
      <w:proofErr w:type="spellStart"/>
      <w:r w:rsidR="001103B8">
        <w:t>regular</w:t>
      </w:r>
      <w:proofErr w:type="spellEnd"/>
      <w:r w:rsidR="001103B8">
        <w:t xml:space="preserve"> expressions. Ett annat sätt är att ”</w:t>
      </w:r>
      <w:proofErr w:type="spellStart"/>
      <w:r w:rsidR="001103B8">
        <w:t>escapa</w:t>
      </w:r>
      <w:proofErr w:type="spellEnd"/>
      <w:r w:rsidR="001103B8">
        <w:t xml:space="preserve">” </w:t>
      </w:r>
      <w:proofErr w:type="gramStart"/>
      <w:r w:rsidR="001103B8">
        <w:t>inmatad data</w:t>
      </w:r>
      <w:proofErr w:type="gramEnd"/>
      <w:r w:rsidR="001103B8">
        <w:t xml:space="preserve"> för att på så sätt oskadliggöra eventuell skadlig kod.</w:t>
      </w:r>
    </w:p>
    <w:p w14:paraId="19D1C363" w14:textId="77777777" w:rsidR="00095C39" w:rsidRDefault="001103B8" w:rsidP="001103B8">
      <w:r>
        <w:t xml:space="preserve">Då det kan vara klurigt att få till rätt </w:t>
      </w:r>
      <w:proofErr w:type="spellStart"/>
      <w:r>
        <w:t>regex</w:t>
      </w:r>
      <w:proofErr w:type="spellEnd"/>
      <w:r>
        <w:t xml:space="preserve">-uttryck och tiden var knapp valde vi en enklare lösning för inmatning av platsnamn. Mindre säker, men ändå något som åtminstone gör det lite svårare för en potentiell angripare. Det är helt enkelt en </w:t>
      </w:r>
      <w:proofErr w:type="spellStart"/>
      <w:r>
        <w:t>if</w:t>
      </w:r>
      <w:proofErr w:type="spellEnd"/>
      <w:r>
        <w:t xml:space="preserve">-sats som, om strängen för stad innehåller </w:t>
      </w:r>
      <w:r w:rsidR="00831744" w:rsidRPr="00831744">
        <w:t>"/" eller "&amp;"</w:t>
      </w:r>
      <w:r>
        <w:t>, sätter stad till ” ”</w:t>
      </w:r>
      <w:r w:rsidR="00831744" w:rsidRPr="00831744">
        <w:t xml:space="preserve">, vilket i sin tur resulterar i att </w:t>
      </w:r>
      <w:proofErr w:type="spellStart"/>
      <w:r w:rsidR="00831744" w:rsidRPr="00831744">
        <w:t>getLatitude</w:t>
      </w:r>
      <w:proofErr w:type="spellEnd"/>
      <w:r w:rsidR="00831744" w:rsidRPr="00831744">
        <w:t>/</w:t>
      </w:r>
      <w:proofErr w:type="spellStart"/>
      <w:r w:rsidR="00831744" w:rsidRPr="00831744">
        <w:t>Longitude</w:t>
      </w:r>
      <w:proofErr w:type="spellEnd"/>
      <w:r w:rsidR="00831744" w:rsidRPr="00831744">
        <w:t xml:space="preserve"> returnerar </w:t>
      </w:r>
      <w:proofErr w:type="gramStart"/>
      <w:r w:rsidR="00831744" w:rsidRPr="00831744">
        <w:t>0.000</w:t>
      </w:r>
      <w:proofErr w:type="gramEnd"/>
      <w:r>
        <w:t>.</w:t>
      </w:r>
    </w:p>
    <w:p w14:paraId="1F417AE5" w14:textId="77777777" w:rsidR="00095C39" w:rsidRPr="00A53CEC" w:rsidRDefault="00095C39" w:rsidP="00095C39">
      <w:pPr>
        <w:pStyle w:val="Rubrik3"/>
      </w:pPr>
      <w:bookmarkStart w:id="44" w:name="_Toc526784789"/>
      <w:r w:rsidRPr="00A53CEC">
        <w:t>Sårbarheter</w:t>
      </w:r>
      <w:bookmarkEnd w:id="44"/>
    </w:p>
    <w:p w14:paraId="2E145312" w14:textId="77777777" w:rsidR="00CB26D5" w:rsidRDefault="00CB26D5" w:rsidP="00CB26D5">
      <w:r>
        <w:t xml:space="preserve">Det är viktigt att välja en lämplig nivå på visibilitet för klasser och metoder. Det är onödigt att exponera mer kod än nödvändigt. Vi har försökt att hålla så mycket som möjligt private, annars </w:t>
      </w:r>
      <w:proofErr w:type="spellStart"/>
      <w:r>
        <w:t>protected</w:t>
      </w:r>
      <w:proofErr w:type="spellEnd"/>
      <w:r>
        <w:t xml:space="preserve"> och endast låtit de metoder som verkligen behöver vara publika vara det.</w:t>
      </w:r>
    </w:p>
    <w:p w14:paraId="5CC3B600" w14:textId="5EBF0E65" w:rsidR="00CB26D5" w:rsidRDefault="00CB26D5" w:rsidP="00CB26D5">
      <w:r>
        <w:t xml:space="preserve">Att källkoden är öppen kan vara en sårbarhet. Vem som helst kommer åt den och då är det lättare att hitta svagheterna. Man bör vara noggrann och försiktig med vad man skickar upp till </w:t>
      </w:r>
      <w:proofErr w:type="spellStart"/>
      <w:r>
        <w:t>github</w:t>
      </w:r>
      <w:proofErr w:type="spellEnd"/>
      <w:r>
        <w:t xml:space="preserve"> då alla kan se det. Exempelvis är det inte lämpligt att lägga sina API-nycklar där, se Sektion </w:t>
      </w:r>
      <w:r w:rsidR="00264435">
        <w:fldChar w:fldCharType="begin"/>
      </w:r>
      <w:r w:rsidR="00264435">
        <w:instrText xml:space="preserve"> REF _Ref526721106 \r \h </w:instrText>
      </w:r>
      <w:r w:rsidR="00264435">
        <w:fldChar w:fldCharType="separate"/>
      </w:r>
      <w:r w:rsidR="00EE4B6E">
        <w:t>4.7.2</w:t>
      </w:r>
      <w:r w:rsidR="00264435">
        <w:fldChar w:fldCharType="end"/>
      </w:r>
      <w:r w:rsidR="00264435">
        <w:t xml:space="preserve"> </w:t>
      </w:r>
      <w:r>
        <w:t>för hur vi hanterat det.</w:t>
      </w:r>
    </w:p>
    <w:p w14:paraId="5B29FD62" w14:textId="77777777" w:rsidR="00CB26D5" w:rsidRDefault="00CB26D5" w:rsidP="00CB26D5">
      <w:r>
        <w:t xml:space="preserve">Html-filen sparas lokalt. Det kan ses som en sårbarhet, då den som har html-kunskap kan ändra i den, men den är å andra sidan inte publikt publicerad. Att vår applikation raderar filen om den redan existerar när metoden för att hämta väderprognosen </w:t>
      </w:r>
      <w:r w:rsidR="00264435">
        <w:t>inleds</w:t>
      </w:r>
      <w:r>
        <w:t xml:space="preserve"> kan vara en säkerhetsrisk om någon skulle ändra på vilken fil som tas bort så att det istället försvinner någon väsentlig systemfil.</w:t>
      </w:r>
    </w:p>
    <w:p w14:paraId="74EA7B34" w14:textId="77777777" w:rsidR="00CB26D5" w:rsidRDefault="00CB26D5" w:rsidP="00CB26D5">
      <w:r>
        <w:t xml:space="preserve">Via nätverket skulle man kunna tänka sig att någon ändrar </w:t>
      </w:r>
      <w:proofErr w:type="spellStart"/>
      <w:r>
        <w:t>urlen</w:t>
      </w:r>
      <w:proofErr w:type="spellEnd"/>
      <w:r>
        <w:t xml:space="preserve"> för att hämta väderdata till en annan adress som matar ut gigantiska JSON, så att datorn fylls. </w:t>
      </w:r>
    </w:p>
    <w:p w14:paraId="62857B97" w14:textId="0389895A" w:rsidR="00CB26D5" w:rsidRDefault="00CB26D5" w:rsidP="00CB26D5">
      <w:r>
        <w:t>En annan sårbarhet är om valideringen av inputs till applikationen inte är god nog</w:t>
      </w:r>
      <w:r w:rsidR="001E0E35">
        <w:t xml:space="preserve">, se även Sektion </w:t>
      </w:r>
      <w:r w:rsidR="001E0E35">
        <w:fldChar w:fldCharType="begin"/>
      </w:r>
      <w:r w:rsidR="001E0E35">
        <w:instrText xml:space="preserve"> REF _Ref526723299 \r \h </w:instrText>
      </w:r>
      <w:r w:rsidR="001E0E35">
        <w:fldChar w:fldCharType="separate"/>
      </w:r>
      <w:r w:rsidR="00EE4B6E">
        <w:t>4.7.3</w:t>
      </w:r>
      <w:r w:rsidR="001E0E35">
        <w:fldChar w:fldCharType="end"/>
      </w:r>
      <w:r>
        <w:t>.</w:t>
      </w:r>
    </w:p>
    <w:p w14:paraId="35E339E1" w14:textId="77777777" w:rsidR="00CB26D5" w:rsidRDefault="00CB26D5" w:rsidP="00CB26D5">
      <w:r>
        <w:t xml:space="preserve">Enligt https://maven.apache.org/security.html finns det inte några kända säkerhetsrisker med </w:t>
      </w:r>
      <w:proofErr w:type="spellStart"/>
      <w:r>
        <w:t>Maven</w:t>
      </w:r>
      <w:proofErr w:type="spellEnd"/>
      <w:r>
        <w:t xml:space="preserve"> (4.0.0) som vi använder.</w:t>
      </w:r>
    </w:p>
    <w:p w14:paraId="69304766" w14:textId="77777777" w:rsidR="00FF6ACA" w:rsidRDefault="00FF6ACA" w:rsidP="00FF6ACA">
      <w:pPr>
        <w:pStyle w:val="Rubrik1"/>
      </w:pPr>
      <w:bookmarkStart w:id="45" w:name="_Toc526784790"/>
      <w:r>
        <w:t>Slutsatser/Diskussion</w:t>
      </w:r>
      <w:bookmarkEnd w:id="45"/>
    </w:p>
    <w:p w14:paraId="7C300C03" w14:textId="77777777" w:rsidR="00FF6ACA" w:rsidRPr="00C15B8F" w:rsidRDefault="00FF6ACA" w:rsidP="00FF6ACA">
      <w:pPr>
        <w:pStyle w:val="Rubrik2"/>
      </w:pPr>
      <w:bookmarkStart w:id="46" w:name="_Toc526784791"/>
      <w:proofErr w:type="spellStart"/>
      <w:r w:rsidRPr="00C15B8F">
        <w:t>Appens</w:t>
      </w:r>
      <w:proofErr w:type="spellEnd"/>
      <w:r w:rsidRPr="00C15B8F">
        <w:t xml:space="preserve"> implementering</w:t>
      </w:r>
      <w:bookmarkEnd w:id="46"/>
      <w:r w:rsidR="00BE542B" w:rsidRPr="00C15B8F">
        <w:t xml:space="preserve"> </w:t>
      </w:r>
    </w:p>
    <w:p w14:paraId="5A49C7DF" w14:textId="77777777" w:rsidR="00963F6C" w:rsidRDefault="00963F6C" w:rsidP="00963F6C">
      <w:r>
        <w:t xml:space="preserve">All grundläggande funktionalitet som vi tänkt oss är uppfylld: </w:t>
      </w:r>
    </w:p>
    <w:p w14:paraId="5B85AEB8" w14:textId="77777777" w:rsidR="00963F6C" w:rsidRDefault="00963F6C" w:rsidP="002628EA">
      <w:pPr>
        <w:pStyle w:val="Liststycke"/>
        <w:numPr>
          <w:ilvl w:val="0"/>
          <w:numId w:val="12"/>
        </w:numPr>
      </w:pPr>
      <w:r>
        <w:t xml:space="preserve">Användaren ska kunna mata in en plats i </w:t>
      </w:r>
      <w:proofErr w:type="spellStart"/>
      <w:r>
        <w:t>appen</w:t>
      </w:r>
      <w:proofErr w:type="spellEnd"/>
      <w:r>
        <w:t xml:space="preserve">. </w:t>
      </w:r>
    </w:p>
    <w:p w14:paraId="328CBA96" w14:textId="77777777" w:rsidR="00963F6C" w:rsidRDefault="00963F6C" w:rsidP="002628EA">
      <w:pPr>
        <w:pStyle w:val="Liststycke"/>
        <w:numPr>
          <w:ilvl w:val="0"/>
          <w:numId w:val="12"/>
        </w:numPr>
      </w:pPr>
      <w:proofErr w:type="spellStart"/>
      <w:r>
        <w:t>Appen</w:t>
      </w:r>
      <w:proofErr w:type="spellEnd"/>
      <w:r>
        <w:t xml:space="preserve"> ska hämta koordinater för platsen från Google </w:t>
      </w:r>
      <w:proofErr w:type="spellStart"/>
      <w:r>
        <w:t>Maps</w:t>
      </w:r>
      <w:proofErr w:type="spellEnd"/>
      <w:r>
        <w:t xml:space="preserve"> API. </w:t>
      </w:r>
    </w:p>
    <w:p w14:paraId="5BDEDBFD" w14:textId="77777777" w:rsidR="00963F6C" w:rsidRDefault="00963F6C" w:rsidP="002628EA">
      <w:pPr>
        <w:pStyle w:val="Liststycke"/>
        <w:numPr>
          <w:ilvl w:val="0"/>
          <w:numId w:val="12"/>
        </w:numPr>
      </w:pPr>
      <w:proofErr w:type="spellStart"/>
      <w:r>
        <w:t>Appen</w:t>
      </w:r>
      <w:proofErr w:type="spellEnd"/>
      <w:r>
        <w:t xml:space="preserve"> ska använda de hämtade koordinaterna för att hämta väderdata för platsen från </w:t>
      </w:r>
      <w:proofErr w:type="gramStart"/>
      <w:r>
        <w:t>SMHIs</w:t>
      </w:r>
      <w:proofErr w:type="gramEnd"/>
      <w:r>
        <w:t xml:space="preserve"> API. </w:t>
      </w:r>
    </w:p>
    <w:p w14:paraId="0FAA6E67" w14:textId="77777777" w:rsidR="00963F6C" w:rsidRDefault="00963F6C" w:rsidP="002628EA">
      <w:pPr>
        <w:pStyle w:val="Liststycke"/>
        <w:numPr>
          <w:ilvl w:val="0"/>
          <w:numId w:val="12"/>
        </w:numPr>
      </w:pPr>
      <w:proofErr w:type="spellStart"/>
      <w:r>
        <w:t>Appen</w:t>
      </w:r>
      <w:proofErr w:type="spellEnd"/>
      <w:r>
        <w:t xml:space="preserve"> ska publicera väderdata för den utvalda platsen i en html-fil.</w:t>
      </w:r>
    </w:p>
    <w:p w14:paraId="185A11B4" w14:textId="77777777" w:rsidR="00963F6C" w:rsidRDefault="00963F6C" w:rsidP="002628EA">
      <w:pPr>
        <w:pStyle w:val="Liststycke"/>
        <w:numPr>
          <w:ilvl w:val="0"/>
          <w:numId w:val="12"/>
        </w:numPr>
      </w:pPr>
      <w:proofErr w:type="spellStart"/>
      <w:r>
        <w:t>Appen</w:t>
      </w:r>
      <w:proofErr w:type="spellEnd"/>
      <w:r>
        <w:t xml:space="preserve"> ska också lägga </w:t>
      </w:r>
      <w:proofErr w:type="gramStart"/>
      <w:r>
        <w:t>viss väderdata</w:t>
      </w:r>
      <w:proofErr w:type="gramEnd"/>
      <w:r>
        <w:t xml:space="preserve"> i en textsträng som användaren kan välja att </w:t>
      </w:r>
      <w:proofErr w:type="spellStart"/>
      <w:r>
        <w:t>twittra</w:t>
      </w:r>
      <w:proofErr w:type="spellEnd"/>
      <w:r>
        <w:t xml:space="preserve">. </w:t>
      </w:r>
    </w:p>
    <w:p w14:paraId="5265E747" w14:textId="77777777" w:rsidR="00963F6C" w:rsidRDefault="00963F6C" w:rsidP="002628EA">
      <w:pPr>
        <w:pStyle w:val="Liststycke"/>
        <w:numPr>
          <w:ilvl w:val="0"/>
          <w:numId w:val="12"/>
        </w:numPr>
      </w:pPr>
      <w:r>
        <w:t xml:space="preserve">Användaren ska kunna logga in på </w:t>
      </w:r>
      <w:proofErr w:type="spellStart"/>
      <w:r>
        <w:t>twitter</w:t>
      </w:r>
      <w:proofErr w:type="spellEnd"/>
      <w:r>
        <w:t xml:space="preserve">, läsa och publicera </w:t>
      </w:r>
      <w:proofErr w:type="spellStart"/>
      <w:r>
        <w:t>tweets</w:t>
      </w:r>
      <w:proofErr w:type="spellEnd"/>
      <w:r>
        <w:t xml:space="preserve">. </w:t>
      </w:r>
    </w:p>
    <w:p w14:paraId="2A66742C" w14:textId="77777777" w:rsidR="00963F6C" w:rsidRDefault="00963F6C" w:rsidP="002628EA">
      <w:pPr>
        <w:pStyle w:val="Liststycke"/>
        <w:numPr>
          <w:ilvl w:val="0"/>
          <w:numId w:val="12"/>
        </w:numPr>
      </w:pPr>
      <w:proofErr w:type="spellStart"/>
      <w:r>
        <w:t>Appen</w:t>
      </w:r>
      <w:proofErr w:type="spellEnd"/>
      <w:r>
        <w:t xml:space="preserve"> ska hantera data i JSON-format. </w:t>
      </w:r>
    </w:p>
    <w:p w14:paraId="37838C9C" w14:textId="5EF5295D" w:rsidR="006349DF" w:rsidRPr="00DF0F36" w:rsidRDefault="00963F6C" w:rsidP="00963F6C">
      <w:pPr>
        <w:rPr>
          <w:highlight w:val="yellow"/>
        </w:rPr>
      </w:pPr>
      <w:r>
        <w:t>Vissa aspekter och funktioner är inte implementerade eller inte implementerade fullt. Det gäller bland annat felhanteringen och valideringen av inkommande data som kunde vara mer heltäckande</w:t>
      </w:r>
      <w:r w:rsidR="00DF0F36">
        <w:t xml:space="preserve"> för att göra applikationen både säkrare och mer stabil</w:t>
      </w:r>
      <w:r>
        <w:t xml:space="preserve">. </w:t>
      </w:r>
      <w:r w:rsidR="006349DF">
        <w:t xml:space="preserve">Vi fick också välja bort vissa funktioner, exempelvis kan man i Twitterdelen inte se andras flöden eller följa ett enskilt </w:t>
      </w:r>
      <w:proofErr w:type="spellStart"/>
      <w:r w:rsidR="006349DF">
        <w:t>tweets</w:t>
      </w:r>
      <w:proofErr w:type="spellEnd"/>
      <w:r w:rsidR="006349DF">
        <w:t xml:space="preserve"> historik, och i väderdelen kan man inte välja vilka väderdata man vill </w:t>
      </w:r>
      <w:proofErr w:type="spellStart"/>
      <w:r w:rsidR="006349DF">
        <w:t>twittra</w:t>
      </w:r>
      <w:proofErr w:type="spellEnd"/>
      <w:r w:rsidR="006349DF">
        <w:t xml:space="preserve"> ut, utan variablerna är förvalda. </w:t>
      </w:r>
      <w:r>
        <w:t>Säkerhetsaspekterna är analyserade,</w:t>
      </w:r>
      <w:r w:rsidR="006349DF">
        <w:t xml:space="preserve"> se Sektion </w:t>
      </w:r>
      <w:r w:rsidR="006349DF">
        <w:fldChar w:fldCharType="begin"/>
      </w:r>
      <w:r w:rsidR="006349DF">
        <w:instrText xml:space="preserve"> REF _Ref526719620 \r \h </w:instrText>
      </w:r>
      <w:r w:rsidR="006349DF">
        <w:fldChar w:fldCharType="separate"/>
      </w:r>
      <w:r w:rsidR="00EE4B6E">
        <w:t>5.2</w:t>
      </w:r>
      <w:r w:rsidR="006349DF">
        <w:fldChar w:fldCharType="end"/>
      </w:r>
      <w:r>
        <w:t xml:space="preserve">, men på grund av tidsbristen måhända inte tillräckligt implementerade i den här versionen av </w:t>
      </w:r>
      <w:proofErr w:type="spellStart"/>
      <w:r>
        <w:t>appen</w:t>
      </w:r>
      <w:proofErr w:type="spellEnd"/>
      <w:r>
        <w:t xml:space="preserve">. </w:t>
      </w:r>
    </w:p>
    <w:p w14:paraId="4CB6013B" w14:textId="77777777" w:rsidR="00095C39" w:rsidRPr="00095C39" w:rsidRDefault="00963F6C" w:rsidP="00963F6C">
      <w:proofErr w:type="spellStart"/>
      <w:r>
        <w:lastRenderedPageBreak/>
        <w:t>Appen</w:t>
      </w:r>
      <w:proofErr w:type="spellEnd"/>
      <w:r>
        <w:t xml:space="preserve"> är byggd i moduler och integrationen mellan dem hanteras av </w:t>
      </w:r>
      <w:r w:rsidR="006349DF">
        <w:t>några få klasser</w:t>
      </w:r>
      <w:r>
        <w:t xml:space="preserve">. Detta underlättar om vi skulle vilja lägga till, byta ut eller ta bort moduler. När vi skulle koppla ihop de olika modulerna visade det sig att en del av metoderna behövde </w:t>
      </w:r>
      <w:r w:rsidR="006349DF">
        <w:t xml:space="preserve">modifieras, </w:t>
      </w:r>
      <w:r w:rsidR="00C15B8F">
        <w:t>för at</w:t>
      </w:r>
      <w:r>
        <w:t xml:space="preserve">t </w:t>
      </w:r>
      <w:r w:rsidR="00C15B8F">
        <w:t>få</w:t>
      </w:r>
      <w:r>
        <w:t xml:space="preserve"> integrationen samlad </w:t>
      </w:r>
      <w:r w:rsidR="00C15B8F">
        <w:t>snarare än</w:t>
      </w:r>
      <w:r>
        <w:t xml:space="preserve"> utspridd </w:t>
      </w:r>
      <w:r w:rsidR="006349DF">
        <w:t>på olika ställen</w:t>
      </w:r>
      <w:r>
        <w:t>.</w:t>
      </w:r>
    </w:p>
    <w:p w14:paraId="7D5A15FD" w14:textId="77777777" w:rsidR="00095C39" w:rsidRDefault="00095C39" w:rsidP="00095C39">
      <w:pPr>
        <w:pStyle w:val="Rubrik2"/>
      </w:pPr>
      <w:bookmarkStart w:id="47" w:name="_Ref526719620"/>
      <w:bookmarkStart w:id="48" w:name="_Toc526784792"/>
      <w:r>
        <w:t>Säkerhetsaspekter</w:t>
      </w:r>
      <w:bookmarkEnd w:id="47"/>
      <w:bookmarkEnd w:id="48"/>
    </w:p>
    <w:p w14:paraId="040A77C9" w14:textId="11F9877E" w:rsidR="00264435" w:rsidRPr="00264435" w:rsidRDefault="00264435" w:rsidP="00264435">
      <w:r>
        <w:t xml:space="preserve">Då vi använder oss av Twitters </w:t>
      </w:r>
      <w:proofErr w:type="spellStart"/>
      <w:r>
        <w:t>autheniticiering</w:t>
      </w:r>
      <w:proofErr w:type="spellEnd"/>
      <w:r>
        <w:t xml:space="preserve"> och man av en sådan stor aktör kan förvänta sig en god säkerhet på den fronten (även om det givetvis inte är någon garanti) anser vi inte att </w:t>
      </w:r>
      <w:proofErr w:type="spellStart"/>
      <w:r w:rsidR="00A54949" w:rsidRPr="00A54949">
        <w:t>authenticiering</w:t>
      </w:r>
      <w:proofErr w:type="spellEnd"/>
      <w:r w:rsidR="00A54949">
        <w:t xml:space="preserve"> utgör någon större risk eller sårbarhet i vår applikation. Dataexponering, både i form av den öppna källkoden och risken att man råkar inkludera något man inte borde lägga publikt, och att någon faktiskt ser vad man matar in känns som en större risk. Likaså svårigheten att fullt ut validera de inputs som sker till applikationen</w:t>
      </w:r>
      <w:r w:rsidR="00B46293">
        <w:t xml:space="preserve">, inte minst som vi inte hann implementera </w:t>
      </w:r>
      <w:proofErr w:type="gramStart"/>
      <w:r w:rsidR="00B46293">
        <w:t>den nivå</w:t>
      </w:r>
      <w:proofErr w:type="gramEnd"/>
      <w:r w:rsidR="00B46293">
        <w:t xml:space="preserve"> på inmatningskontroller vi hade önskat.</w:t>
      </w:r>
      <w:r w:rsidR="00831744">
        <w:t xml:space="preserve"> Exempelvis skulle vi vid inmatningen av stad kanske helst velat använda ett </w:t>
      </w:r>
      <w:proofErr w:type="spellStart"/>
      <w:r w:rsidR="00831744">
        <w:t>regex</w:t>
      </w:r>
      <w:proofErr w:type="spellEnd"/>
      <w:r w:rsidR="00831744">
        <w:t xml:space="preserve">-uttryck, men fick nöja oss med den lösning som presenteras i Sektion </w:t>
      </w:r>
      <w:r w:rsidR="00831744">
        <w:fldChar w:fldCharType="begin"/>
      </w:r>
      <w:r w:rsidR="00831744">
        <w:instrText xml:space="preserve"> REF _Ref526723299 \r \h </w:instrText>
      </w:r>
      <w:r w:rsidR="00831744">
        <w:fldChar w:fldCharType="separate"/>
      </w:r>
      <w:r w:rsidR="00EE4B6E">
        <w:t>4.7.3</w:t>
      </w:r>
      <w:r w:rsidR="00831744">
        <w:fldChar w:fldCharType="end"/>
      </w:r>
    </w:p>
    <w:p w14:paraId="20A20AA6" w14:textId="32A59B8C" w:rsidR="00CB26D5" w:rsidRDefault="0057540E" w:rsidP="00CB26D5">
      <w:r w:rsidRPr="0057540E">
        <w:t xml:space="preserve">Säkerheten är </w:t>
      </w:r>
      <w:r>
        <w:t>en viktig fråga, inte minst när det gäller applikationer som verkar över nätverk/webb</w:t>
      </w:r>
      <w:r w:rsidR="00910F98">
        <w:t xml:space="preserve"> (och det är få som inte gör det idag). Det är väldigt lätt att glömma av att validera alla inputs som sker till applikationen, och det är väldigt svårt att göra applikationen hundraprocentigt säker. Hur mycket tid man än lägger på att analysera och diskutera olika säkerhetsaspekter, som vi gjort i Sektion </w:t>
      </w:r>
      <w:r w:rsidR="00910F98">
        <w:fldChar w:fldCharType="begin"/>
      </w:r>
      <w:r w:rsidR="00910F98">
        <w:instrText xml:space="preserve"> REF _Ref526720948 \r \h </w:instrText>
      </w:r>
      <w:r w:rsidR="00910F98">
        <w:fldChar w:fldCharType="separate"/>
      </w:r>
      <w:r w:rsidR="00EE4B6E">
        <w:t>4.7</w:t>
      </w:r>
      <w:r w:rsidR="00910F98">
        <w:fldChar w:fldCharType="end"/>
      </w:r>
      <w:r w:rsidR="00910F98">
        <w:t xml:space="preserve">, och hur mycket man än försöker att göra den så </w:t>
      </w:r>
      <w:proofErr w:type="spellStart"/>
      <w:r w:rsidR="00910F98">
        <w:t>felsäker</w:t>
      </w:r>
      <w:proofErr w:type="spellEnd"/>
      <w:r w:rsidR="00910F98">
        <w:t xml:space="preserve"> som möjligt känns det ändå alltid som om man missat något.</w:t>
      </w:r>
    </w:p>
    <w:p w14:paraId="037F57BA" w14:textId="77777777" w:rsidR="00CB26D5" w:rsidRPr="00BE542B" w:rsidRDefault="00CB26D5" w:rsidP="00CB26D5">
      <w:r>
        <w:t>Med andra ord</w:t>
      </w:r>
      <w:r w:rsidR="00910F98">
        <w:t>:</w:t>
      </w:r>
      <w:r>
        <w:t xml:space="preserve"> säkerhet är mycket viktigt men väldigt komplext och svårt.</w:t>
      </w:r>
    </w:p>
    <w:p w14:paraId="475530BE" w14:textId="77777777" w:rsidR="00FF6ACA" w:rsidRDefault="00FF6ACA" w:rsidP="00FF6ACA">
      <w:pPr>
        <w:pStyle w:val="Rubrik2"/>
      </w:pPr>
      <w:bookmarkStart w:id="49" w:name="_Toc526784793"/>
      <w:r>
        <w:t>Resultat</w:t>
      </w:r>
      <w:bookmarkEnd w:id="49"/>
    </w:p>
    <w:p w14:paraId="2A3BCF61" w14:textId="25403FA7" w:rsidR="00963F6C" w:rsidRDefault="00963F6C" w:rsidP="00963F6C">
      <w:r>
        <w:t xml:space="preserve">Vi har lyckats väl med att uppfylla både vår och projektets målsättning. Vi har med versionshanterad källkod skapat en </w:t>
      </w:r>
      <w:r w:rsidR="00CB26D5">
        <w:t xml:space="preserve">relativt säker </w:t>
      </w:r>
      <w:proofErr w:type="spellStart"/>
      <w:r>
        <w:t>JavaFx</w:t>
      </w:r>
      <w:proofErr w:type="spellEnd"/>
      <w:r>
        <w:t xml:space="preserve">-baserad </w:t>
      </w:r>
      <w:proofErr w:type="spellStart"/>
      <w:r>
        <w:t>app</w:t>
      </w:r>
      <w:proofErr w:type="spellEnd"/>
      <w:r>
        <w:t xml:space="preserve"> som interagerar med tre </w:t>
      </w:r>
      <w:proofErr w:type="spellStart"/>
      <w:r>
        <w:t>APIer</w:t>
      </w:r>
      <w:proofErr w:type="spellEnd"/>
      <w:r>
        <w:t xml:space="preserve"> och använder JSON för att hämta och skicka information över nätverk/webb. Vi har också gjort en analys av projektets säkerhetsaspekt, se</w:t>
      </w:r>
      <w:r w:rsidR="00626196">
        <w:t xml:space="preserve"> Sektion </w:t>
      </w:r>
      <w:r w:rsidR="00626196">
        <w:fldChar w:fldCharType="begin"/>
      </w:r>
      <w:r w:rsidR="00626196">
        <w:instrText xml:space="preserve"> REF _Ref526719620 \r \h </w:instrText>
      </w:r>
      <w:r w:rsidR="00626196">
        <w:fldChar w:fldCharType="separate"/>
      </w:r>
      <w:r w:rsidR="00EE4B6E">
        <w:t>5.2</w:t>
      </w:r>
      <w:r w:rsidR="00626196">
        <w:fldChar w:fldCharType="end"/>
      </w:r>
      <w:r w:rsidR="00626196">
        <w:t>.</w:t>
      </w:r>
      <w:r>
        <w:br/>
      </w:r>
      <w:r>
        <w:br/>
        <w:t xml:space="preserve">All grundläggande funktionalitet som vi tänkt oss är uppfylld, samtidigt som det på grund av den begränsade tiden finns flera aspekter, felhantering exempelvis, som vi inte hunnit implementera eller inte hunnit implementera fullt ut. Säkerhetsaspekterna är </w:t>
      </w:r>
      <w:r w:rsidR="00CB26D5">
        <w:t xml:space="preserve">relativt grundligt diskuterade och </w:t>
      </w:r>
      <w:r>
        <w:t xml:space="preserve">analyserade men måhända inte tillräckligt implementerade i den här versionen av </w:t>
      </w:r>
      <w:proofErr w:type="spellStart"/>
      <w:r>
        <w:t>appen</w:t>
      </w:r>
      <w:proofErr w:type="spellEnd"/>
      <w:r>
        <w:t>.</w:t>
      </w:r>
    </w:p>
    <w:p w14:paraId="538F745C" w14:textId="77777777" w:rsidR="00963F6C" w:rsidRDefault="00963F6C" w:rsidP="00963F6C"/>
    <w:p w14:paraId="416FC922" w14:textId="77777777" w:rsidR="00BE542B" w:rsidRPr="00BE542B" w:rsidRDefault="00BE542B" w:rsidP="00963F6C"/>
    <w:p w14:paraId="788403C7" w14:textId="77777777" w:rsidR="003430FE" w:rsidRPr="003430FE" w:rsidRDefault="003430FE" w:rsidP="003430FE"/>
    <w:bookmarkEnd w:id="0"/>
    <w:p w14:paraId="7B91CEBE" w14:textId="77777777" w:rsidR="005E0398" w:rsidRPr="002C0830" w:rsidRDefault="00C07D62" w:rsidP="00EF05FE">
      <w:pPr>
        <w:spacing w:after="200"/>
      </w:pPr>
      <w:r>
        <w:t xml:space="preserve"> </w:t>
      </w:r>
    </w:p>
    <w:sectPr w:rsidR="005E0398" w:rsidRPr="002C0830">
      <w:footerReference w:type="even" r:id="rId27"/>
      <w:footerReference w:type="default" r:id="rId28"/>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BC4E4" w14:textId="77777777" w:rsidR="00D37DC1" w:rsidRDefault="00D37DC1">
      <w:pPr>
        <w:spacing w:after="0" w:line="240" w:lineRule="auto"/>
      </w:pPr>
      <w:r>
        <w:separator/>
      </w:r>
    </w:p>
  </w:endnote>
  <w:endnote w:type="continuationSeparator" w:id="0">
    <w:p w14:paraId="0985645E" w14:textId="77777777" w:rsidR="00D37DC1" w:rsidRDefault="00D3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7BBC5" w14:textId="77777777" w:rsidR="0010134E" w:rsidRDefault="0010134E">
    <w:pPr>
      <w:pStyle w:val="Sidfot"/>
    </w:pPr>
    <w:r>
      <w:rPr>
        <w:noProof/>
      </w:rPr>
      <mc:AlternateContent>
        <mc:Choice Requires="wps">
          <w:drawing>
            <wp:anchor distT="0" distB="0" distL="114300" distR="114300" simplePos="0" relativeHeight="251664384" behindDoc="0" locked="0" layoutInCell="0" allowOverlap="1" wp14:anchorId="52E3DC1D" wp14:editId="0A801503">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3D4BB8C5" w14:textId="77777777" w:rsidR="0010134E" w:rsidRDefault="00D37DC1">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0134E">
                                <w:rPr>
                                  <w:rFonts w:asciiTheme="majorHAnsi" w:eastAsiaTheme="majorEastAsia" w:hAnsiTheme="majorHAnsi" w:cstheme="majorBidi"/>
                                  <w:sz w:val="20"/>
                                </w:rPr>
                                <w:t>Wearep</w:t>
                              </w:r>
                              <w:proofErr w:type="spellEnd"/>
                            </w:sdtContent>
                          </w:sdt>
                          <w:r w:rsidR="0010134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EndPr/>
                            <w:sdtContent>
                              <w:r w:rsidR="0010134E">
                                <w:rPr>
                                  <w:rFonts w:asciiTheme="majorHAnsi" w:eastAsiaTheme="majorEastAsia" w:hAnsiTheme="majorHAnsi" w:cstheme="majorBidi"/>
                                  <w:sz w:val="20"/>
                                </w:rPr>
                                <w:t>2018-10-08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2E3DC1D"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3D4BB8C5" w14:textId="77777777" w:rsidR="0010134E" w:rsidRDefault="00D37DC1">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0134E">
                          <w:rPr>
                            <w:rFonts w:asciiTheme="majorHAnsi" w:eastAsiaTheme="majorEastAsia" w:hAnsiTheme="majorHAnsi" w:cstheme="majorBidi"/>
                            <w:sz w:val="20"/>
                          </w:rPr>
                          <w:t>Wearep</w:t>
                        </w:r>
                        <w:proofErr w:type="spellEnd"/>
                      </w:sdtContent>
                    </w:sdt>
                    <w:r w:rsidR="0010134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EndPr/>
                      <w:sdtContent>
                        <w:r w:rsidR="0010134E">
                          <w:rPr>
                            <w:rFonts w:asciiTheme="majorHAnsi" w:eastAsiaTheme="majorEastAsia" w:hAnsiTheme="majorHAnsi" w:cstheme="majorBidi"/>
                            <w:sz w:val="20"/>
                          </w:rPr>
                          <w:t>2018-10-08</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6EB2CAB6" wp14:editId="5C1791EA">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0F45AA22" wp14:editId="7E9C91F2">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1184D25D" w14:textId="77777777" w:rsidR="0010134E" w:rsidRDefault="0010134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F45AA22"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1184D25D" w14:textId="77777777" w:rsidR="0010134E" w:rsidRDefault="0010134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4FECE" w14:textId="77777777" w:rsidR="0010134E" w:rsidRDefault="0010134E">
    <w:pPr>
      <w:rPr>
        <w:sz w:val="20"/>
      </w:rPr>
    </w:pPr>
    <w:r>
      <w:rPr>
        <w:noProof/>
        <w:sz w:val="10"/>
        <w:szCs w:val="10"/>
      </w:rPr>
      <mc:AlternateContent>
        <mc:Choice Requires="wps">
          <w:drawing>
            <wp:anchor distT="0" distB="0" distL="114300" distR="114300" simplePos="0" relativeHeight="251661312" behindDoc="0" locked="0" layoutInCell="0" allowOverlap="1" wp14:anchorId="5797E893" wp14:editId="79C22C63">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77107B0" w14:textId="77777777" w:rsidR="0010134E" w:rsidRDefault="00D37DC1">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0134E">
                                <w:rPr>
                                  <w:rFonts w:asciiTheme="majorHAnsi" w:eastAsiaTheme="majorEastAsia" w:hAnsiTheme="majorHAnsi" w:cstheme="majorBidi"/>
                                  <w:sz w:val="20"/>
                                </w:rPr>
                                <w:t>Wearep</w:t>
                              </w:r>
                              <w:proofErr w:type="spellEnd"/>
                            </w:sdtContent>
                          </w:sdt>
                          <w:r w:rsidR="0010134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EndPr/>
                            <w:sdtContent>
                              <w:r w:rsidR="0010134E">
                                <w:rPr>
                                  <w:rFonts w:asciiTheme="majorHAnsi" w:eastAsiaTheme="majorEastAsia" w:hAnsiTheme="majorHAnsi" w:cstheme="majorBidi"/>
                                  <w:sz w:val="20"/>
                                </w:rPr>
                                <w:t>2018-10-08</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797E893"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677107B0" w14:textId="77777777" w:rsidR="0010134E" w:rsidRDefault="00D37DC1">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10134E">
                          <w:rPr>
                            <w:rFonts w:asciiTheme="majorHAnsi" w:eastAsiaTheme="majorEastAsia" w:hAnsiTheme="majorHAnsi" w:cstheme="majorBidi"/>
                            <w:sz w:val="20"/>
                          </w:rPr>
                          <w:t>Wearep</w:t>
                        </w:r>
                        <w:proofErr w:type="spellEnd"/>
                      </w:sdtContent>
                    </w:sdt>
                    <w:r w:rsidR="0010134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10-08T00:00:00Z">
                          <w:dateFormat w:val="yyyy-MM-dd"/>
                          <w:lid w:val="sv-SE"/>
                          <w:storeMappedDataAs w:val="dateTime"/>
                          <w:calendar w:val="gregorian"/>
                        </w:date>
                      </w:sdtPr>
                      <w:sdtEndPr/>
                      <w:sdtContent>
                        <w:r w:rsidR="0010134E">
                          <w:rPr>
                            <w:rFonts w:asciiTheme="majorHAnsi" w:eastAsiaTheme="majorEastAsia" w:hAnsiTheme="majorHAnsi" w:cstheme="majorBidi"/>
                            <w:sz w:val="20"/>
                          </w:rPr>
                          <w:t>2018-10-08</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292DBBC4" wp14:editId="5A8913F6">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57CFA253" wp14:editId="539341D0">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33197ACB" w14:textId="77777777" w:rsidR="0010134E" w:rsidRDefault="0010134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CFA253"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33197ACB" w14:textId="77777777" w:rsidR="0010134E" w:rsidRDefault="0010134E">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14:paraId="03FFEC9F" w14:textId="77777777" w:rsidR="0010134E" w:rsidRDefault="0010134E">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B434" w14:textId="77777777" w:rsidR="00D37DC1" w:rsidRDefault="00D37DC1">
      <w:pPr>
        <w:spacing w:after="0" w:line="240" w:lineRule="auto"/>
      </w:pPr>
      <w:r>
        <w:separator/>
      </w:r>
    </w:p>
  </w:footnote>
  <w:footnote w:type="continuationSeparator" w:id="0">
    <w:p w14:paraId="50B2106B" w14:textId="77777777" w:rsidR="00D37DC1" w:rsidRDefault="00D37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40C6EA6"/>
    <w:multiLevelType w:val="hybridMultilevel"/>
    <w:tmpl w:val="40EE7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3A9CECBE"/>
    <w:lvl w:ilvl="0">
      <w:start w:val="1"/>
      <w:numFmt w:val="decimal"/>
      <w:pStyle w:val="Rubrik1"/>
      <w:lvlText w:val="%1"/>
      <w:lvlJc w:val="left"/>
      <w:pPr>
        <w:ind w:left="432" w:hanging="432"/>
      </w:pPr>
    </w:lvl>
    <w:lvl w:ilvl="1">
      <w:start w:val="1"/>
      <w:numFmt w:val="decimal"/>
      <w:pStyle w:val="Rubrik2"/>
      <w:lvlText w:val="%1.%2"/>
      <w:lvlJc w:val="left"/>
      <w:pPr>
        <w:ind w:left="114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29DD375E"/>
    <w:multiLevelType w:val="hybridMultilevel"/>
    <w:tmpl w:val="E3BC37B8"/>
    <w:lvl w:ilvl="0" w:tplc="041D0001">
      <w:start w:val="1"/>
      <w:numFmt w:val="bullet"/>
      <w:lvlText w:val=""/>
      <w:lvlJc w:val="left"/>
      <w:pPr>
        <w:ind w:left="720" w:hanging="360"/>
      </w:pPr>
      <w:rPr>
        <w:rFonts w:ascii="Symbol" w:hAnsi="Symbol" w:hint="default"/>
      </w:rPr>
    </w:lvl>
    <w:lvl w:ilvl="1" w:tplc="067AB9D8">
      <w:numFmt w:val="bullet"/>
      <w:lvlText w:val="-"/>
      <w:lvlJc w:val="left"/>
      <w:pPr>
        <w:ind w:left="1440" w:hanging="360"/>
      </w:pPr>
      <w:rPr>
        <w:rFonts w:ascii="Perpetua" w:eastAsiaTheme="minorEastAsia" w:hAnsi="Perpetua"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F7D7DAF"/>
    <w:multiLevelType w:val="hybridMultilevel"/>
    <w:tmpl w:val="1312F3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9F22AB4"/>
    <w:multiLevelType w:val="hybridMultilevel"/>
    <w:tmpl w:val="E64C82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1C7359"/>
    <w:multiLevelType w:val="hybridMultilevel"/>
    <w:tmpl w:val="E5AA28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0B4358D"/>
    <w:multiLevelType w:val="hybridMultilevel"/>
    <w:tmpl w:val="3858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9967128"/>
    <w:multiLevelType w:val="hybridMultilevel"/>
    <w:tmpl w:val="DDA0D7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10"/>
  </w:num>
  <w:num w:numId="8">
    <w:abstractNumId w:val="7"/>
  </w:num>
  <w:num w:numId="9">
    <w:abstractNumId w:val="11"/>
  </w:num>
  <w:num w:numId="10">
    <w:abstractNumId w:val="9"/>
  </w:num>
  <w:num w:numId="11">
    <w:abstractNumId w:val="8"/>
  </w:num>
  <w:num w:numId="12">
    <w:abstractNumId w:val="12"/>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0D31"/>
    <w:rsid w:val="00006377"/>
    <w:rsid w:val="000117DD"/>
    <w:rsid w:val="000239B6"/>
    <w:rsid w:val="00032072"/>
    <w:rsid w:val="00040067"/>
    <w:rsid w:val="00051320"/>
    <w:rsid w:val="00052E1C"/>
    <w:rsid w:val="000532E7"/>
    <w:rsid w:val="00054AD3"/>
    <w:rsid w:val="00067B57"/>
    <w:rsid w:val="00070D93"/>
    <w:rsid w:val="000713AD"/>
    <w:rsid w:val="0007404B"/>
    <w:rsid w:val="00075EBC"/>
    <w:rsid w:val="000832A3"/>
    <w:rsid w:val="00086E91"/>
    <w:rsid w:val="00094D6D"/>
    <w:rsid w:val="00095C39"/>
    <w:rsid w:val="000A1FA4"/>
    <w:rsid w:val="000D2CAA"/>
    <w:rsid w:val="000D592F"/>
    <w:rsid w:val="000E5B7B"/>
    <w:rsid w:val="000E7114"/>
    <w:rsid w:val="0010134E"/>
    <w:rsid w:val="001026F9"/>
    <w:rsid w:val="001103B8"/>
    <w:rsid w:val="0011183F"/>
    <w:rsid w:val="00116F63"/>
    <w:rsid w:val="00120D07"/>
    <w:rsid w:val="00121FFC"/>
    <w:rsid w:val="00132FF1"/>
    <w:rsid w:val="00135167"/>
    <w:rsid w:val="00137B16"/>
    <w:rsid w:val="00143073"/>
    <w:rsid w:val="00143C51"/>
    <w:rsid w:val="0014765B"/>
    <w:rsid w:val="001510E2"/>
    <w:rsid w:val="00151F0A"/>
    <w:rsid w:val="00153BC0"/>
    <w:rsid w:val="00163D69"/>
    <w:rsid w:val="001659A5"/>
    <w:rsid w:val="001733E6"/>
    <w:rsid w:val="0017424C"/>
    <w:rsid w:val="00175445"/>
    <w:rsid w:val="0018799C"/>
    <w:rsid w:val="0019112F"/>
    <w:rsid w:val="00193BE1"/>
    <w:rsid w:val="001946AB"/>
    <w:rsid w:val="00196D7C"/>
    <w:rsid w:val="00197ECE"/>
    <w:rsid w:val="001A3DFC"/>
    <w:rsid w:val="001A517F"/>
    <w:rsid w:val="001C2E61"/>
    <w:rsid w:val="001C640E"/>
    <w:rsid w:val="001D34F3"/>
    <w:rsid w:val="001D730E"/>
    <w:rsid w:val="001E0E35"/>
    <w:rsid w:val="001E5C2A"/>
    <w:rsid w:val="001E606B"/>
    <w:rsid w:val="00207E70"/>
    <w:rsid w:val="00210798"/>
    <w:rsid w:val="002132AE"/>
    <w:rsid w:val="0021506F"/>
    <w:rsid w:val="002450A9"/>
    <w:rsid w:val="0025504B"/>
    <w:rsid w:val="00255C9A"/>
    <w:rsid w:val="00261ACD"/>
    <w:rsid w:val="00261F27"/>
    <w:rsid w:val="002628EA"/>
    <w:rsid w:val="00264435"/>
    <w:rsid w:val="00271A01"/>
    <w:rsid w:val="00274417"/>
    <w:rsid w:val="002752E1"/>
    <w:rsid w:val="0028167C"/>
    <w:rsid w:val="00283FD9"/>
    <w:rsid w:val="0028532F"/>
    <w:rsid w:val="00285A9A"/>
    <w:rsid w:val="00290EBB"/>
    <w:rsid w:val="002912DD"/>
    <w:rsid w:val="00291576"/>
    <w:rsid w:val="0029393B"/>
    <w:rsid w:val="002955A6"/>
    <w:rsid w:val="002A3B87"/>
    <w:rsid w:val="002B7A80"/>
    <w:rsid w:val="002C0830"/>
    <w:rsid w:val="002C35F4"/>
    <w:rsid w:val="002D216D"/>
    <w:rsid w:val="002D62AB"/>
    <w:rsid w:val="002F4289"/>
    <w:rsid w:val="00302BD2"/>
    <w:rsid w:val="00305244"/>
    <w:rsid w:val="0032059C"/>
    <w:rsid w:val="0032249F"/>
    <w:rsid w:val="00324B38"/>
    <w:rsid w:val="003356E1"/>
    <w:rsid w:val="003430FE"/>
    <w:rsid w:val="00343701"/>
    <w:rsid w:val="003447F2"/>
    <w:rsid w:val="00346F5B"/>
    <w:rsid w:val="00372690"/>
    <w:rsid w:val="0037437B"/>
    <w:rsid w:val="00377D83"/>
    <w:rsid w:val="003A4CA1"/>
    <w:rsid w:val="003B3837"/>
    <w:rsid w:val="003B4B88"/>
    <w:rsid w:val="003B64F9"/>
    <w:rsid w:val="003E4488"/>
    <w:rsid w:val="00403075"/>
    <w:rsid w:val="00421935"/>
    <w:rsid w:val="00422915"/>
    <w:rsid w:val="00431341"/>
    <w:rsid w:val="00444307"/>
    <w:rsid w:val="004464ED"/>
    <w:rsid w:val="004467B4"/>
    <w:rsid w:val="00450EFA"/>
    <w:rsid w:val="004524F1"/>
    <w:rsid w:val="00456588"/>
    <w:rsid w:val="00470D15"/>
    <w:rsid w:val="004721E3"/>
    <w:rsid w:val="0049431F"/>
    <w:rsid w:val="004C2A7F"/>
    <w:rsid w:val="004D346F"/>
    <w:rsid w:val="004E1943"/>
    <w:rsid w:val="004E49F6"/>
    <w:rsid w:val="004E6024"/>
    <w:rsid w:val="004E60E3"/>
    <w:rsid w:val="005224DA"/>
    <w:rsid w:val="005226F9"/>
    <w:rsid w:val="00530258"/>
    <w:rsid w:val="00534BA5"/>
    <w:rsid w:val="00535498"/>
    <w:rsid w:val="00540423"/>
    <w:rsid w:val="00543551"/>
    <w:rsid w:val="00545D87"/>
    <w:rsid w:val="005462CB"/>
    <w:rsid w:val="00546764"/>
    <w:rsid w:val="005529E5"/>
    <w:rsid w:val="005625DA"/>
    <w:rsid w:val="0056420C"/>
    <w:rsid w:val="00567098"/>
    <w:rsid w:val="00573A54"/>
    <w:rsid w:val="0057540E"/>
    <w:rsid w:val="00581303"/>
    <w:rsid w:val="0059205B"/>
    <w:rsid w:val="00592A36"/>
    <w:rsid w:val="00597817"/>
    <w:rsid w:val="005A3E95"/>
    <w:rsid w:val="005A46F2"/>
    <w:rsid w:val="005B48B9"/>
    <w:rsid w:val="005E0398"/>
    <w:rsid w:val="005E0621"/>
    <w:rsid w:val="005E3C7A"/>
    <w:rsid w:val="005F1610"/>
    <w:rsid w:val="005F3029"/>
    <w:rsid w:val="005F362F"/>
    <w:rsid w:val="005F4ACC"/>
    <w:rsid w:val="00602123"/>
    <w:rsid w:val="0060444C"/>
    <w:rsid w:val="00606D10"/>
    <w:rsid w:val="00617E32"/>
    <w:rsid w:val="00623DEB"/>
    <w:rsid w:val="00626196"/>
    <w:rsid w:val="00631E0F"/>
    <w:rsid w:val="00633638"/>
    <w:rsid w:val="006349DF"/>
    <w:rsid w:val="0063516C"/>
    <w:rsid w:val="0064087C"/>
    <w:rsid w:val="00644196"/>
    <w:rsid w:val="00644F71"/>
    <w:rsid w:val="0065016A"/>
    <w:rsid w:val="00661D8E"/>
    <w:rsid w:val="00664C78"/>
    <w:rsid w:val="00667925"/>
    <w:rsid w:val="00677655"/>
    <w:rsid w:val="006806D7"/>
    <w:rsid w:val="00682BEC"/>
    <w:rsid w:val="00684B3A"/>
    <w:rsid w:val="00687B46"/>
    <w:rsid w:val="00690813"/>
    <w:rsid w:val="006930BD"/>
    <w:rsid w:val="00696F79"/>
    <w:rsid w:val="006B6776"/>
    <w:rsid w:val="006C5DD5"/>
    <w:rsid w:val="006E2A99"/>
    <w:rsid w:val="006E4881"/>
    <w:rsid w:val="006F70BB"/>
    <w:rsid w:val="00703774"/>
    <w:rsid w:val="00717AAC"/>
    <w:rsid w:val="00725A9A"/>
    <w:rsid w:val="00745A4B"/>
    <w:rsid w:val="0075084B"/>
    <w:rsid w:val="00751670"/>
    <w:rsid w:val="007742F7"/>
    <w:rsid w:val="00775DEE"/>
    <w:rsid w:val="00775ED9"/>
    <w:rsid w:val="007841FB"/>
    <w:rsid w:val="007A39CE"/>
    <w:rsid w:val="007A5363"/>
    <w:rsid w:val="00815519"/>
    <w:rsid w:val="008225B8"/>
    <w:rsid w:val="00823052"/>
    <w:rsid w:val="008270A3"/>
    <w:rsid w:val="00831744"/>
    <w:rsid w:val="00837A9D"/>
    <w:rsid w:val="00856268"/>
    <w:rsid w:val="008650B3"/>
    <w:rsid w:val="00867D69"/>
    <w:rsid w:val="0087458F"/>
    <w:rsid w:val="00897CA0"/>
    <w:rsid w:val="008A04AF"/>
    <w:rsid w:val="008A4392"/>
    <w:rsid w:val="008A4D71"/>
    <w:rsid w:val="008B528A"/>
    <w:rsid w:val="008B5A7A"/>
    <w:rsid w:val="008C0B62"/>
    <w:rsid w:val="008C1B49"/>
    <w:rsid w:val="008D00A5"/>
    <w:rsid w:val="008E6DD9"/>
    <w:rsid w:val="008F1985"/>
    <w:rsid w:val="008F2B36"/>
    <w:rsid w:val="008F5680"/>
    <w:rsid w:val="008F7AE8"/>
    <w:rsid w:val="00900C87"/>
    <w:rsid w:val="0090162F"/>
    <w:rsid w:val="00906A3C"/>
    <w:rsid w:val="00910F98"/>
    <w:rsid w:val="00916B32"/>
    <w:rsid w:val="00917543"/>
    <w:rsid w:val="00930E79"/>
    <w:rsid w:val="00933564"/>
    <w:rsid w:val="009423E1"/>
    <w:rsid w:val="0096053D"/>
    <w:rsid w:val="0096257A"/>
    <w:rsid w:val="00963F6C"/>
    <w:rsid w:val="00984278"/>
    <w:rsid w:val="00990420"/>
    <w:rsid w:val="00993432"/>
    <w:rsid w:val="009B437F"/>
    <w:rsid w:val="009B5A28"/>
    <w:rsid w:val="009D501A"/>
    <w:rsid w:val="009D5047"/>
    <w:rsid w:val="009E2B6A"/>
    <w:rsid w:val="009E5CAC"/>
    <w:rsid w:val="009E6AFF"/>
    <w:rsid w:val="009F63AB"/>
    <w:rsid w:val="00A07A4B"/>
    <w:rsid w:val="00A167C5"/>
    <w:rsid w:val="00A321D5"/>
    <w:rsid w:val="00A33FFE"/>
    <w:rsid w:val="00A41673"/>
    <w:rsid w:val="00A46784"/>
    <w:rsid w:val="00A52724"/>
    <w:rsid w:val="00A53CEC"/>
    <w:rsid w:val="00A54949"/>
    <w:rsid w:val="00A621F7"/>
    <w:rsid w:val="00A815BC"/>
    <w:rsid w:val="00A966C3"/>
    <w:rsid w:val="00AA27B6"/>
    <w:rsid w:val="00AA5D22"/>
    <w:rsid w:val="00AB6F05"/>
    <w:rsid w:val="00AC48C9"/>
    <w:rsid w:val="00AC5E2D"/>
    <w:rsid w:val="00AD28E0"/>
    <w:rsid w:val="00AD66E4"/>
    <w:rsid w:val="00AF1B92"/>
    <w:rsid w:val="00AF5FF3"/>
    <w:rsid w:val="00B07CF3"/>
    <w:rsid w:val="00B12CCD"/>
    <w:rsid w:val="00B215AF"/>
    <w:rsid w:val="00B250FC"/>
    <w:rsid w:val="00B33D8A"/>
    <w:rsid w:val="00B349A0"/>
    <w:rsid w:val="00B42065"/>
    <w:rsid w:val="00B46293"/>
    <w:rsid w:val="00B5312B"/>
    <w:rsid w:val="00B809F9"/>
    <w:rsid w:val="00B84EC8"/>
    <w:rsid w:val="00B85420"/>
    <w:rsid w:val="00B87C6B"/>
    <w:rsid w:val="00BA6CE1"/>
    <w:rsid w:val="00BB55A2"/>
    <w:rsid w:val="00BC0DC5"/>
    <w:rsid w:val="00BC42EF"/>
    <w:rsid w:val="00BC603C"/>
    <w:rsid w:val="00BD048C"/>
    <w:rsid w:val="00BE542B"/>
    <w:rsid w:val="00BE64CF"/>
    <w:rsid w:val="00C04F71"/>
    <w:rsid w:val="00C07D62"/>
    <w:rsid w:val="00C1030E"/>
    <w:rsid w:val="00C112F6"/>
    <w:rsid w:val="00C15B8F"/>
    <w:rsid w:val="00C23223"/>
    <w:rsid w:val="00C23825"/>
    <w:rsid w:val="00C55615"/>
    <w:rsid w:val="00C750D2"/>
    <w:rsid w:val="00C76003"/>
    <w:rsid w:val="00C7649F"/>
    <w:rsid w:val="00C83DEB"/>
    <w:rsid w:val="00C845EE"/>
    <w:rsid w:val="00C8751D"/>
    <w:rsid w:val="00C918DD"/>
    <w:rsid w:val="00C93F74"/>
    <w:rsid w:val="00C95EF4"/>
    <w:rsid w:val="00CA142E"/>
    <w:rsid w:val="00CB26D5"/>
    <w:rsid w:val="00CB284F"/>
    <w:rsid w:val="00CB77C2"/>
    <w:rsid w:val="00CC1465"/>
    <w:rsid w:val="00CC1AD5"/>
    <w:rsid w:val="00CC6DF1"/>
    <w:rsid w:val="00CC6E7E"/>
    <w:rsid w:val="00CD123C"/>
    <w:rsid w:val="00CE5B12"/>
    <w:rsid w:val="00CF3C19"/>
    <w:rsid w:val="00CF3FC0"/>
    <w:rsid w:val="00D13E37"/>
    <w:rsid w:val="00D159D1"/>
    <w:rsid w:val="00D32FC1"/>
    <w:rsid w:val="00D37DC1"/>
    <w:rsid w:val="00D40690"/>
    <w:rsid w:val="00D464FD"/>
    <w:rsid w:val="00D47D57"/>
    <w:rsid w:val="00D5037B"/>
    <w:rsid w:val="00D56F7B"/>
    <w:rsid w:val="00D61E3D"/>
    <w:rsid w:val="00D645B3"/>
    <w:rsid w:val="00D72806"/>
    <w:rsid w:val="00D75C25"/>
    <w:rsid w:val="00DA0F1C"/>
    <w:rsid w:val="00DA4413"/>
    <w:rsid w:val="00DB0B05"/>
    <w:rsid w:val="00DB147B"/>
    <w:rsid w:val="00DB7868"/>
    <w:rsid w:val="00DC2432"/>
    <w:rsid w:val="00DC4381"/>
    <w:rsid w:val="00DC6D2A"/>
    <w:rsid w:val="00DC7C77"/>
    <w:rsid w:val="00DE45AC"/>
    <w:rsid w:val="00DE5D16"/>
    <w:rsid w:val="00DE762E"/>
    <w:rsid w:val="00DF0F36"/>
    <w:rsid w:val="00DF52F9"/>
    <w:rsid w:val="00E241C3"/>
    <w:rsid w:val="00E4342A"/>
    <w:rsid w:val="00E4523F"/>
    <w:rsid w:val="00E51825"/>
    <w:rsid w:val="00E710E0"/>
    <w:rsid w:val="00E80E7D"/>
    <w:rsid w:val="00E953E5"/>
    <w:rsid w:val="00EA1BF6"/>
    <w:rsid w:val="00EA3D45"/>
    <w:rsid w:val="00EB3D91"/>
    <w:rsid w:val="00EB40E3"/>
    <w:rsid w:val="00EB7CC7"/>
    <w:rsid w:val="00EE4B6E"/>
    <w:rsid w:val="00EF05FE"/>
    <w:rsid w:val="00EF540D"/>
    <w:rsid w:val="00EF597C"/>
    <w:rsid w:val="00F004FE"/>
    <w:rsid w:val="00F018EE"/>
    <w:rsid w:val="00F1135B"/>
    <w:rsid w:val="00F16F11"/>
    <w:rsid w:val="00F27915"/>
    <w:rsid w:val="00F3180E"/>
    <w:rsid w:val="00F41471"/>
    <w:rsid w:val="00F42FCF"/>
    <w:rsid w:val="00F50B3D"/>
    <w:rsid w:val="00F629B6"/>
    <w:rsid w:val="00F73C40"/>
    <w:rsid w:val="00F759C0"/>
    <w:rsid w:val="00F83C10"/>
    <w:rsid w:val="00F92543"/>
    <w:rsid w:val="00F94D40"/>
    <w:rsid w:val="00FB1712"/>
    <w:rsid w:val="00FB4917"/>
    <w:rsid w:val="00FB5C74"/>
    <w:rsid w:val="00FC3850"/>
    <w:rsid w:val="00FC7838"/>
    <w:rsid w:val="00FC7E19"/>
    <w:rsid w:val="00FD03C5"/>
    <w:rsid w:val="00FD2094"/>
    <w:rsid w:val="00FF20D3"/>
    <w:rsid w:val="00FF57F4"/>
    <w:rsid w:val="00FF6ACA"/>
    <w:rsid w:val="00FF75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F3EC"/>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6"/>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6"/>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6"/>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6"/>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1"/>
      </w:numPr>
      <w:spacing w:after="0"/>
      <w:contextualSpacing/>
    </w:pPr>
  </w:style>
  <w:style w:type="paragraph" w:styleId="Punktlista2">
    <w:name w:val="List Bullet 2"/>
    <w:basedOn w:val="Normal"/>
    <w:uiPriority w:val="36"/>
    <w:unhideWhenUsed/>
    <w:pPr>
      <w:numPr>
        <w:numId w:val="2"/>
      </w:numPr>
      <w:spacing w:after="0"/>
    </w:pPr>
  </w:style>
  <w:style w:type="paragraph" w:styleId="Punktlista3">
    <w:name w:val="List Bullet 3"/>
    <w:basedOn w:val="Normal"/>
    <w:uiPriority w:val="36"/>
    <w:unhideWhenUsed/>
    <w:pPr>
      <w:numPr>
        <w:numId w:val="3"/>
      </w:numPr>
      <w:spacing w:after="0"/>
    </w:pPr>
  </w:style>
  <w:style w:type="paragraph" w:styleId="Punktlista4">
    <w:name w:val="List Bullet 4"/>
    <w:basedOn w:val="Normal"/>
    <w:uiPriority w:val="36"/>
    <w:unhideWhenUsed/>
    <w:pPr>
      <w:numPr>
        <w:numId w:val="4"/>
      </w:numPr>
      <w:spacing w:after="0"/>
    </w:pPr>
  </w:style>
  <w:style w:type="paragraph" w:styleId="Punktlista5">
    <w:name w:val="List Bullet 5"/>
    <w:basedOn w:val="Normal"/>
    <w:uiPriority w:val="36"/>
    <w:unhideWhenUsed/>
    <w:pPr>
      <w:numPr>
        <w:numId w:val="5"/>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27377223">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7562640">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692269205">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797838375">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64241766">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0833410">
      <w:bodyDiv w:val="1"/>
      <w:marLeft w:val="0"/>
      <w:marRight w:val="0"/>
      <w:marTop w:val="0"/>
      <w:marBottom w:val="0"/>
      <w:divBdr>
        <w:top w:val="none" w:sz="0" w:space="0" w:color="auto"/>
        <w:left w:val="none" w:sz="0" w:space="0" w:color="auto"/>
        <w:bottom w:val="none" w:sz="0" w:space="0" w:color="auto"/>
        <w:right w:val="none" w:sz="0" w:space="0" w:color="auto"/>
      </w:divBdr>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4908560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682390580">
      <w:bodyDiv w:val="1"/>
      <w:marLeft w:val="0"/>
      <w:marRight w:val="0"/>
      <w:marTop w:val="0"/>
      <w:marBottom w:val="0"/>
      <w:divBdr>
        <w:top w:val="none" w:sz="0" w:space="0" w:color="auto"/>
        <w:left w:val="none" w:sz="0" w:space="0" w:color="auto"/>
        <w:bottom w:val="none" w:sz="0" w:space="0" w:color="auto"/>
        <w:right w:val="none" w:sz="0" w:space="0" w:color="auto"/>
      </w:divBdr>
    </w:div>
    <w:div w:id="1693266550">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10079">
      <w:bodyDiv w:val="1"/>
      <w:marLeft w:val="0"/>
      <w:marRight w:val="0"/>
      <w:marTop w:val="0"/>
      <w:marBottom w:val="0"/>
      <w:divBdr>
        <w:top w:val="none" w:sz="0" w:space="0" w:color="auto"/>
        <w:left w:val="none" w:sz="0" w:space="0" w:color="auto"/>
        <w:bottom w:val="none" w:sz="0" w:space="0" w:color="auto"/>
        <w:right w:val="none" w:sz="0" w:space="0" w:color="auto"/>
      </w:divBdr>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35492044">
      <w:bodyDiv w:val="1"/>
      <w:marLeft w:val="0"/>
      <w:marRight w:val="0"/>
      <w:marTop w:val="0"/>
      <w:marBottom w:val="0"/>
      <w:divBdr>
        <w:top w:val="none" w:sz="0" w:space="0" w:color="auto"/>
        <w:left w:val="none" w:sz="0" w:space="0" w:color="auto"/>
        <w:bottom w:val="none" w:sz="0" w:space="0" w:color="auto"/>
        <w:right w:val="none" w:sz="0" w:space="0" w:color="auto"/>
      </w:divBdr>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 w:id="202709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google/gson" TargetMode="External"/><Relationship Id="rId18" Type="http://schemas.openxmlformats.org/officeDocument/2006/relationships/hyperlink" Target="https://developer.twitter.com/en/docs.html"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yperlink" Target="https://trello.com/b/dN3ze08J/wearep" TargetMode="External"/><Relationship Id="rId17" Type="http://schemas.openxmlformats.org/officeDocument/2006/relationships/hyperlink" Target="https://tools.ietf.org/html/rfc8252"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tools.ietf.org/html/rfc7230" TargetMode="External"/><Relationship Id="rId20" Type="http://schemas.openxmlformats.org/officeDocument/2006/relationships/hyperlink" Target="https://opendata.smhi.se/apidocs/metfcst/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nderssonbilly/uppgBMS" TargetMode="Externa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developers.google.com/maps/documentation/geocoding/intro" TargetMode="External"/><Relationship Id="rId23" Type="http://schemas.openxmlformats.org/officeDocument/2006/relationships/image" Target="media/image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twitter4j.org/en/index.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racle.com/technetwork/java/javase/documentation/javafx-docs-2159875.html"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3743A"/>
    <w:rsid w:val="000A4DB0"/>
    <w:rsid w:val="000C1998"/>
    <w:rsid w:val="00101608"/>
    <w:rsid w:val="00130C8D"/>
    <w:rsid w:val="0016256D"/>
    <w:rsid w:val="001C0B51"/>
    <w:rsid w:val="002269FE"/>
    <w:rsid w:val="00274AED"/>
    <w:rsid w:val="00342506"/>
    <w:rsid w:val="003D3F6C"/>
    <w:rsid w:val="00437EDA"/>
    <w:rsid w:val="004C08E9"/>
    <w:rsid w:val="00536BF8"/>
    <w:rsid w:val="005D473E"/>
    <w:rsid w:val="00612A13"/>
    <w:rsid w:val="00624D48"/>
    <w:rsid w:val="00647E80"/>
    <w:rsid w:val="006669AD"/>
    <w:rsid w:val="006D4C63"/>
    <w:rsid w:val="006F6E2A"/>
    <w:rsid w:val="00750C9E"/>
    <w:rsid w:val="007A11BD"/>
    <w:rsid w:val="00833B10"/>
    <w:rsid w:val="008C2391"/>
    <w:rsid w:val="00957F11"/>
    <w:rsid w:val="009C35C9"/>
    <w:rsid w:val="00A53A29"/>
    <w:rsid w:val="00B77D10"/>
    <w:rsid w:val="00BE21A5"/>
    <w:rsid w:val="00C015C2"/>
    <w:rsid w:val="00D1236C"/>
    <w:rsid w:val="00DC1A51"/>
    <w:rsid w:val="00E06051"/>
    <w:rsid w:val="00F7702D"/>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 w:type="paragraph" w:customStyle="1" w:styleId="EA22343ABFCB4040A7E604B84AD51017">
    <w:name w:val="EA22343ABFCB4040A7E604B84AD51017"/>
    <w:rsid w:val="000C1998"/>
  </w:style>
  <w:style w:type="paragraph" w:customStyle="1" w:styleId="309731BCAE7A49F595896B6664737FB5">
    <w:name w:val="309731BCAE7A49F595896B6664737FB5"/>
    <w:rsid w:val="000C1998"/>
  </w:style>
  <w:style w:type="paragraph" w:customStyle="1" w:styleId="87A16ADAA8D948BFB78E326C4F888A11">
    <w:name w:val="87A16ADAA8D948BFB78E326C4F888A11"/>
    <w:rsid w:val="000C19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2018-10-08T00:00:00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E3D037D6-A938-4FF8-9FF8-7E746DED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1209</TotalTime>
  <Pages>1</Pages>
  <Words>4117</Words>
  <Characters>21826</Characters>
  <Application>Microsoft Office Word</Application>
  <DocSecurity>0</DocSecurity>
  <Lines>181</Lines>
  <Paragraphs>51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Wearep</vt:lpstr>
      <vt:lpstr/>
    </vt:vector>
  </TitlesOfParts>
  <Company>SYSTEMINTEGRATÖR YHSIPI17/Datakommunikation och nätverk</Company>
  <LinksUpToDate>false</LinksUpToDate>
  <CharactersWithSpaces>25892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Wearep</dc:title>
  <dc:subject>En app som kan twittra och visa väderprognosen för en plats i html och i en tweet</dc:subject>
  <dc:creator>Billy Andersson, Malin Albinsson, Sten Karlsson</dc:creator>
  <cp:keywords/>
  <dc:description/>
  <cp:lastModifiedBy>Malin Albinsson</cp:lastModifiedBy>
  <cp:revision>66</cp:revision>
  <cp:lastPrinted>2018-10-08T15:58:00Z</cp:lastPrinted>
  <dcterms:created xsi:type="dcterms:W3CDTF">2018-10-01T22:21:00Z</dcterms:created>
  <dcterms:modified xsi:type="dcterms:W3CDTF">2018-10-08T15:59:00Z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